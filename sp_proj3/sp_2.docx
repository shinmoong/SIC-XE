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D43E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41694283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7E297C52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189342BD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64740454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51D70925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4186A93B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66171FA3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20259CF0" w14:textId="77777777"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14:paraId="5E026C2B" w14:textId="77777777"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  <w:bookmarkStart w:id="0" w:name="_GoBack"/>
      <w:bookmarkEnd w:id="0"/>
    </w:p>
    <w:p w14:paraId="1DFC8451" w14:textId="5FF8B70E"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C21BE2">
        <w:rPr>
          <w:rFonts w:ascii="돋움체" w:hAnsi="돋움체"/>
          <w:sz w:val="48"/>
          <w:lang w:eastAsia="ko-KR"/>
        </w:rPr>
        <w:t>2</w:t>
      </w:r>
      <w:r>
        <w:rPr>
          <w:rFonts w:ascii="돋움체" w:hAnsi="돋움체" w:hint="eastAsia"/>
          <w:sz w:val="48"/>
          <w:lang w:eastAsia="ko-KR"/>
        </w:rPr>
        <w:t>&gt;&gt;</w:t>
      </w:r>
    </w:p>
    <w:p w14:paraId="7B6CD0F8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1899A71E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59ACE876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595EEA68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29537512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14:paraId="01BEEC7D" w14:textId="27151C28"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62A03">
        <w:rPr>
          <w:rFonts w:hint="eastAsia"/>
          <w:b/>
          <w:sz w:val="48"/>
          <w:lang w:eastAsia="ko-KR"/>
        </w:rPr>
        <w:t>2</w:t>
      </w:r>
      <w:r w:rsidR="00E62A03">
        <w:rPr>
          <w:b/>
          <w:sz w:val="48"/>
          <w:lang w:eastAsia="ko-KR"/>
        </w:rPr>
        <w:t>0151561</w:t>
      </w:r>
      <w:r>
        <w:rPr>
          <w:rFonts w:hint="eastAsia"/>
          <w:b/>
          <w:sz w:val="48"/>
          <w:lang w:eastAsia="ko-KR"/>
        </w:rPr>
        <w:t>]</w:t>
      </w:r>
    </w:p>
    <w:p w14:paraId="14832CB0" w14:textId="224EE671"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62A03">
        <w:rPr>
          <w:rFonts w:hint="eastAsia"/>
          <w:b/>
          <w:sz w:val="48"/>
          <w:lang w:eastAsia="ko-KR"/>
        </w:rPr>
        <w:t>신용하</w:t>
      </w:r>
      <w:r>
        <w:rPr>
          <w:rFonts w:hint="eastAsia"/>
          <w:b/>
          <w:sz w:val="48"/>
          <w:lang w:eastAsia="ko-KR"/>
        </w:rPr>
        <w:t>]</w:t>
      </w:r>
    </w:p>
    <w:p w14:paraId="0756150A" w14:textId="77777777"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C71D47D" w14:textId="77777777"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05F16733" w14:textId="64E01738"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A7497C">
        <w:rPr>
          <w:noProof/>
          <w:lang w:eastAsia="ko-KR"/>
        </w:rPr>
        <w:t>3</w:t>
      </w:r>
    </w:p>
    <w:p w14:paraId="1910D450" w14:textId="6C6FD23F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3</w:t>
      </w:r>
    </w:p>
    <w:p w14:paraId="35ADD129" w14:textId="227AC514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3</w:t>
      </w:r>
    </w:p>
    <w:p w14:paraId="683DF266" w14:textId="16B7EF50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213D8A">
        <w:rPr>
          <w:noProof/>
          <w:lang w:eastAsia="ko-KR"/>
        </w:rPr>
        <w:t>3</w:t>
      </w:r>
    </w:p>
    <w:p w14:paraId="2B893176" w14:textId="126A1C0A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</w:t>
      </w:r>
      <w:r w:rsidR="002A2FC5">
        <w:rPr>
          <w:bCs/>
          <w:noProof/>
          <w:lang w:eastAsia="ko-KR"/>
        </w:rPr>
        <w:t>help()</w:t>
      </w:r>
      <w:r>
        <w:rPr>
          <w:noProof/>
          <w:lang w:eastAsia="ko-KR"/>
        </w:rPr>
        <w:tab/>
      </w:r>
      <w:r w:rsidR="00213D8A">
        <w:rPr>
          <w:noProof/>
          <w:lang w:eastAsia="ko-KR"/>
        </w:rPr>
        <w:t>3</w:t>
      </w:r>
    </w:p>
    <w:p w14:paraId="493B3FC1" w14:textId="395A7745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213D8A">
        <w:rPr>
          <w:noProof/>
          <w:lang w:eastAsia="ko-KR"/>
        </w:rPr>
        <w:t>3</w:t>
      </w:r>
    </w:p>
    <w:p w14:paraId="01099853" w14:textId="7C7F2D64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213D8A">
        <w:rPr>
          <w:noProof/>
          <w:lang w:eastAsia="ko-KR"/>
        </w:rPr>
        <w:t>3</w:t>
      </w:r>
    </w:p>
    <w:p w14:paraId="68254705" w14:textId="0B9B04C7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3721AC">
        <w:rPr>
          <w:bCs/>
          <w:noProof/>
          <w:lang w:eastAsia="ko-KR"/>
        </w:rPr>
        <w:t>type()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792284B9" w14:textId="54F64160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3C4AA6D1" w14:textId="0117557C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16EE7246" w14:textId="19CDD087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 </w:t>
      </w:r>
      <w:r w:rsidR="007D696D">
        <w:rPr>
          <w:bCs/>
          <w:noProof/>
          <w:lang w:eastAsia="ko-KR"/>
        </w:rPr>
        <w:t>isreg(char *a)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54A2B2CE" w14:textId="41F1DF31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00B27EB4" w14:textId="28ED9908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5AB36826" w14:textId="33582A11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7D696D">
        <w:rPr>
          <w:bCs/>
          <w:noProof/>
          <w:lang w:eastAsia="ko-KR"/>
        </w:rPr>
        <w:t>assemble()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2FAF72D1" w14:textId="750D3E3E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78D48846" w14:textId="32B6B251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 w:rsidR="00270073">
        <w:rPr>
          <w:noProof/>
          <w:lang w:eastAsia="ko-KR"/>
        </w:rPr>
        <w:tab/>
      </w:r>
      <w:r w:rsidR="00A7497C">
        <w:rPr>
          <w:noProof/>
          <w:lang w:eastAsia="ko-KR"/>
        </w:rPr>
        <w:t>4</w:t>
      </w:r>
    </w:p>
    <w:p w14:paraId="0C7CE928" w14:textId="27E860A5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F74F89">
        <w:rPr>
          <w:bCs/>
          <w:noProof/>
          <w:lang w:eastAsia="ko-KR"/>
        </w:rPr>
        <w:t>putsymnode(char* sym, int add)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5</w:t>
      </w:r>
    </w:p>
    <w:p w14:paraId="2F096399" w14:textId="0FEDF1B8"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5</w:t>
      </w:r>
    </w:p>
    <w:p w14:paraId="46F03EAE" w14:textId="0C1B3C72" w:rsidR="0016375E" w:rsidRDefault="000E5441">
      <w:pPr>
        <w:pStyle w:val="30"/>
        <w:rPr>
          <w:iCs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270073">
        <w:rPr>
          <w:iCs/>
          <w:noProof/>
          <w:lang w:eastAsia="ko-KR"/>
        </w:rPr>
        <w:tab/>
      </w:r>
      <w:r w:rsidR="00A7497C">
        <w:rPr>
          <w:iCs/>
          <w:noProof/>
          <w:lang w:eastAsia="ko-KR"/>
        </w:rPr>
        <w:t>5</w:t>
      </w:r>
    </w:p>
    <w:p w14:paraId="09A176F3" w14:textId="7CAA37E7" w:rsidR="0016375E" w:rsidRDefault="0016375E" w:rsidP="0016375E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 w:rsidR="00D5755C">
        <w:rPr>
          <w:bCs/>
          <w:noProof/>
          <w:lang w:eastAsia="ko-KR"/>
        </w:rPr>
        <w:t>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F74F89">
        <w:rPr>
          <w:bCs/>
          <w:noProof/>
          <w:lang w:eastAsia="ko-KR"/>
        </w:rPr>
        <w:t>symbol()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5</w:t>
      </w:r>
    </w:p>
    <w:p w14:paraId="125D04AC" w14:textId="31444DA4" w:rsidR="0016375E" w:rsidRDefault="0016375E" w:rsidP="0016375E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6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A7497C">
        <w:rPr>
          <w:noProof/>
          <w:lang w:eastAsia="ko-KR"/>
        </w:rPr>
        <w:t>5</w:t>
      </w:r>
    </w:p>
    <w:p w14:paraId="163EA3AD" w14:textId="14A4C550" w:rsidR="000E5441" w:rsidRPr="008573AE" w:rsidRDefault="0016375E" w:rsidP="008573AE">
      <w:pPr>
        <w:pStyle w:val="30"/>
        <w:rPr>
          <w:iCs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 w:rsidR="00D5755C">
        <w:rPr>
          <w:iCs/>
          <w:noProof/>
          <w:lang w:eastAsia="ko-KR"/>
        </w:rPr>
        <w:t>6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270073">
        <w:rPr>
          <w:iCs/>
          <w:noProof/>
          <w:lang w:eastAsia="ko-KR"/>
        </w:rPr>
        <w:tab/>
      </w:r>
      <w:r w:rsidR="00A7497C">
        <w:rPr>
          <w:iCs/>
          <w:noProof/>
          <w:lang w:eastAsia="ko-KR"/>
        </w:rPr>
        <w:t>5</w:t>
      </w:r>
    </w:p>
    <w:p w14:paraId="7C19D512" w14:textId="0EFCCA3C" w:rsidR="000E5441" w:rsidRPr="00070511" w:rsidRDefault="000E5441">
      <w:pPr>
        <w:pStyle w:val="10"/>
        <w:tabs>
          <w:tab w:val="left" w:pos="432"/>
        </w:tabs>
        <w:rPr>
          <w:bCs/>
          <w:noProof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947935">
        <w:rPr>
          <w:noProof/>
          <w:lang w:eastAsia="ko-KR"/>
        </w:rPr>
        <w:t>5</w:t>
      </w:r>
    </w:p>
    <w:p w14:paraId="061020B5" w14:textId="462E925A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F47F16">
        <w:rPr>
          <w:rFonts w:ascii="바탕"/>
          <w:noProof/>
          <w:kern w:val="2"/>
          <w:szCs w:val="24"/>
          <w:lang w:eastAsia="ko-KR"/>
        </w:rPr>
        <w:t>objnametmp[50]</w:t>
      </w:r>
      <w:r w:rsidR="00BD0F70">
        <w:rPr>
          <w:rFonts w:ascii="바탕"/>
          <w:noProof/>
          <w:kern w:val="2"/>
          <w:szCs w:val="24"/>
          <w:lang w:eastAsia="ko-KR"/>
        </w:rPr>
        <w:t>, lstnametmp[50]</w:t>
      </w:r>
      <w:r>
        <w:rPr>
          <w:noProof/>
          <w:lang w:eastAsia="ko-KR"/>
        </w:rPr>
        <w:tab/>
      </w:r>
      <w:r w:rsidR="00947935">
        <w:rPr>
          <w:noProof/>
        </w:rPr>
        <w:t>5</w:t>
      </w:r>
    </w:p>
    <w:p w14:paraId="33C37B53" w14:textId="461661D9"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794C7A">
        <w:rPr>
          <w:rFonts w:ascii="바탕"/>
          <w:noProof/>
          <w:kern w:val="2"/>
          <w:szCs w:val="24"/>
          <w:lang w:eastAsia="ko-KR"/>
        </w:rPr>
        <w:t>struct symnode</w:t>
      </w:r>
      <w:r w:rsidR="006363DD">
        <w:rPr>
          <w:rFonts w:ascii="바탕"/>
          <w:noProof/>
          <w:kern w:val="2"/>
          <w:szCs w:val="24"/>
          <w:lang w:eastAsia="ko-KR"/>
        </w:rPr>
        <w:t>, struct symnode* symtab</w:t>
      </w:r>
      <w:r>
        <w:rPr>
          <w:noProof/>
        </w:rPr>
        <w:tab/>
      </w:r>
      <w:r w:rsidR="00947935">
        <w:rPr>
          <w:noProof/>
        </w:rPr>
        <w:t>5</w:t>
      </w:r>
    </w:p>
    <w:p w14:paraId="5AA69475" w14:textId="6F5FDAEA" w:rsidR="00022853" w:rsidRDefault="000E5441" w:rsidP="008573AE">
      <w:pPr>
        <w:pStyle w:val="20"/>
        <w:tabs>
          <w:tab w:val="left" w:pos="1000"/>
        </w:tabs>
        <w:rPr>
          <w:noProof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6363DD">
        <w:rPr>
          <w:rFonts w:ascii="바탕"/>
          <w:noProof/>
          <w:kern w:val="2"/>
          <w:szCs w:val="24"/>
          <w:lang w:eastAsia="ko-KR"/>
        </w:rPr>
        <w:t>struct asmnode</w:t>
      </w:r>
      <w:r>
        <w:rPr>
          <w:noProof/>
        </w:rPr>
        <w:tab/>
      </w:r>
      <w:r w:rsidR="00213D8A">
        <w:rPr>
          <w:noProof/>
        </w:rPr>
        <w:t>5</w:t>
      </w:r>
    </w:p>
    <w:p w14:paraId="5F08B3B9" w14:textId="77777777" w:rsidR="008573AE" w:rsidRPr="008573AE" w:rsidRDefault="008573AE" w:rsidP="008573AE">
      <w:pPr>
        <w:rPr>
          <w:lang w:eastAsia="ko-KR"/>
        </w:rPr>
      </w:pPr>
    </w:p>
    <w:p w14:paraId="111EB7E8" w14:textId="679B79B2" w:rsidR="00807437" w:rsidRPr="00E246B3" w:rsidRDefault="00E246B3" w:rsidP="00022853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 w:rsidR="00807437">
        <w:rPr>
          <w:lang w:eastAsia="ko-KR"/>
        </w:rPr>
        <w:tab/>
      </w:r>
      <w:r w:rsidR="00070511">
        <w:rPr>
          <w:rFonts w:hint="eastAsia"/>
          <w:lang w:eastAsia="ko-KR"/>
        </w:rPr>
        <w:t>코드</w:t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70511">
        <w:rPr>
          <w:lang w:eastAsia="ko-KR"/>
        </w:rPr>
        <w:tab/>
      </w:r>
      <w:r w:rsidR="00022853">
        <w:rPr>
          <w:lang w:eastAsia="ko-KR"/>
        </w:rPr>
        <w:tab/>
      </w:r>
      <w:r w:rsidR="00807437">
        <w:rPr>
          <w:lang w:eastAsia="ko-KR"/>
        </w:rPr>
        <w:tab/>
        <w:t xml:space="preserve">            </w:t>
      </w:r>
      <w:r w:rsidR="00947935">
        <w:rPr>
          <w:lang w:eastAsia="ko-KR"/>
        </w:rPr>
        <w:t>6</w:t>
      </w:r>
      <w:r w:rsidR="00807437">
        <w:rPr>
          <w:lang w:eastAsia="ko-KR"/>
        </w:rPr>
        <w:tab/>
      </w:r>
    </w:p>
    <w:p w14:paraId="2CD769BA" w14:textId="77777777"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14:paraId="5EFFDAA9" w14:textId="77777777"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14:paraId="18747A49" w14:textId="1E6B06D5" w:rsidR="00BB1898" w:rsidRPr="00D6407C" w:rsidRDefault="00BB1898" w:rsidP="00BB1898">
      <w:pPr>
        <w:ind w:leftChars="480" w:left="960"/>
        <w:rPr>
          <w:color w:val="0000FF"/>
          <w:sz w:val="24"/>
          <w:szCs w:val="24"/>
          <w:lang w:eastAsia="ko-KR"/>
        </w:rPr>
      </w:pPr>
    </w:p>
    <w:p w14:paraId="2FEB10F9" w14:textId="41133F0D" w:rsidR="00CE7811" w:rsidRPr="00BB54AB" w:rsidRDefault="00BB54AB" w:rsidP="003B47A8">
      <w:pPr>
        <w:rPr>
          <w:lang w:eastAsia="ko-KR"/>
        </w:rPr>
      </w:pPr>
      <w:r>
        <w:rPr>
          <w:lang w:eastAsia="ko-KR"/>
        </w:rPr>
        <w:tab/>
      </w:r>
      <w:r w:rsidR="00013087">
        <w:rPr>
          <w:lang w:eastAsia="ko-KR"/>
        </w:rPr>
        <w:t>1</w:t>
      </w:r>
      <w:r w:rsidR="00013087">
        <w:rPr>
          <w:rFonts w:hint="eastAsia"/>
          <w:lang w:eastAsia="ko-KR"/>
        </w:rPr>
        <w:t>M</w:t>
      </w:r>
      <w:r w:rsidR="00013087">
        <w:rPr>
          <w:lang w:eastAsia="ko-KR"/>
        </w:rPr>
        <w:t>B</w:t>
      </w:r>
      <w:r w:rsidR="00013087">
        <w:rPr>
          <w:rFonts w:hint="eastAsia"/>
          <w:lang w:eastAsia="ko-KR"/>
        </w:rPr>
        <w:t>의</w:t>
      </w:r>
      <w:r w:rsidR="00013087">
        <w:rPr>
          <w:rFonts w:hint="eastAsia"/>
          <w:lang w:eastAsia="ko-KR"/>
        </w:rPr>
        <w:t xml:space="preserve"> </w:t>
      </w:r>
      <w:r w:rsidR="00013087">
        <w:rPr>
          <w:rFonts w:hint="eastAsia"/>
          <w:lang w:eastAsia="ko-KR"/>
        </w:rPr>
        <w:t>메모리</w:t>
      </w:r>
      <w:r w:rsidR="00144F73">
        <w:rPr>
          <w:rFonts w:hint="eastAsia"/>
          <w:lang w:eastAsia="ko-KR"/>
        </w:rPr>
        <w:t>와</w:t>
      </w:r>
      <w:r w:rsidR="00144F73">
        <w:rPr>
          <w:rFonts w:hint="eastAsia"/>
          <w:lang w:eastAsia="ko-KR"/>
        </w:rPr>
        <w:t xml:space="preserve"> </w:t>
      </w:r>
      <w:r w:rsidR="006C16F4">
        <w:rPr>
          <w:lang w:eastAsia="ko-KR"/>
        </w:rPr>
        <w:t xml:space="preserve">opcode </w:t>
      </w:r>
      <w:r w:rsidR="006C16F4">
        <w:rPr>
          <w:rFonts w:hint="eastAsia"/>
          <w:lang w:eastAsia="ko-KR"/>
        </w:rPr>
        <w:t>table</w:t>
      </w:r>
      <w:r w:rsidR="006C16F4">
        <w:rPr>
          <w:rFonts w:hint="eastAsia"/>
          <w:lang w:eastAsia="ko-KR"/>
        </w:rPr>
        <w:t>을</w:t>
      </w:r>
      <w:r w:rsidR="00013087">
        <w:rPr>
          <w:rFonts w:hint="eastAsia"/>
          <w:lang w:eastAsia="ko-KR"/>
        </w:rPr>
        <w:t xml:space="preserve"> </w:t>
      </w:r>
      <w:r w:rsidR="00013087">
        <w:rPr>
          <w:rFonts w:hint="eastAsia"/>
          <w:lang w:eastAsia="ko-KR"/>
        </w:rPr>
        <w:t>가진</w:t>
      </w:r>
      <w:r w:rsidR="00013087">
        <w:rPr>
          <w:rFonts w:hint="eastAsia"/>
          <w:lang w:eastAsia="ko-KR"/>
        </w:rPr>
        <w:t xml:space="preserve"> </w:t>
      </w:r>
      <w:r w:rsidR="00B14030">
        <w:rPr>
          <w:rFonts w:hint="eastAsia"/>
          <w:sz w:val="24"/>
          <w:szCs w:val="24"/>
          <w:lang w:eastAsia="ko-KR"/>
        </w:rPr>
        <w:t>s</w:t>
      </w:r>
      <w:r w:rsidR="00720011">
        <w:rPr>
          <w:sz w:val="24"/>
          <w:szCs w:val="24"/>
          <w:lang w:eastAsia="ko-KR"/>
        </w:rPr>
        <w:t>hell environment</w:t>
      </w:r>
      <w:r w:rsidR="008203BC">
        <w:rPr>
          <w:rFonts w:hint="eastAsia"/>
          <w:sz w:val="24"/>
          <w:szCs w:val="24"/>
          <w:lang w:eastAsia="ko-KR"/>
        </w:rPr>
        <w:t>를</w:t>
      </w:r>
      <w:r w:rsidR="008203BC">
        <w:rPr>
          <w:rFonts w:hint="eastAsia"/>
          <w:sz w:val="24"/>
          <w:szCs w:val="24"/>
          <w:lang w:eastAsia="ko-KR"/>
        </w:rPr>
        <w:t xml:space="preserve"> </w:t>
      </w:r>
      <w:r w:rsidR="008203BC">
        <w:rPr>
          <w:rFonts w:hint="eastAsia"/>
          <w:sz w:val="24"/>
          <w:szCs w:val="24"/>
          <w:lang w:eastAsia="ko-KR"/>
        </w:rPr>
        <w:t>직접</w:t>
      </w:r>
      <w:r w:rsidR="008203BC">
        <w:rPr>
          <w:rFonts w:hint="eastAsia"/>
          <w:sz w:val="24"/>
          <w:szCs w:val="24"/>
          <w:lang w:eastAsia="ko-KR"/>
        </w:rPr>
        <w:t xml:space="preserve"> </w:t>
      </w:r>
      <w:r w:rsidR="008203BC">
        <w:rPr>
          <w:rFonts w:hint="eastAsia"/>
          <w:sz w:val="24"/>
          <w:szCs w:val="24"/>
          <w:lang w:eastAsia="ko-KR"/>
        </w:rPr>
        <w:t>구현한</w:t>
      </w:r>
      <w:r w:rsidR="008203BC">
        <w:rPr>
          <w:rFonts w:hint="eastAsia"/>
          <w:sz w:val="24"/>
          <w:szCs w:val="24"/>
          <w:lang w:eastAsia="ko-KR"/>
        </w:rPr>
        <w:t xml:space="preserve"> </w:t>
      </w:r>
      <w:r w:rsidR="008203BC">
        <w:rPr>
          <w:rFonts w:hint="eastAsia"/>
          <w:sz w:val="24"/>
          <w:szCs w:val="24"/>
          <w:lang w:eastAsia="ko-KR"/>
        </w:rPr>
        <w:t>프로그램이다</w:t>
      </w:r>
      <w:r w:rsidR="008203BC">
        <w:rPr>
          <w:rFonts w:hint="eastAsia"/>
          <w:sz w:val="24"/>
          <w:szCs w:val="24"/>
          <w:lang w:eastAsia="ko-KR"/>
        </w:rPr>
        <w:t>.</w:t>
      </w:r>
      <w:r w:rsidR="008203BC">
        <w:rPr>
          <w:sz w:val="24"/>
          <w:szCs w:val="24"/>
          <w:lang w:eastAsia="ko-KR"/>
        </w:rPr>
        <w:t xml:space="preserve"> </w:t>
      </w:r>
      <w:r w:rsidR="00013087">
        <w:rPr>
          <w:rFonts w:hint="eastAsia"/>
          <w:sz w:val="24"/>
          <w:szCs w:val="24"/>
          <w:lang w:eastAsia="ko-KR"/>
        </w:rPr>
        <w:t>사용자는</w:t>
      </w:r>
      <w:r w:rsidR="00013087">
        <w:rPr>
          <w:rFonts w:hint="eastAsia"/>
          <w:sz w:val="24"/>
          <w:szCs w:val="24"/>
          <w:lang w:eastAsia="ko-KR"/>
        </w:rPr>
        <w:t xml:space="preserve"> </w:t>
      </w:r>
      <w:r w:rsidR="00013087">
        <w:rPr>
          <w:sz w:val="24"/>
          <w:szCs w:val="24"/>
          <w:lang w:eastAsia="ko-KR"/>
        </w:rPr>
        <w:t xml:space="preserve">shell, memory, </w:t>
      </w:r>
      <w:r w:rsidR="00157955">
        <w:rPr>
          <w:sz w:val="24"/>
          <w:szCs w:val="24"/>
          <w:lang w:eastAsia="ko-KR"/>
        </w:rPr>
        <w:t>opcode</w:t>
      </w:r>
      <w:r w:rsidR="00157955">
        <w:rPr>
          <w:rFonts w:hint="eastAsia"/>
          <w:sz w:val="24"/>
          <w:szCs w:val="24"/>
          <w:lang w:eastAsia="ko-KR"/>
        </w:rPr>
        <w:t>에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rFonts w:hint="eastAsia"/>
          <w:sz w:val="24"/>
          <w:szCs w:val="24"/>
          <w:lang w:eastAsia="ko-KR"/>
        </w:rPr>
        <w:t>관련된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rFonts w:hint="eastAsia"/>
          <w:sz w:val="24"/>
          <w:szCs w:val="24"/>
          <w:lang w:eastAsia="ko-KR"/>
        </w:rPr>
        <w:t>여러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sz w:val="24"/>
          <w:szCs w:val="24"/>
          <w:lang w:eastAsia="ko-KR"/>
        </w:rPr>
        <w:t>command</w:t>
      </w:r>
      <w:r w:rsidR="00157955">
        <w:rPr>
          <w:rFonts w:hint="eastAsia"/>
          <w:sz w:val="24"/>
          <w:szCs w:val="24"/>
          <w:lang w:eastAsia="ko-KR"/>
        </w:rPr>
        <w:t>를</w:t>
      </w:r>
      <w:r w:rsidR="00157955">
        <w:rPr>
          <w:rFonts w:hint="eastAsia"/>
          <w:sz w:val="24"/>
          <w:szCs w:val="24"/>
          <w:lang w:eastAsia="ko-KR"/>
        </w:rPr>
        <w:t xml:space="preserve"> </w:t>
      </w:r>
      <w:r w:rsidR="00157955">
        <w:rPr>
          <w:rFonts w:hint="eastAsia"/>
          <w:sz w:val="24"/>
          <w:szCs w:val="24"/>
          <w:lang w:eastAsia="ko-KR"/>
        </w:rPr>
        <w:t>입력하여</w:t>
      </w:r>
      <w:r w:rsidR="00B70AAF">
        <w:rPr>
          <w:rFonts w:hint="eastAsia"/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기능을</w:t>
      </w:r>
      <w:r w:rsidR="00B70AAF">
        <w:rPr>
          <w:rFonts w:hint="eastAsia"/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수행할</w:t>
      </w:r>
      <w:r w:rsidR="00B70AAF">
        <w:rPr>
          <w:rFonts w:hint="eastAsia"/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수</w:t>
      </w:r>
      <w:r w:rsidR="00B70AAF">
        <w:rPr>
          <w:sz w:val="24"/>
          <w:szCs w:val="24"/>
          <w:lang w:eastAsia="ko-KR"/>
        </w:rPr>
        <w:t xml:space="preserve"> </w:t>
      </w:r>
      <w:r w:rsidR="00B70AAF">
        <w:rPr>
          <w:rFonts w:hint="eastAsia"/>
          <w:sz w:val="24"/>
          <w:szCs w:val="24"/>
          <w:lang w:eastAsia="ko-KR"/>
        </w:rPr>
        <w:t>있다</w:t>
      </w:r>
      <w:r w:rsidR="00B70AAF">
        <w:rPr>
          <w:rFonts w:hint="eastAsia"/>
          <w:sz w:val="24"/>
          <w:szCs w:val="24"/>
          <w:lang w:eastAsia="ko-KR"/>
        </w:rPr>
        <w:t>.</w:t>
      </w:r>
    </w:p>
    <w:p w14:paraId="67F6E6E3" w14:textId="77777777"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14:paraId="58996182" w14:textId="63E5A5E5" w:rsidR="00112C64" w:rsidRDefault="00593B35" w:rsidP="00112C64">
      <w:pPr>
        <w:pStyle w:val="2"/>
        <w:rPr>
          <w:sz w:val="24"/>
          <w:szCs w:val="24"/>
          <w:lang w:eastAsia="ko-KR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14:paraId="7AE27F59" w14:textId="6C19F2B9" w:rsidR="00112C64" w:rsidRPr="00112C64" w:rsidRDefault="008C236B" w:rsidP="00112C6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0F51E4E" wp14:editId="60A4736E">
            <wp:extent cx="5588000" cy="35477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0CDC" w14:textId="40643FC6" w:rsidR="003B47A8" w:rsidRPr="003842A2" w:rsidRDefault="003B47A8" w:rsidP="003842A2">
      <w:pPr>
        <w:keepNext/>
      </w:pPr>
    </w:p>
    <w:p w14:paraId="57FA5A91" w14:textId="77777777"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14:paraId="2906AC78" w14:textId="4FAC607A" w:rsidR="003B47A8" w:rsidRPr="00FE25C7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14:paraId="00133B8F" w14:textId="06D90A8A"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proofErr w:type="gramStart"/>
      <w:r w:rsidRPr="00D6407C">
        <w:rPr>
          <w:rFonts w:hint="eastAsia"/>
          <w:bCs/>
          <w:sz w:val="28"/>
          <w:lang w:eastAsia="ko-KR"/>
        </w:rPr>
        <w:t>모듈</w:t>
      </w:r>
      <w:r w:rsidR="0058632A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  <w:proofErr w:type="gramEnd"/>
    </w:p>
    <w:p w14:paraId="7CE086C1" w14:textId="2E75B598"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bookmarkEnd w:id="6"/>
      <w:r w:rsidR="008573AE">
        <w:rPr>
          <w:bCs/>
          <w:sz w:val="24"/>
          <w:lang w:eastAsia="ko-KR"/>
        </w:rPr>
        <w:t>help()</w:t>
      </w:r>
    </w:p>
    <w:p w14:paraId="4C9EA7F4" w14:textId="77777777"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14:paraId="25720944" w14:textId="5C47F184" w:rsidR="00770236" w:rsidRDefault="00024AF3" w:rsidP="00770236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F093C21" w14:textId="362767B6" w:rsidR="00770236" w:rsidRPr="00770236" w:rsidRDefault="00547AB1" w:rsidP="00770236">
      <w:pPr>
        <w:ind w:left="72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ssemble filename, type filename</w:t>
      </w:r>
      <w:r w:rsidR="00E32E46">
        <w:rPr>
          <w:lang w:eastAsia="ko-KR"/>
        </w:rPr>
        <w:t>, symbol</w:t>
      </w:r>
      <w:r w:rsidR="00E32E46">
        <w:rPr>
          <w:rFonts w:hint="eastAsia"/>
          <w:lang w:eastAsia="ko-KR"/>
        </w:rPr>
        <w:t>이</w:t>
      </w:r>
      <w:r w:rsidR="00E32E46">
        <w:rPr>
          <w:rFonts w:hint="eastAsia"/>
          <w:lang w:eastAsia="ko-KR"/>
        </w:rPr>
        <w:t xml:space="preserve"> </w:t>
      </w:r>
      <w:r w:rsidR="00E32E46">
        <w:rPr>
          <w:rFonts w:hint="eastAsia"/>
          <w:lang w:eastAsia="ko-KR"/>
        </w:rPr>
        <w:t>추가되었다</w:t>
      </w:r>
      <w:r w:rsidR="00E32E46">
        <w:rPr>
          <w:rFonts w:hint="eastAsia"/>
          <w:lang w:eastAsia="ko-KR"/>
        </w:rPr>
        <w:t>.</w:t>
      </w:r>
    </w:p>
    <w:p w14:paraId="35D5D3E8" w14:textId="77777777"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14:paraId="506ED2F5" w14:textId="2447D879" w:rsidR="00080395" w:rsidRPr="007401A4" w:rsidRDefault="00E32E46" w:rsidP="00F7599E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14:paraId="1A7313D6" w14:textId="7F16A3FE"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lastRenderedPageBreak/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9"/>
      <w:r w:rsidR="00E55E79">
        <w:rPr>
          <w:bCs/>
          <w:sz w:val="24"/>
          <w:lang w:eastAsia="ko-KR"/>
        </w:rPr>
        <w:t>type()</w:t>
      </w:r>
    </w:p>
    <w:p w14:paraId="4BCCA746" w14:textId="77777777"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14:paraId="0539FA8E" w14:textId="24321A55" w:rsidR="00F7599E" w:rsidRDefault="00980CE2" w:rsidP="00277C6E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r w:rsidR="00C3483D">
        <w:rPr>
          <w:rFonts w:hint="eastAsia"/>
          <w:lang w:eastAsia="ko-KR"/>
        </w:rPr>
        <w:t>파일의</w:t>
      </w:r>
      <w:r w:rsidR="00C3483D">
        <w:rPr>
          <w:rFonts w:hint="eastAsia"/>
          <w:lang w:eastAsia="ko-KR"/>
        </w:rPr>
        <w:t xml:space="preserve"> </w:t>
      </w:r>
      <w:r w:rsidR="00C3483D">
        <w:rPr>
          <w:rFonts w:hint="eastAsia"/>
          <w:lang w:eastAsia="ko-KR"/>
        </w:rPr>
        <w:t>내용을</w:t>
      </w:r>
      <w:r w:rsidR="00C3483D">
        <w:rPr>
          <w:rFonts w:hint="eastAsia"/>
          <w:lang w:eastAsia="ko-KR"/>
        </w:rPr>
        <w:t xml:space="preserve"> </w:t>
      </w:r>
      <w:r w:rsidR="00C3483D">
        <w:rPr>
          <w:rFonts w:hint="eastAsia"/>
          <w:lang w:eastAsia="ko-KR"/>
        </w:rPr>
        <w:t>출력해준다</w:t>
      </w:r>
      <w:r w:rsidR="00C3483D">
        <w:rPr>
          <w:rFonts w:hint="eastAsia"/>
          <w:lang w:eastAsia="ko-KR"/>
        </w:rPr>
        <w:t>.</w:t>
      </w:r>
    </w:p>
    <w:p w14:paraId="1C4DD010" w14:textId="77777777"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14:paraId="7033AB4F" w14:textId="2E6515A6" w:rsidR="00CE7811" w:rsidRDefault="00C3483D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name[500]</w:t>
      </w:r>
      <w:r w:rsidR="006564F3">
        <w:rPr>
          <w:lang w:eastAsia="ko-KR"/>
        </w:rPr>
        <w:t xml:space="preserve"> – </w:t>
      </w:r>
      <w:r w:rsidR="006564F3">
        <w:rPr>
          <w:rFonts w:hint="eastAsia"/>
          <w:lang w:eastAsia="ko-KR"/>
        </w:rPr>
        <w:t>f</w:t>
      </w:r>
      <w:r w:rsidR="006564F3">
        <w:rPr>
          <w:lang w:eastAsia="ko-KR"/>
        </w:rPr>
        <w:t>ilename</w:t>
      </w:r>
      <w:r w:rsidR="006564F3">
        <w:rPr>
          <w:rFonts w:hint="eastAsia"/>
          <w:lang w:eastAsia="ko-KR"/>
        </w:rPr>
        <w:t>을</w:t>
      </w:r>
      <w:r w:rsidR="006564F3">
        <w:rPr>
          <w:rFonts w:hint="eastAsia"/>
          <w:lang w:eastAsia="ko-KR"/>
        </w:rPr>
        <w:t xml:space="preserve"> </w:t>
      </w:r>
      <w:r w:rsidR="006564F3">
        <w:rPr>
          <w:rFonts w:hint="eastAsia"/>
          <w:lang w:eastAsia="ko-KR"/>
        </w:rPr>
        <w:t>저장하는</w:t>
      </w:r>
      <w:r w:rsidR="006564F3">
        <w:rPr>
          <w:rFonts w:hint="eastAsia"/>
          <w:lang w:eastAsia="ko-KR"/>
        </w:rPr>
        <w:t xml:space="preserve"> </w:t>
      </w:r>
      <w:r w:rsidR="006564F3">
        <w:rPr>
          <w:rFonts w:hint="eastAsia"/>
          <w:lang w:eastAsia="ko-KR"/>
        </w:rPr>
        <w:t>변수</w:t>
      </w:r>
    </w:p>
    <w:p w14:paraId="76FC5080" w14:textId="7D96207F" w:rsidR="00915499" w:rsidRDefault="00915499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i –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0369A3EC" w14:textId="5DD66FDB" w:rsidR="00915499" w:rsidRDefault="003944F1" w:rsidP="00564BC4">
      <w:pPr>
        <w:ind w:left="720"/>
        <w:rPr>
          <w:lang w:eastAsia="ko-KR"/>
        </w:rPr>
      </w:pPr>
      <w:r>
        <w:rPr>
          <w:lang w:eastAsia="ko-KR"/>
        </w:rPr>
        <w:t xml:space="preserve">FILE* fp –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068E194D" w14:textId="4939912F" w:rsidR="003944F1" w:rsidRDefault="003944F1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IR* dp </w:t>
      </w:r>
      <w:r w:rsidR="0068208D">
        <w:rPr>
          <w:lang w:eastAsia="ko-KR"/>
        </w:rPr>
        <w:t>–</w:t>
      </w:r>
      <w:r>
        <w:rPr>
          <w:lang w:eastAsia="ko-KR"/>
        </w:rPr>
        <w:t xml:space="preserve"> </w:t>
      </w:r>
      <w:r w:rsidR="0068208D">
        <w:rPr>
          <w:rFonts w:hint="eastAsia"/>
          <w:lang w:eastAsia="ko-KR"/>
        </w:rPr>
        <w:t>현재</w:t>
      </w:r>
      <w:r w:rsidR="0068208D">
        <w:rPr>
          <w:rFonts w:hint="eastAsia"/>
          <w:lang w:eastAsia="ko-KR"/>
        </w:rPr>
        <w:t xml:space="preserve"> </w:t>
      </w:r>
      <w:r w:rsidR="0068208D">
        <w:rPr>
          <w:rFonts w:hint="eastAsia"/>
          <w:lang w:eastAsia="ko-KR"/>
        </w:rPr>
        <w:t>디렉토리의</w:t>
      </w:r>
      <w:r w:rsidR="0068208D">
        <w:rPr>
          <w:rFonts w:hint="eastAsia"/>
          <w:lang w:eastAsia="ko-KR"/>
        </w:rPr>
        <w:t xml:space="preserve"> </w:t>
      </w:r>
      <w:r w:rsidR="0068208D">
        <w:rPr>
          <w:rFonts w:hint="eastAsia"/>
          <w:lang w:eastAsia="ko-KR"/>
        </w:rPr>
        <w:t>파일들에</w:t>
      </w:r>
      <w:r w:rsidR="0068208D">
        <w:rPr>
          <w:lang w:eastAsia="ko-KR"/>
        </w:rPr>
        <w:t xml:space="preserve"> </w:t>
      </w:r>
      <w:r w:rsidR="0068208D">
        <w:rPr>
          <w:rFonts w:hint="eastAsia"/>
          <w:lang w:eastAsia="ko-KR"/>
        </w:rPr>
        <w:t>접근하기</w:t>
      </w:r>
      <w:r w:rsidR="0068208D">
        <w:rPr>
          <w:rFonts w:hint="eastAsia"/>
          <w:lang w:eastAsia="ko-KR"/>
        </w:rPr>
        <w:t xml:space="preserve"> </w:t>
      </w:r>
      <w:r w:rsidR="0068208D">
        <w:rPr>
          <w:rFonts w:hint="eastAsia"/>
          <w:lang w:eastAsia="ko-KR"/>
        </w:rPr>
        <w:t>위한</w:t>
      </w:r>
      <w:r w:rsidR="0068208D">
        <w:rPr>
          <w:rFonts w:hint="eastAsia"/>
          <w:lang w:eastAsia="ko-KR"/>
        </w:rPr>
        <w:t xml:space="preserve"> </w:t>
      </w:r>
      <w:r w:rsidR="0068208D">
        <w:rPr>
          <w:rFonts w:hint="eastAsia"/>
          <w:lang w:eastAsia="ko-KR"/>
        </w:rPr>
        <w:t>변수</w:t>
      </w:r>
    </w:p>
    <w:p w14:paraId="4083973C" w14:textId="3C91E6C0" w:rsidR="0068208D" w:rsidRDefault="0068208D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har ch –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093FEA11" w14:textId="44D621FB"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bookmarkEnd w:id="12"/>
      <w:r w:rsidR="00E55E79">
        <w:rPr>
          <w:bCs/>
          <w:sz w:val="24"/>
          <w:lang w:eastAsia="ko-KR"/>
        </w:rPr>
        <w:t>isreg(char* a)</w:t>
      </w:r>
    </w:p>
    <w:p w14:paraId="74034518" w14:textId="77777777"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14:paraId="3178664F" w14:textId="2E004092" w:rsidR="0006784D" w:rsidRDefault="00792BF9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IC/XE </w:t>
      </w:r>
      <w:r>
        <w:rPr>
          <w:rFonts w:hint="eastAsia"/>
          <w:lang w:eastAsia="ko-KR"/>
        </w:rPr>
        <w:t>m</w:t>
      </w:r>
      <w:r>
        <w:rPr>
          <w:lang w:eastAsia="ko-KR"/>
        </w:rPr>
        <w:t>achine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레지스터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번호를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저장하고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있는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함수</w:t>
      </w:r>
      <w:r w:rsidR="0096595A">
        <w:rPr>
          <w:rFonts w:hint="eastAsia"/>
          <w:lang w:eastAsia="ko-KR"/>
        </w:rPr>
        <w:t>.</w:t>
      </w:r>
      <w:r w:rsidR="0096595A">
        <w:rPr>
          <w:lang w:eastAsia="ko-KR"/>
        </w:rPr>
        <w:t xml:space="preserve"> </w:t>
      </w:r>
      <w:r w:rsidR="0096595A">
        <w:rPr>
          <w:rFonts w:hint="eastAsia"/>
          <w:lang w:eastAsia="ko-KR"/>
        </w:rPr>
        <w:t>a</w:t>
      </w:r>
      <w:r w:rsidR="0096595A">
        <w:rPr>
          <w:lang w:eastAsia="ko-KR"/>
        </w:rPr>
        <w:t xml:space="preserve"> </w:t>
      </w:r>
      <w:r w:rsidR="0096595A">
        <w:rPr>
          <w:rFonts w:hint="eastAsia"/>
          <w:lang w:eastAsia="ko-KR"/>
        </w:rPr>
        <w:t>가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레지스터라면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그에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맞는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값을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출력해준다</w:t>
      </w:r>
      <w:r w:rsidR="0096595A">
        <w:rPr>
          <w:rFonts w:hint="eastAsia"/>
          <w:lang w:eastAsia="ko-KR"/>
        </w:rPr>
        <w:t>.</w:t>
      </w:r>
      <w:r w:rsidR="0096595A">
        <w:rPr>
          <w:lang w:eastAsia="ko-KR"/>
        </w:rPr>
        <w:t xml:space="preserve"> format2</w:t>
      </w:r>
      <w:r w:rsidR="0096595A">
        <w:rPr>
          <w:rFonts w:hint="eastAsia"/>
          <w:lang w:eastAsia="ko-KR"/>
        </w:rPr>
        <w:t>에</w:t>
      </w:r>
      <w:r w:rsidR="0096595A">
        <w:rPr>
          <w:rFonts w:hint="eastAsia"/>
          <w:lang w:eastAsia="ko-KR"/>
        </w:rPr>
        <w:t xml:space="preserve"> </w:t>
      </w:r>
      <w:r w:rsidR="0096595A">
        <w:rPr>
          <w:rFonts w:hint="eastAsia"/>
          <w:lang w:eastAsia="ko-KR"/>
        </w:rPr>
        <w:t>사용한다</w:t>
      </w:r>
      <w:r w:rsidR="0096595A">
        <w:rPr>
          <w:rFonts w:hint="eastAsia"/>
          <w:lang w:eastAsia="ko-KR"/>
        </w:rPr>
        <w:t>.</w:t>
      </w:r>
    </w:p>
    <w:p w14:paraId="72F9A8A8" w14:textId="77777777"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14:paraId="2151D164" w14:textId="43198CD1" w:rsidR="00463D4E" w:rsidRPr="00965691" w:rsidRDefault="00FE483B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14:paraId="103C414E" w14:textId="50281997"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5"/>
      <w:r w:rsidR="00E55E79">
        <w:rPr>
          <w:bCs/>
          <w:sz w:val="24"/>
          <w:lang w:eastAsia="ko-KR"/>
        </w:rPr>
        <w:t>assemble()</w:t>
      </w:r>
    </w:p>
    <w:p w14:paraId="72A208E7" w14:textId="77777777"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14:paraId="4D3C6F44" w14:textId="2A329172" w:rsidR="00564BC4" w:rsidRDefault="00FE483B" w:rsidP="003A2093">
      <w:pPr>
        <w:ind w:left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="00AE18CB">
        <w:rPr>
          <w:rFonts w:hint="eastAsia"/>
          <w:lang w:eastAsia="ko-KR"/>
        </w:rPr>
        <w:t>번역하여</w:t>
      </w:r>
      <w:r w:rsidR="00AE18CB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object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 w:rsidR="00AE18CB">
        <w:rPr>
          <w:lang w:eastAsia="ko-KR"/>
        </w:rPr>
        <w:t>list</w:t>
      </w:r>
      <w:r w:rsidR="00AE18CB">
        <w:rPr>
          <w:rFonts w:hint="eastAsia"/>
          <w:lang w:eastAsia="ko-KR"/>
        </w:rPr>
        <w:t>파일로</w:t>
      </w:r>
      <w:r w:rsidR="00AE18CB">
        <w:rPr>
          <w:rFonts w:hint="eastAsia"/>
          <w:lang w:eastAsia="ko-KR"/>
        </w:rPr>
        <w:t xml:space="preserve"> </w:t>
      </w:r>
      <w:r w:rsidR="00AE18CB">
        <w:rPr>
          <w:rFonts w:hint="eastAsia"/>
          <w:lang w:eastAsia="ko-KR"/>
        </w:rPr>
        <w:t>만들어준다</w:t>
      </w:r>
      <w:r w:rsidR="00AE18CB">
        <w:rPr>
          <w:rFonts w:hint="eastAsia"/>
          <w:lang w:eastAsia="ko-KR"/>
        </w:rPr>
        <w:t>.</w:t>
      </w:r>
    </w:p>
    <w:p w14:paraId="22856C88" w14:textId="77777777"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14:paraId="36B0319A" w14:textId="541530BA" w:rsidR="006748E8" w:rsidRDefault="006F4ED6" w:rsidP="00965691">
      <w:pPr>
        <w:ind w:left="720"/>
        <w:rPr>
          <w:lang w:eastAsia="ko-KR"/>
        </w:rPr>
      </w:pPr>
      <w:r>
        <w:rPr>
          <w:lang w:eastAsia="ko-KR"/>
        </w:rPr>
        <w:t xml:space="preserve">char 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name[500] </w:t>
      </w:r>
      <w:r w:rsidR="00974007">
        <w:rPr>
          <w:lang w:eastAsia="ko-KR"/>
        </w:rPr>
        <w:t>–</w:t>
      </w:r>
      <w:r>
        <w:rPr>
          <w:lang w:eastAsia="ko-KR"/>
        </w:rPr>
        <w:t xml:space="preserve"> </w:t>
      </w:r>
      <w:r w:rsidR="007135B1">
        <w:rPr>
          <w:rFonts w:hint="eastAsia"/>
          <w:lang w:eastAsia="ko-KR"/>
        </w:rPr>
        <w:t>a</w:t>
      </w:r>
      <w:r w:rsidR="007135B1">
        <w:rPr>
          <w:lang w:eastAsia="ko-KR"/>
        </w:rPr>
        <w:t>sm</w:t>
      </w:r>
      <w:r w:rsidR="00974007">
        <w:rPr>
          <w:rFonts w:hint="eastAsia"/>
          <w:lang w:eastAsia="ko-KR"/>
        </w:rPr>
        <w:t xml:space="preserve"> </w:t>
      </w:r>
      <w:r w:rsidR="00974007">
        <w:rPr>
          <w:rFonts w:hint="eastAsia"/>
          <w:lang w:eastAsia="ko-KR"/>
        </w:rPr>
        <w:t>파일의</w:t>
      </w:r>
      <w:r w:rsidR="00974007">
        <w:rPr>
          <w:rFonts w:hint="eastAsia"/>
          <w:lang w:eastAsia="ko-KR"/>
        </w:rPr>
        <w:t xml:space="preserve"> </w:t>
      </w:r>
      <w:r w:rsidR="00974007">
        <w:rPr>
          <w:rFonts w:hint="eastAsia"/>
          <w:lang w:eastAsia="ko-KR"/>
        </w:rPr>
        <w:t>이름을</w:t>
      </w:r>
      <w:r w:rsidR="00974007">
        <w:rPr>
          <w:rFonts w:hint="eastAsia"/>
          <w:lang w:eastAsia="ko-KR"/>
        </w:rPr>
        <w:t xml:space="preserve"> </w:t>
      </w:r>
      <w:r w:rsidR="00974007">
        <w:rPr>
          <w:rFonts w:hint="eastAsia"/>
          <w:lang w:eastAsia="ko-KR"/>
        </w:rPr>
        <w:t>저장하는</w:t>
      </w:r>
      <w:r w:rsidR="00974007">
        <w:rPr>
          <w:rFonts w:hint="eastAsia"/>
          <w:lang w:eastAsia="ko-KR"/>
        </w:rPr>
        <w:t xml:space="preserve"> </w:t>
      </w:r>
      <w:r w:rsidR="00974007">
        <w:rPr>
          <w:rFonts w:hint="eastAsia"/>
          <w:lang w:eastAsia="ko-KR"/>
        </w:rPr>
        <w:t>변수</w:t>
      </w:r>
    </w:p>
    <w:p w14:paraId="76B07E59" w14:textId="460F7EC2" w:rsidR="00974007" w:rsidRDefault="00974007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har objname[500] –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bject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5B7EAD25" w14:textId="67F101F8" w:rsidR="00974007" w:rsidRDefault="00974007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har oneline[500] - </w:t>
      </w:r>
      <w:r w:rsidR="007135B1">
        <w:rPr>
          <w:rFonts w:hint="eastAsia"/>
          <w:lang w:eastAsia="ko-KR"/>
        </w:rPr>
        <w:t>a</w:t>
      </w:r>
      <w:r w:rsidR="007135B1">
        <w:rPr>
          <w:lang w:eastAsia="ko-KR"/>
        </w:rPr>
        <w:t>sm</w:t>
      </w:r>
      <w:r w:rsidR="007135B1">
        <w:rPr>
          <w:rFonts w:hint="eastAsia"/>
          <w:lang w:eastAsia="ko-KR"/>
        </w:rPr>
        <w:t>파일</w:t>
      </w:r>
      <w:r w:rsidR="00146CCF">
        <w:rPr>
          <w:rFonts w:hint="eastAsia"/>
          <w:lang w:eastAsia="ko-KR"/>
        </w:rPr>
        <w:t>을</w:t>
      </w:r>
      <w:r w:rsidR="00146CCF">
        <w:rPr>
          <w:rFonts w:hint="eastAsia"/>
          <w:lang w:eastAsia="ko-KR"/>
        </w:rPr>
        <w:t xml:space="preserve"> </w:t>
      </w:r>
      <w:r w:rsidR="00146CCF">
        <w:rPr>
          <w:rFonts w:hint="eastAsia"/>
          <w:lang w:eastAsia="ko-KR"/>
        </w:rPr>
        <w:t>한</w:t>
      </w:r>
      <w:r w:rsidR="00146CCF">
        <w:rPr>
          <w:rFonts w:hint="eastAsia"/>
          <w:lang w:eastAsia="ko-KR"/>
        </w:rPr>
        <w:t xml:space="preserve"> </w:t>
      </w:r>
      <w:r w:rsidR="00146CCF">
        <w:rPr>
          <w:rFonts w:hint="eastAsia"/>
          <w:lang w:eastAsia="ko-KR"/>
        </w:rPr>
        <w:t>줄씩</w:t>
      </w:r>
      <w:r w:rsidR="00146CCF">
        <w:rPr>
          <w:rFonts w:hint="eastAsia"/>
          <w:lang w:eastAsia="ko-KR"/>
        </w:rPr>
        <w:t xml:space="preserve"> </w:t>
      </w:r>
      <w:r w:rsidR="00146CCF">
        <w:rPr>
          <w:rFonts w:hint="eastAsia"/>
          <w:lang w:eastAsia="ko-KR"/>
        </w:rPr>
        <w:t>받는</w:t>
      </w:r>
      <w:r w:rsidR="00146CCF">
        <w:rPr>
          <w:rFonts w:hint="eastAsia"/>
          <w:lang w:eastAsia="ko-KR"/>
        </w:rPr>
        <w:t xml:space="preserve"> </w:t>
      </w:r>
      <w:r w:rsidR="00146CCF">
        <w:rPr>
          <w:rFonts w:hint="eastAsia"/>
          <w:lang w:eastAsia="ko-KR"/>
        </w:rPr>
        <w:t>변수</w:t>
      </w:r>
    </w:p>
    <w:p w14:paraId="23E56F2C" w14:textId="277E3C3D" w:rsidR="00146CCF" w:rsidRDefault="00146CCF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har a[50] </w:t>
      </w:r>
      <w:r w:rsidR="008B138C">
        <w:rPr>
          <w:lang w:eastAsia="ko-KR"/>
        </w:rPr>
        <w:t>–</w:t>
      </w:r>
      <w:r>
        <w:rPr>
          <w:lang w:eastAsia="ko-KR"/>
        </w:rPr>
        <w:t xml:space="preserve"> </w:t>
      </w:r>
      <w:r w:rsidR="008B138C">
        <w:rPr>
          <w:lang w:eastAsia="ko-KR"/>
        </w:rPr>
        <w:t xml:space="preserve">mnemonic </w:t>
      </w:r>
      <w:r w:rsidR="008B138C">
        <w:rPr>
          <w:rFonts w:hint="eastAsia"/>
          <w:lang w:eastAsia="ko-KR"/>
        </w:rPr>
        <w:t>부분을</w:t>
      </w:r>
      <w:r w:rsidR="008B138C">
        <w:rPr>
          <w:rFonts w:hint="eastAsia"/>
          <w:lang w:eastAsia="ko-KR"/>
        </w:rPr>
        <w:t xml:space="preserve"> </w:t>
      </w:r>
      <w:r w:rsidR="008B138C">
        <w:rPr>
          <w:rFonts w:hint="eastAsia"/>
          <w:lang w:eastAsia="ko-KR"/>
        </w:rPr>
        <w:t>저장하는</w:t>
      </w:r>
      <w:r w:rsidR="008B138C">
        <w:rPr>
          <w:rFonts w:hint="eastAsia"/>
          <w:lang w:eastAsia="ko-KR"/>
        </w:rPr>
        <w:t xml:space="preserve"> </w:t>
      </w:r>
      <w:r w:rsidR="008B138C">
        <w:rPr>
          <w:rFonts w:hint="eastAsia"/>
          <w:lang w:eastAsia="ko-KR"/>
        </w:rPr>
        <w:t>변수</w:t>
      </w:r>
    </w:p>
    <w:p w14:paraId="30D9AAD5" w14:textId="1184C94C" w:rsidR="008B138C" w:rsidRDefault="008B138C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har b[50] </w:t>
      </w:r>
      <w:r w:rsidR="003417CC">
        <w:rPr>
          <w:lang w:eastAsia="ko-KR"/>
        </w:rPr>
        <w:t>–</w:t>
      </w:r>
      <w:r>
        <w:rPr>
          <w:lang w:eastAsia="ko-KR"/>
        </w:rPr>
        <w:t xml:space="preserve"> </w:t>
      </w:r>
      <w:r w:rsidR="003417CC">
        <w:rPr>
          <w:lang w:eastAsia="ko-KR"/>
        </w:rPr>
        <w:t>opeerand</w:t>
      </w:r>
      <w:r w:rsidR="000D6F8A">
        <w:rPr>
          <w:rFonts w:hint="eastAsia"/>
          <w:lang w:eastAsia="ko-KR"/>
        </w:rPr>
        <w:t>부분을</w:t>
      </w:r>
      <w:r w:rsidR="003417CC">
        <w:rPr>
          <w:rFonts w:hint="eastAsia"/>
          <w:lang w:eastAsia="ko-KR"/>
        </w:rPr>
        <w:t xml:space="preserve"> </w:t>
      </w:r>
      <w:r w:rsidR="000D6F8A">
        <w:rPr>
          <w:rFonts w:hint="eastAsia"/>
          <w:lang w:eastAsia="ko-KR"/>
        </w:rPr>
        <w:t>저장하는</w:t>
      </w:r>
      <w:r w:rsidR="000D6F8A">
        <w:rPr>
          <w:rFonts w:hint="eastAsia"/>
          <w:lang w:eastAsia="ko-KR"/>
        </w:rPr>
        <w:t xml:space="preserve"> </w:t>
      </w:r>
      <w:r w:rsidR="000D6F8A">
        <w:rPr>
          <w:rFonts w:hint="eastAsia"/>
          <w:lang w:eastAsia="ko-KR"/>
        </w:rPr>
        <w:t>변수</w:t>
      </w:r>
    </w:p>
    <w:p w14:paraId="2E2B3543" w14:textId="7771FA68" w:rsidR="00CC1B5A" w:rsidRDefault="00CC1B5A" w:rsidP="00965691">
      <w:pPr>
        <w:ind w:left="720"/>
        <w:rPr>
          <w:lang w:eastAsia="ko-KR"/>
        </w:rPr>
      </w:pPr>
      <w:r>
        <w:rPr>
          <w:lang w:eastAsia="ko-KR"/>
        </w:rPr>
        <w:t xml:space="preserve">char c[50] – operand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6AA06FD9" w14:textId="7A6D7BBC" w:rsidR="00CC1B5A" w:rsidRDefault="00CC1B5A" w:rsidP="00CC1B5A">
      <w:pPr>
        <w:rPr>
          <w:lang w:eastAsia="ko-KR"/>
        </w:rPr>
      </w:pPr>
      <w:r>
        <w:rPr>
          <w:lang w:eastAsia="ko-KR"/>
        </w:rPr>
        <w:tab/>
        <w:t xml:space="preserve">char d[50] </w:t>
      </w:r>
      <w:r w:rsidR="008509AB">
        <w:rPr>
          <w:lang w:eastAsia="ko-KR"/>
        </w:rPr>
        <w:t>–</w:t>
      </w:r>
      <w:r>
        <w:rPr>
          <w:lang w:eastAsia="ko-KR"/>
        </w:rPr>
        <w:t xml:space="preserve"> </w:t>
      </w:r>
      <w:r w:rsidR="008509AB">
        <w:rPr>
          <w:lang w:eastAsia="ko-KR"/>
        </w:rPr>
        <w:t xml:space="preserve">symbol </w:t>
      </w:r>
      <w:r w:rsidR="008509AB">
        <w:rPr>
          <w:rFonts w:hint="eastAsia"/>
          <w:lang w:eastAsia="ko-KR"/>
        </w:rPr>
        <w:t>부분을</w:t>
      </w:r>
      <w:r w:rsidR="008509AB">
        <w:rPr>
          <w:rFonts w:hint="eastAsia"/>
          <w:lang w:eastAsia="ko-KR"/>
        </w:rPr>
        <w:t xml:space="preserve"> </w:t>
      </w:r>
      <w:r w:rsidR="008509AB">
        <w:rPr>
          <w:rFonts w:hint="eastAsia"/>
          <w:lang w:eastAsia="ko-KR"/>
        </w:rPr>
        <w:t>저장하는</w:t>
      </w:r>
      <w:r w:rsidR="008509AB">
        <w:rPr>
          <w:rFonts w:hint="eastAsia"/>
          <w:lang w:eastAsia="ko-KR"/>
        </w:rPr>
        <w:t xml:space="preserve"> </w:t>
      </w:r>
      <w:r w:rsidR="008509AB">
        <w:rPr>
          <w:rFonts w:hint="eastAsia"/>
          <w:lang w:eastAsia="ko-KR"/>
        </w:rPr>
        <w:t>변수</w:t>
      </w:r>
    </w:p>
    <w:p w14:paraId="5530DA73" w14:textId="26493216" w:rsidR="008509AB" w:rsidRDefault="008509AB" w:rsidP="00CC1B5A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 xml:space="preserve">i </w:t>
      </w:r>
      <w:r w:rsidR="003411E6">
        <w:rPr>
          <w:lang w:eastAsia="ko-KR"/>
        </w:rPr>
        <w:t>,</w:t>
      </w:r>
      <w:proofErr w:type="gramEnd"/>
      <w:r w:rsidR="003411E6">
        <w:rPr>
          <w:lang w:eastAsia="ko-KR"/>
        </w:rPr>
        <w:t xml:space="preserve"> j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647F1C1A" w14:textId="0C083969" w:rsidR="008509AB" w:rsidRDefault="008509AB" w:rsidP="00CC1B5A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nlcheck </w:t>
      </w:r>
      <w:r w:rsidR="00F97623">
        <w:rPr>
          <w:lang w:eastAsia="ko-KR"/>
        </w:rPr>
        <w:t>–</w:t>
      </w:r>
      <w:r>
        <w:rPr>
          <w:lang w:eastAsia="ko-KR"/>
        </w:rPr>
        <w:t xml:space="preserve"> </w:t>
      </w:r>
      <w:r w:rsidR="00F97623">
        <w:rPr>
          <w:lang w:eastAsia="ko-KR"/>
        </w:rPr>
        <w:t xml:space="preserve">object </w:t>
      </w:r>
      <w:r w:rsidR="00F97623">
        <w:rPr>
          <w:rFonts w:hint="eastAsia"/>
          <w:lang w:eastAsia="ko-KR"/>
        </w:rPr>
        <w:t>파일에서</w:t>
      </w:r>
      <w:r w:rsidR="00F97623">
        <w:rPr>
          <w:rFonts w:hint="eastAsia"/>
          <w:lang w:eastAsia="ko-KR"/>
        </w:rPr>
        <w:t xml:space="preserve"> </w:t>
      </w:r>
      <w:r w:rsidR="003824AB">
        <w:rPr>
          <w:rFonts w:hint="eastAsia"/>
          <w:lang w:eastAsia="ko-KR"/>
        </w:rPr>
        <w:t>길이가</w:t>
      </w:r>
      <w:r w:rsidR="003824AB">
        <w:rPr>
          <w:rFonts w:hint="eastAsia"/>
          <w:lang w:eastAsia="ko-KR"/>
        </w:rPr>
        <w:t xml:space="preserve"> 0</w:t>
      </w:r>
      <w:r w:rsidR="003824AB">
        <w:rPr>
          <w:lang w:eastAsia="ko-KR"/>
        </w:rPr>
        <w:t>x1E</w:t>
      </w:r>
      <w:r w:rsidR="003824AB">
        <w:rPr>
          <w:rFonts w:hint="eastAsia"/>
          <w:lang w:eastAsia="ko-KR"/>
        </w:rPr>
        <w:t>가</w:t>
      </w:r>
      <w:r w:rsidR="003824AB">
        <w:rPr>
          <w:rFonts w:hint="eastAsia"/>
          <w:lang w:eastAsia="ko-KR"/>
        </w:rPr>
        <w:t xml:space="preserve"> </w:t>
      </w:r>
      <w:r w:rsidR="00A37521">
        <w:rPr>
          <w:rFonts w:hint="eastAsia"/>
          <w:lang w:eastAsia="ko-KR"/>
        </w:rPr>
        <w:t>넘는지</w:t>
      </w:r>
      <w:r w:rsidR="00A37521">
        <w:rPr>
          <w:rFonts w:hint="eastAsia"/>
          <w:lang w:eastAsia="ko-KR"/>
        </w:rPr>
        <w:t xml:space="preserve"> </w:t>
      </w:r>
      <w:r w:rsidR="00A37521">
        <w:rPr>
          <w:rFonts w:hint="eastAsia"/>
          <w:lang w:eastAsia="ko-KR"/>
        </w:rPr>
        <w:t>체크해주는</w:t>
      </w:r>
      <w:r w:rsidR="00A37521">
        <w:rPr>
          <w:rFonts w:hint="eastAsia"/>
          <w:lang w:eastAsia="ko-KR"/>
        </w:rPr>
        <w:t xml:space="preserve"> </w:t>
      </w:r>
      <w:r w:rsidR="00A37521">
        <w:rPr>
          <w:rFonts w:hint="eastAsia"/>
          <w:lang w:eastAsia="ko-KR"/>
        </w:rPr>
        <w:t>변수</w:t>
      </w:r>
    </w:p>
    <w:p w14:paraId="328F2E36" w14:textId="5AF3768A" w:rsidR="00A37521" w:rsidRDefault="00A37521" w:rsidP="00CC1B5A">
      <w:pPr>
        <w:rPr>
          <w:lang w:eastAsia="ko-KR"/>
        </w:rPr>
      </w:pPr>
      <w:r>
        <w:rPr>
          <w:lang w:eastAsia="ko-KR"/>
        </w:rPr>
        <w:tab/>
        <w:t xml:space="preserve">int nlsl – object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T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 w:rsidR="007A24C5">
        <w:rPr>
          <w:rFonts w:hint="eastAsia"/>
          <w:lang w:eastAsia="ko-KR"/>
        </w:rPr>
        <w:t>a</w:t>
      </w:r>
      <w:r w:rsidR="007A24C5">
        <w:rPr>
          <w:lang w:eastAsia="ko-KR"/>
        </w:rPr>
        <w:t>ddress</w:t>
      </w:r>
      <w:r w:rsidR="007A24C5">
        <w:rPr>
          <w:rFonts w:hint="eastAsia"/>
          <w:lang w:eastAsia="ko-KR"/>
        </w:rPr>
        <w:t>의</w:t>
      </w:r>
      <w:r w:rsidR="007A24C5">
        <w:rPr>
          <w:rFonts w:hint="eastAsia"/>
          <w:lang w:eastAsia="ko-KR"/>
        </w:rPr>
        <w:t xml:space="preserve"> </w:t>
      </w:r>
      <w:r w:rsidR="007A24C5">
        <w:rPr>
          <w:rFonts w:hint="eastAsia"/>
          <w:lang w:eastAsia="ko-KR"/>
        </w:rPr>
        <w:t>주소를</w:t>
      </w:r>
      <w:r w:rsidR="007A24C5">
        <w:rPr>
          <w:rFonts w:hint="eastAsia"/>
          <w:lang w:eastAsia="ko-KR"/>
        </w:rPr>
        <w:t xml:space="preserve"> </w:t>
      </w:r>
      <w:r w:rsidR="007A24C5">
        <w:rPr>
          <w:rFonts w:hint="eastAsia"/>
          <w:lang w:eastAsia="ko-KR"/>
        </w:rPr>
        <w:t>저장하는</w:t>
      </w:r>
      <w:r w:rsidR="007A24C5">
        <w:rPr>
          <w:rFonts w:hint="eastAsia"/>
          <w:lang w:eastAsia="ko-KR"/>
        </w:rPr>
        <w:t xml:space="preserve"> </w:t>
      </w:r>
      <w:r w:rsidR="007A24C5">
        <w:rPr>
          <w:rFonts w:hint="eastAsia"/>
          <w:lang w:eastAsia="ko-KR"/>
        </w:rPr>
        <w:t>변수</w:t>
      </w:r>
    </w:p>
    <w:p w14:paraId="491764EC" w14:textId="160D45C4" w:rsidR="007A24C5" w:rsidRDefault="007A24C5" w:rsidP="00CC1B5A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 FILE* fp </w:t>
      </w:r>
      <w:r w:rsidR="00FA198E">
        <w:rPr>
          <w:lang w:eastAsia="ko-KR"/>
        </w:rPr>
        <w:t>–</w:t>
      </w:r>
      <w:r>
        <w:rPr>
          <w:lang w:eastAsia="ko-KR"/>
        </w:rPr>
        <w:t xml:space="preserve"> </w:t>
      </w:r>
      <w:r w:rsidR="00FA198E">
        <w:rPr>
          <w:rFonts w:hint="eastAsia"/>
          <w:lang w:eastAsia="ko-KR"/>
        </w:rPr>
        <w:t>a</w:t>
      </w:r>
      <w:r w:rsidR="00FA198E">
        <w:rPr>
          <w:lang w:eastAsia="ko-KR"/>
        </w:rPr>
        <w:t xml:space="preserve">sm </w:t>
      </w:r>
      <w:r w:rsidR="00FA198E">
        <w:rPr>
          <w:rFonts w:hint="eastAsia"/>
          <w:lang w:eastAsia="ko-KR"/>
        </w:rPr>
        <w:t>파일을</w:t>
      </w:r>
      <w:r w:rsidR="00FA198E">
        <w:rPr>
          <w:rFonts w:hint="eastAsia"/>
          <w:lang w:eastAsia="ko-KR"/>
        </w:rPr>
        <w:t xml:space="preserve"> </w:t>
      </w:r>
      <w:r w:rsidR="00FA198E">
        <w:rPr>
          <w:rFonts w:hint="eastAsia"/>
          <w:lang w:eastAsia="ko-KR"/>
        </w:rPr>
        <w:t>열기</w:t>
      </w:r>
      <w:r w:rsidR="00FA198E">
        <w:rPr>
          <w:rFonts w:hint="eastAsia"/>
          <w:lang w:eastAsia="ko-KR"/>
        </w:rPr>
        <w:t xml:space="preserve"> </w:t>
      </w:r>
      <w:r w:rsidR="00FA198E">
        <w:rPr>
          <w:rFonts w:hint="eastAsia"/>
          <w:lang w:eastAsia="ko-KR"/>
        </w:rPr>
        <w:t>위한</w:t>
      </w:r>
      <w:r w:rsidR="00FA198E">
        <w:rPr>
          <w:rFonts w:hint="eastAsia"/>
          <w:lang w:eastAsia="ko-KR"/>
        </w:rPr>
        <w:t xml:space="preserve"> </w:t>
      </w:r>
      <w:r w:rsidR="00FA198E">
        <w:rPr>
          <w:rFonts w:hint="eastAsia"/>
          <w:lang w:eastAsia="ko-KR"/>
        </w:rPr>
        <w:t>변수</w:t>
      </w:r>
    </w:p>
    <w:p w14:paraId="163A1DFD" w14:textId="6820FFB4" w:rsidR="00FA198E" w:rsidRDefault="00FA198E" w:rsidP="00CC1B5A">
      <w:pPr>
        <w:rPr>
          <w:lang w:eastAsia="ko-KR"/>
        </w:rPr>
      </w:pPr>
      <w:r>
        <w:rPr>
          <w:lang w:eastAsia="ko-KR"/>
        </w:rPr>
        <w:tab/>
        <w:t xml:space="preserve">int locctr – </w:t>
      </w:r>
      <w:r w:rsidR="00577157">
        <w:rPr>
          <w:rFonts w:hint="eastAsia"/>
          <w:lang w:eastAsia="ko-KR"/>
        </w:rPr>
        <w:t>현재</w:t>
      </w:r>
      <w:r w:rsidR="00577157">
        <w:rPr>
          <w:rFonts w:hint="eastAsia"/>
          <w:lang w:eastAsia="ko-KR"/>
        </w:rPr>
        <w:t xml:space="preserve"> </w:t>
      </w:r>
      <w:r w:rsidR="00577157">
        <w:rPr>
          <w:rFonts w:hint="eastAsia"/>
          <w:lang w:eastAsia="ko-KR"/>
        </w:rPr>
        <w:t>읽어</w:t>
      </w:r>
      <w:r w:rsidR="00577157">
        <w:rPr>
          <w:rFonts w:hint="eastAsia"/>
          <w:lang w:eastAsia="ko-KR"/>
        </w:rPr>
        <w:t xml:space="preserve"> </w:t>
      </w:r>
      <w:r w:rsidR="00577157">
        <w:rPr>
          <w:rFonts w:hint="eastAsia"/>
          <w:lang w:eastAsia="ko-KR"/>
        </w:rPr>
        <w:t>들인</w:t>
      </w:r>
      <w:r w:rsidR="00577157">
        <w:rPr>
          <w:rFonts w:hint="eastAsia"/>
          <w:lang w:eastAsia="ko-KR"/>
        </w:rPr>
        <w:t xml:space="preserve"> </w:t>
      </w:r>
      <w:r w:rsidR="00577157">
        <w:rPr>
          <w:rFonts w:hint="eastAsia"/>
          <w:lang w:eastAsia="ko-KR"/>
        </w:rPr>
        <w:t>줄의</w:t>
      </w:r>
      <w:r w:rsidR="00577157">
        <w:rPr>
          <w:rFonts w:hint="eastAsia"/>
          <w:lang w:eastAsia="ko-KR"/>
        </w:rPr>
        <w:t xml:space="preserve"> </w:t>
      </w:r>
      <w:r w:rsidR="00577157">
        <w:rPr>
          <w:rFonts w:hint="eastAsia"/>
          <w:lang w:eastAsia="ko-KR"/>
        </w:rPr>
        <w:t>주소를</w:t>
      </w:r>
      <w:r w:rsidR="00577157">
        <w:rPr>
          <w:rFonts w:hint="eastAsia"/>
          <w:lang w:eastAsia="ko-KR"/>
        </w:rPr>
        <w:t xml:space="preserve"> </w:t>
      </w:r>
      <w:r w:rsidR="00577157">
        <w:rPr>
          <w:rFonts w:hint="eastAsia"/>
          <w:lang w:eastAsia="ko-KR"/>
        </w:rPr>
        <w:t>저장하고</w:t>
      </w:r>
      <w:r w:rsidR="00577157">
        <w:rPr>
          <w:rFonts w:hint="eastAsia"/>
          <w:lang w:eastAsia="ko-KR"/>
        </w:rPr>
        <w:t>,</w:t>
      </w:r>
      <w:r w:rsidR="00577157">
        <w:rPr>
          <w:lang w:eastAsia="ko-KR"/>
        </w:rPr>
        <w:t xml:space="preserve"> </w:t>
      </w:r>
      <w:r w:rsidR="00577157">
        <w:rPr>
          <w:rFonts w:hint="eastAsia"/>
          <w:lang w:eastAsia="ko-KR"/>
        </w:rPr>
        <w:t>p</w:t>
      </w:r>
      <w:r w:rsidR="00577157">
        <w:rPr>
          <w:lang w:eastAsia="ko-KR"/>
        </w:rPr>
        <w:t>ass1</w:t>
      </w:r>
      <w:r w:rsidR="00577157">
        <w:rPr>
          <w:rFonts w:hint="eastAsia"/>
          <w:lang w:eastAsia="ko-KR"/>
        </w:rPr>
        <w:t>에서는</w:t>
      </w:r>
      <w:r w:rsidR="00577157">
        <w:rPr>
          <w:rFonts w:hint="eastAsia"/>
          <w:lang w:eastAsia="ko-KR"/>
        </w:rPr>
        <w:t xml:space="preserve"> </w:t>
      </w:r>
      <w:r w:rsidR="00577157">
        <w:rPr>
          <w:rFonts w:hint="eastAsia"/>
          <w:lang w:eastAsia="ko-KR"/>
        </w:rPr>
        <w:t>전체</w:t>
      </w:r>
      <w:r w:rsidR="00577157">
        <w:rPr>
          <w:rFonts w:hint="eastAsia"/>
          <w:lang w:eastAsia="ko-KR"/>
        </w:rPr>
        <w:t xml:space="preserve"> </w:t>
      </w:r>
      <w:r w:rsidR="00577157">
        <w:rPr>
          <w:rFonts w:hint="eastAsia"/>
          <w:lang w:eastAsia="ko-KR"/>
        </w:rPr>
        <w:t>프로그램의</w:t>
      </w:r>
      <w:r w:rsidR="00577157">
        <w:rPr>
          <w:rFonts w:hint="eastAsia"/>
          <w:lang w:eastAsia="ko-KR"/>
        </w:rPr>
        <w:t xml:space="preserve"> </w:t>
      </w:r>
      <w:r w:rsidR="00577157">
        <w:rPr>
          <w:rFonts w:hint="eastAsia"/>
          <w:lang w:eastAsia="ko-KR"/>
        </w:rPr>
        <w:t>길이를</w:t>
      </w:r>
      <w:r w:rsidR="00577157">
        <w:rPr>
          <w:rFonts w:hint="eastAsia"/>
          <w:lang w:eastAsia="ko-KR"/>
        </w:rPr>
        <w:t xml:space="preserve"> </w:t>
      </w:r>
      <w:r w:rsidR="00577157">
        <w:rPr>
          <w:rFonts w:hint="eastAsia"/>
          <w:lang w:eastAsia="ko-KR"/>
        </w:rPr>
        <w:t>측정</w:t>
      </w:r>
      <w:r w:rsidR="00577157">
        <w:rPr>
          <w:rFonts w:hint="eastAsia"/>
          <w:lang w:eastAsia="ko-KR"/>
        </w:rPr>
        <w:t>,</w:t>
      </w:r>
      <w:r w:rsidR="00577157">
        <w:rPr>
          <w:lang w:eastAsia="ko-KR"/>
        </w:rPr>
        <w:t xml:space="preserve"> pass2</w:t>
      </w:r>
      <w:r w:rsidR="00672016">
        <w:rPr>
          <w:lang w:eastAsia="ko-KR"/>
        </w:rPr>
        <w:tab/>
      </w:r>
      <w:r w:rsidR="00672016">
        <w:rPr>
          <w:lang w:eastAsia="ko-KR"/>
        </w:rPr>
        <w:tab/>
      </w:r>
      <w:r w:rsidR="00672016">
        <w:rPr>
          <w:lang w:eastAsia="ko-KR"/>
        </w:rPr>
        <w:tab/>
      </w:r>
      <w:r w:rsidR="00672016">
        <w:rPr>
          <w:rFonts w:hint="eastAsia"/>
          <w:lang w:eastAsia="ko-KR"/>
        </w:rPr>
        <w:t>에서는</w:t>
      </w:r>
      <w:r w:rsidR="00672016">
        <w:rPr>
          <w:rFonts w:hint="eastAsia"/>
          <w:lang w:eastAsia="ko-KR"/>
        </w:rPr>
        <w:t xml:space="preserve"> P</w:t>
      </w:r>
      <w:r w:rsidR="00672016">
        <w:rPr>
          <w:lang w:eastAsia="ko-KR"/>
        </w:rPr>
        <w:t>C-</w:t>
      </w:r>
      <w:r w:rsidR="00672016">
        <w:rPr>
          <w:rFonts w:hint="eastAsia"/>
          <w:lang w:eastAsia="ko-KR"/>
        </w:rPr>
        <w:t>r</w:t>
      </w:r>
      <w:r w:rsidR="00672016">
        <w:rPr>
          <w:lang w:eastAsia="ko-KR"/>
        </w:rPr>
        <w:t xml:space="preserve">elative </w:t>
      </w:r>
      <w:proofErr w:type="gramStart"/>
      <w:r w:rsidR="00672016">
        <w:rPr>
          <w:rFonts w:hint="eastAsia"/>
          <w:lang w:eastAsia="ko-KR"/>
        </w:rPr>
        <w:t>a</w:t>
      </w:r>
      <w:r w:rsidR="00672016">
        <w:rPr>
          <w:lang w:eastAsia="ko-KR"/>
        </w:rPr>
        <w:t xml:space="preserve">ddressing </w:t>
      </w:r>
      <w:r w:rsidR="00672016">
        <w:rPr>
          <w:rFonts w:hint="eastAsia"/>
          <w:lang w:eastAsia="ko-KR"/>
        </w:rPr>
        <w:t>을</w:t>
      </w:r>
      <w:proofErr w:type="gramEnd"/>
      <w:r w:rsidR="00672016">
        <w:rPr>
          <w:rFonts w:hint="eastAsia"/>
          <w:lang w:eastAsia="ko-KR"/>
        </w:rPr>
        <w:t xml:space="preserve"> </w:t>
      </w:r>
      <w:r w:rsidR="00672016">
        <w:rPr>
          <w:rFonts w:hint="eastAsia"/>
          <w:lang w:eastAsia="ko-KR"/>
        </w:rPr>
        <w:t>사용할</w:t>
      </w:r>
      <w:r w:rsidR="00672016">
        <w:rPr>
          <w:rFonts w:hint="eastAsia"/>
          <w:lang w:eastAsia="ko-KR"/>
        </w:rPr>
        <w:t xml:space="preserve"> </w:t>
      </w:r>
      <w:r w:rsidR="00672016">
        <w:rPr>
          <w:rFonts w:hint="eastAsia"/>
          <w:lang w:eastAsia="ko-KR"/>
        </w:rPr>
        <w:t>때</w:t>
      </w:r>
      <w:r w:rsidR="00672016">
        <w:rPr>
          <w:rFonts w:hint="eastAsia"/>
          <w:lang w:eastAsia="ko-KR"/>
        </w:rPr>
        <w:t xml:space="preserve"> </w:t>
      </w:r>
      <w:r w:rsidR="00672016">
        <w:rPr>
          <w:rFonts w:hint="eastAsia"/>
          <w:lang w:eastAsia="ko-KR"/>
        </w:rPr>
        <w:t>쓰인다</w:t>
      </w:r>
      <w:r w:rsidR="00672016">
        <w:rPr>
          <w:rFonts w:hint="eastAsia"/>
          <w:lang w:eastAsia="ko-KR"/>
        </w:rPr>
        <w:t>.</w:t>
      </w:r>
    </w:p>
    <w:p w14:paraId="54FE812B" w14:textId="37A1D864" w:rsidR="00672016" w:rsidRDefault="00672016" w:rsidP="00CC1B5A">
      <w:pPr>
        <w:rPr>
          <w:lang w:eastAsia="ko-KR"/>
        </w:rPr>
      </w:pPr>
      <w:r>
        <w:rPr>
          <w:lang w:eastAsia="ko-KR"/>
        </w:rPr>
        <w:tab/>
      </w:r>
      <w:r w:rsidR="002E06FA">
        <w:rPr>
          <w:lang w:eastAsia="ko-KR"/>
        </w:rPr>
        <w:t xml:space="preserve">int linecheck – </w:t>
      </w:r>
      <w:proofErr w:type="gramStart"/>
      <w:r w:rsidR="002E06FA">
        <w:rPr>
          <w:rFonts w:hint="eastAsia"/>
          <w:lang w:eastAsia="ko-KR"/>
        </w:rPr>
        <w:t>a</w:t>
      </w:r>
      <w:r w:rsidR="002E06FA">
        <w:rPr>
          <w:lang w:eastAsia="ko-KR"/>
        </w:rPr>
        <w:t xml:space="preserve">smfile </w:t>
      </w:r>
      <w:r w:rsidR="002E06FA">
        <w:rPr>
          <w:rFonts w:hint="eastAsia"/>
          <w:lang w:eastAsia="ko-KR"/>
        </w:rPr>
        <w:t>의</w:t>
      </w:r>
      <w:proofErr w:type="gramEnd"/>
      <w:r w:rsidR="002E06FA">
        <w:rPr>
          <w:rFonts w:hint="eastAsia"/>
          <w:lang w:eastAsia="ko-KR"/>
        </w:rPr>
        <w:t xml:space="preserve"> </w:t>
      </w:r>
      <w:r w:rsidR="002E06FA">
        <w:rPr>
          <w:rFonts w:hint="eastAsia"/>
          <w:lang w:eastAsia="ko-KR"/>
        </w:rPr>
        <w:t>주소가</w:t>
      </w:r>
      <w:r w:rsidR="002E06FA">
        <w:rPr>
          <w:rFonts w:hint="eastAsia"/>
          <w:lang w:eastAsia="ko-KR"/>
        </w:rPr>
        <w:t xml:space="preserve"> </w:t>
      </w:r>
      <w:r w:rsidR="002E06FA">
        <w:rPr>
          <w:rFonts w:hint="eastAsia"/>
          <w:lang w:eastAsia="ko-KR"/>
        </w:rPr>
        <w:t>아닌</w:t>
      </w:r>
      <w:r w:rsidR="002E06FA">
        <w:rPr>
          <w:lang w:eastAsia="ko-KR"/>
        </w:rPr>
        <w:t xml:space="preserve"> </w:t>
      </w:r>
      <w:r w:rsidR="002E06FA">
        <w:rPr>
          <w:rFonts w:hint="eastAsia"/>
          <w:lang w:eastAsia="ko-KR"/>
        </w:rPr>
        <w:t>줄의</w:t>
      </w:r>
      <w:r w:rsidR="002E06FA">
        <w:rPr>
          <w:rFonts w:hint="eastAsia"/>
          <w:lang w:eastAsia="ko-KR"/>
        </w:rPr>
        <w:t xml:space="preserve"> </w:t>
      </w:r>
      <w:r w:rsidR="002E06FA">
        <w:rPr>
          <w:rFonts w:hint="eastAsia"/>
          <w:lang w:eastAsia="ko-KR"/>
        </w:rPr>
        <w:t>수를</w:t>
      </w:r>
      <w:r w:rsidR="002E06FA">
        <w:rPr>
          <w:rFonts w:hint="eastAsia"/>
          <w:lang w:eastAsia="ko-KR"/>
        </w:rPr>
        <w:t xml:space="preserve"> </w:t>
      </w:r>
      <w:r w:rsidR="002E06FA">
        <w:rPr>
          <w:rFonts w:hint="eastAsia"/>
          <w:lang w:eastAsia="ko-KR"/>
        </w:rPr>
        <w:t>저장하는</w:t>
      </w:r>
      <w:r w:rsidR="002E06FA">
        <w:rPr>
          <w:rFonts w:hint="eastAsia"/>
          <w:lang w:eastAsia="ko-KR"/>
        </w:rPr>
        <w:t xml:space="preserve"> </w:t>
      </w:r>
      <w:r w:rsidR="002E06FA">
        <w:rPr>
          <w:rFonts w:hint="eastAsia"/>
          <w:lang w:eastAsia="ko-KR"/>
        </w:rPr>
        <w:t>변수</w:t>
      </w:r>
    </w:p>
    <w:p w14:paraId="12B16ED0" w14:textId="77777777" w:rsidR="00925015" w:rsidRDefault="002E06FA" w:rsidP="00925015">
      <w:pPr>
        <w:ind w:firstLine="720"/>
        <w:rPr>
          <w:lang w:eastAsia="ko-KR"/>
        </w:rPr>
      </w:pPr>
      <w:r>
        <w:rPr>
          <w:lang w:eastAsia="ko-KR"/>
        </w:rPr>
        <w:t>int focheck, commacheck, valuecheck</w:t>
      </w:r>
      <w:r w:rsidR="005B2610">
        <w:rPr>
          <w:lang w:eastAsia="ko-KR"/>
        </w:rPr>
        <w:t xml:space="preserve"> – </w:t>
      </w:r>
      <w:r w:rsidR="005B2610">
        <w:rPr>
          <w:rFonts w:hint="eastAsia"/>
          <w:lang w:eastAsia="ko-KR"/>
        </w:rPr>
        <w:t>각각</w:t>
      </w:r>
      <w:r w:rsidR="005B2610">
        <w:rPr>
          <w:rFonts w:hint="eastAsia"/>
          <w:lang w:eastAsia="ko-KR"/>
        </w:rPr>
        <w:t xml:space="preserve"> </w:t>
      </w:r>
      <w:r w:rsidR="005B2610">
        <w:rPr>
          <w:rFonts w:hint="eastAsia"/>
          <w:lang w:eastAsia="ko-KR"/>
        </w:rPr>
        <w:t>현재</w:t>
      </w:r>
      <w:r w:rsidR="005B2610">
        <w:rPr>
          <w:rFonts w:hint="eastAsia"/>
          <w:lang w:eastAsia="ko-KR"/>
        </w:rPr>
        <w:t xml:space="preserve"> </w:t>
      </w:r>
      <w:r w:rsidR="005B2610">
        <w:rPr>
          <w:rFonts w:hint="eastAsia"/>
          <w:lang w:eastAsia="ko-KR"/>
        </w:rPr>
        <w:t>줄의</w:t>
      </w:r>
      <w:r w:rsidR="005B2610">
        <w:rPr>
          <w:rFonts w:hint="eastAsia"/>
          <w:lang w:eastAsia="ko-KR"/>
        </w:rPr>
        <w:t xml:space="preserve"> </w:t>
      </w:r>
      <w:r w:rsidR="005B2610">
        <w:rPr>
          <w:lang w:eastAsia="ko-KR"/>
        </w:rPr>
        <w:t>mnemonic</w:t>
      </w:r>
      <w:r w:rsidR="005B2610">
        <w:rPr>
          <w:rFonts w:hint="eastAsia"/>
          <w:lang w:eastAsia="ko-KR"/>
        </w:rPr>
        <w:t>의</w:t>
      </w:r>
      <w:r w:rsidR="005B2610">
        <w:rPr>
          <w:rFonts w:hint="eastAsia"/>
          <w:lang w:eastAsia="ko-KR"/>
        </w:rPr>
        <w:t xml:space="preserve"> </w:t>
      </w:r>
      <w:r w:rsidR="005B2610">
        <w:rPr>
          <w:lang w:eastAsia="ko-KR"/>
        </w:rPr>
        <w:t>format, comma</w:t>
      </w:r>
      <w:r w:rsidR="005B2610">
        <w:rPr>
          <w:rFonts w:hint="eastAsia"/>
          <w:lang w:eastAsia="ko-KR"/>
        </w:rPr>
        <w:t>의</w:t>
      </w:r>
      <w:r w:rsidR="005B2610">
        <w:rPr>
          <w:rFonts w:hint="eastAsia"/>
          <w:lang w:eastAsia="ko-KR"/>
        </w:rPr>
        <w:t xml:space="preserve"> </w:t>
      </w:r>
      <w:r w:rsidR="005B2610">
        <w:rPr>
          <w:rFonts w:hint="eastAsia"/>
          <w:lang w:eastAsia="ko-KR"/>
        </w:rPr>
        <w:t>개수</w:t>
      </w:r>
      <w:r w:rsidR="005B2610">
        <w:rPr>
          <w:rFonts w:hint="eastAsia"/>
          <w:lang w:eastAsia="ko-KR"/>
        </w:rPr>
        <w:t>,</w:t>
      </w:r>
    </w:p>
    <w:p w14:paraId="56F74E17" w14:textId="3C902B78" w:rsidR="002E06FA" w:rsidRDefault="00973C44" w:rsidP="00925015">
      <w:pPr>
        <w:ind w:left="720" w:firstLine="720"/>
        <w:rPr>
          <w:lang w:eastAsia="ko-KR"/>
        </w:rPr>
      </w:pPr>
      <w:r>
        <w:rPr>
          <w:lang w:eastAsia="ko-KR"/>
        </w:rPr>
        <w:t>operand</w:t>
      </w:r>
      <w:r w:rsidR="00925015">
        <w:rPr>
          <w:rFonts w:hint="eastAsia"/>
          <w:lang w:eastAsia="ko-KR"/>
        </w:rPr>
        <w:t>가</w:t>
      </w:r>
      <w:r w:rsidR="00925015">
        <w:rPr>
          <w:rFonts w:hint="eastAsia"/>
          <w:lang w:eastAsia="ko-KR"/>
        </w:rPr>
        <w:t xml:space="preserve"> </w:t>
      </w:r>
      <w:r w:rsidR="00925015">
        <w:rPr>
          <w:rFonts w:hint="eastAsia"/>
          <w:lang w:eastAsia="ko-KR"/>
        </w:rPr>
        <w:t>숫자일</w:t>
      </w:r>
      <w:r w:rsidR="00925015">
        <w:rPr>
          <w:rFonts w:hint="eastAsia"/>
          <w:lang w:eastAsia="ko-KR"/>
        </w:rPr>
        <w:t xml:space="preserve"> </w:t>
      </w:r>
      <w:r w:rsidR="00925015">
        <w:rPr>
          <w:rFonts w:hint="eastAsia"/>
          <w:lang w:eastAsia="ko-KR"/>
        </w:rPr>
        <w:t>경우</w:t>
      </w:r>
      <w:r w:rsidR="00925015">
        <w:rPr>
          <w:rFonts w:hint="eastAsia"/>
          <w:lang w:eastAsia="ko-KR"/>
        </w:rPr>
        <w:t xml:space="preserve"> </w:t>
      </w:r>
      <w:r w:rsidR="00925015">
        <w:rPr>
          <w:rFonts w:hint="eastAsia"/>
          <w:lang w:eastAsia="ko-KR"/>
        </w:rPr>
        <w:t>이</w:t>
      </w:r>
      <w:r w:rsidR="00925015">
        <w:rPr>
          <w:rFonts w:hint="eastAsia"/>
          <w:lang w:eastAsia="ko-KR"/>
        </w:rPr>
        <w:t xml:space="preserve"> </w:t>
      </w:r>
      <w:r w:rsidR="00925015">
        <w:rPr>
          <w:rFonts w:hint="eastAsia"/>
          <w:lang w:eastAsia="ko-KR"/>
        </w:rPr>
        <w:t>수를</w:t>
      </w:r>
      <w:r w:rsidR="00925015">
        <w:rPr>
          <w:rFonts w:hint="eastAsia"/>
          <w:lang w:eastAsia="ko-KR"/>
        </w:rPr>
        <w:t xml:space="preserve"> </w:t>
      </w:r>
      <w:r w:rsidR="00925015">
        <w:rPr>
          <w:rFonts w:hint="eastAsia"/>
          <w:lang w:eastAsia="ko-KR"/>
        </w:rPr>
        <w:t>저장하는</w:t>
      </w:r>
      <w:r w:rsidR="00925015">
        <w:rPr>
          <w:rFonts w:hint="eastAsia"/>
          <w:lang w:eastAsia="ko-KR"/>
        </w:rPr>
        <w:t xml:space="preserve"> </w:t>
      </w:r>
      <w:r w:rsidR="00925015">
        <w:rPr>
          <w:rFonts w:hint="eastAsia"/>
          <w:lang w:eastAsia="ko-KR"/>
        </w:rPr>
        <w:t>변수</w:t>
      </w:r>
      <w:r w:rsidR="00925015">
        <w:rPr>
          <w:rFonts w:hint="eastAsia"/>
          <w:lang w:eastAsia="ko-KR"/>
        </w:rPr>
        <w:t>.</w:t>
      </w:r>
    </w:p>
    <w:p w14:paraId="01E05C03" w14:textId="65896D82" w:rsidR="00925015" w:rsidRDefault="00925015" w:rsidP="00925015">
      <w:pPr>
        <w:rPr>
          <w:lang w:eastAsia="ko-KR"/>
        </w:rPr>
      </w:pPr>
      <w:r>
        <w:rPr>
          <w:lang w:eastAsia="ko-KR"/>
        </w:rPr>
        <w:tab/>
        <w:t xml:space="preserve">int startadd </w:t>
      </w:r>
      <w:r w:rsidR="00F92C42">
        <w:rPr>
          <w:lang w:eastAsia="ko-KR"/>
        </w:rPr>
        <w:t>–</w:t>
      </w:r>
      <w:r>
        <w:rPr>
          <w:lang w:eastAsia="ko-KR"/>
        </w:rPr>
        <w:t xml:space="preserve"> </w:t>
      </w:r>
      <w:r w:rsidR="00F92C42">
        <w:rPr>
          <w:rFonts w:hint="eastAsia"/>
          <w:lang w:eastAsia="ko-KR"/>
        </w:rPr>
        <w:t>어셈블리</w:t>
      </w:r>
      <w:r w:rsidR="00F92C42">
        <w:rPr>
          <w:rFonts w:hint="eastAsia"/>
          <w:lang w:eastAsia="ko-KR"/>
        </w:rPr>
        <w:t xml:space="preserve"> </w:t>
      </w:r>
      <w:r w:rsidR="00F92C42">
        <w:rPr>
          <w:rFonts w:hint="eastAsia"/>
          <w:lang w:eastAsia="ko-KR"/>
        </w:rPr>
        <w:t>프로그램의</w:t>
      </w:r>
      <w:r w:rsidR="00F92C42">
        <w:rPr>
          <w:rFonts w:hint="eastAsia"/>
          <w:lang w:eastAsia="ko-KR"/>
        </w:rPr>
        <w:t xml:space="preserve"> </w:t>
      </w:r>
      <w:r w:rsidR="00F92C42">
        <w:rPr>
          <w:rFonts w:hint="eastAsia"/>
          <w:lang w:eastAsia="ko-KR"/>
        </w:rPr>
        <w:t>시작주소를</w:t>
      </w:r>
      <w:r w:rsidR="00F92C42">
        <w:rPr>
          <w:rFonts w:hint="eastAsia"/>
          <w:lang w:eastAsia="ko-KR"/>
        </w:rPr>
        <w:t xml:space="preserve"> </w:t>
      </w:r>
      <w:r w:rsidR="00F92C42">
        <w:rPr>
          <w:rFonts w:hint="eastAsia"/>
          <w:lang w:eastAsia="ko-KR"/>
        </w:rPr>
        <w:t>저장하는</w:t>
      </w:r>
      <w:r w:rsidR="00F92C42">
        <w:rPr>
          <w:rFonts w:hint="eastAsia"/>
          <w:lang w:eastAsia="ko-KR"/>
        </w:rPr>
        <w:t xml:space="preserve"> </w:t>
      </w:r>
      <w:r w:rsidR="00F92C42">
        <w:rPr>
          <w:rFonts w:hint="eastAsia"/>
          <w:lang w:eastAsia="ko-KR"/>
        </w:rPr>
        <w:t>변수</w:t>
      </w:r>
    </w:p>
    <w:p w14:paraId="643AFF86" w14:textId="1CD47EA9" w:rsidR="00F92C42" w:rsidRDefault="00F92C42" w:rsidP="00925015">
      <w:pPr>
        <w:rPr>
          <w:lang w:eastAsia="ko-KR"/>
        </w:rPr>
      </w:pPr>
      <w:r>
        <w:rPr>
          <w:lang w:eastAsia="ko-KR"/>
        </w:rPr>
        <w:tab/>
        <w:t xml:space="preserve">int flag </w:t>
      </w:r>
      <w:r w:rsidR="003C5BB9">
        <w:rPr>
          <w:lang w:eastAsia="ko-KR"/>
        </w:rPr>
        <w:t>–</w:t>
      </w:r>
      <w:r>
        <w:rPr>
          <w:lang w:eastAsia="ko-KR"/>
        </w:rPr>
        <w:t xml:space="preserve"> </w:t>
      </w:r>
      <w:r w:rsidR="003C5BB9">
        <w:rPr>
          <w:lang w:eastAsia="ko-KR"/>
        </w:rPr>
        <w:t xml:space="preserve">object </w:t>
      </w:r>
      <w:r w:rsidR="003C5BB9">
        <w:rPr>
          <w:rFonts w:hint="eastAsia"/>
          <w:lang w:eastAsia="ko-KR"/>
        </w:rPr>
        <w:t>파일에서의</w:t>
      </w:r>
      <w:r w:rsidR="003C5BB9">
        <w:rPr>
          <w:rFonts w:hint="eastAsia"/>
          <w:lang w:eastAsia="ko-KR"/>
        </w:rPr>
        <w:t xml:space="preserve"> </w:t>
      </w:r>
      <w:r w:rsidR="003C5BB9">
        <w:rPr>
          <w:rFonts w:hint="eastAsia"/>
          <w:lang w:eastAsia="ko-KR"/>
        </w:rPr>
        <w:t>새로운</w:t>
      </w:r>
      <w:r w:rsidR="003C5BB9">
        <w:rPr>
          <w:rFonts w:hint="eastAsia"/>
          <w:lang w:eastAsia="ko-KR"/>
        </w:rPr>
        <w:t xml:space="preserve"> </w:t>
      </w:r>
      <w:r w:rsidR="003C5BB9">
        <w:rPr>
          <w:rFonts w:hint="eastAsia"/>
          <w:lang w:eastAsia="ko-KR"/>
        </w:rPr>
        <w:t>줄이</w:t>
      </w:r>
      <w:r w:rsidR="003C5BB9">
        <w:rPr>
          <w:rFonts w:hint="eastAsia"/>
          <w:lang w:eastAsia="ko-KR"/>
        </w:rPr>
        <w:t xml:space="preserve"> </w:t>
      </w:r>
      <w:r w:rsidR="003C5BB9">
        <w:rPr>
          <w:rFonts w:hint="eastAsia"/>
          <w:lang w:eastAsia="ko-KR"/>
        </w:rPr>
        <w:t>시작되는</w:t>
      </w:r>
      <w:r w:rsidR="003C5BB9">
        <w:rPr>
          <w:rFonts w:hint="eastAsia"/>
          <w:lang w:eastAsia="ko-KR"/>
        </w:rPr>
        <w:t xml:space="preserve"> </w:t>
      </w:r>
      <w:r w:rsidR="003C5BB9">
        <w:rPr>
          <w:rFonts w:hint="eastAsia"/>
          <w:lang w:eastAsia="ko-KR"/>
        </w:rPr>
        <w:t>주소</w:t>
      </w:r>
      <w:r w:rsidR="0096518A">
        <w:rPr>
          <w:rFonts w:hint="eastAsia"/>
          <w:lang w:eastAsia="ko-KR"/>
        </w:rPr>
        <w:t>를</w:t>
      </w:r>
      <w:r w:rsidR="0096518A">
        <w:rPr>
          <w:rFonts w:hint="eastAsia"/>
          <w:lang w:eastAsia="ko-KR"/>
        </w:rPr>
        <w:t xml:space="preserve"> </w:t>
      </w:r>
      <w:r w:rsidR="0096518A">
        <w:rPr>
          <w:rFonts w:hint="eastAsia"/>
          <w:lang w:eastAsia="ko-KR"/>
        </w:rPr>
        <w:t>읽으면</w:t>
      </w:r>
      <w:r w:rsidR="0096518A">
        <w:rPr>
          <w:rFonts w:hint="eastAsia"/>
          <w:lang w:eastAsia="ko-KR"/>
        </w:rPr>
        <w:t xml:space="preserve"> </w:t>
      </w:r>
      <w:r w:rsidR="0096518A">
        <w:rPr>
          <w:lang w:eastAsia="ko-KR"/>
        </w:rPr>
        <w:t>flag</w:t>
      </w:r>
      <w:r w:rsidR="0096518A">
        <w:rPr>
          <w:rFonts w:hint="eastAsia"/>
          <w:lang w:eastAsia="ko-KR"/>
        </w:rPr>
        <w:t>가</w:t>
      </w:r>
      <w:r w:rsidR="0096518A">
        <w:rPr>
          <w:rFonts w:hint="eastAsia"/>
          <w:lang w:eastAsia="ko-KR"/>
        </w:rPr>
        <w:t xml:space="preserve"> </w:t>
      </w:r>
      <w:r w:rsidR="0096518A">
        <w:rPr>
          <w:lang w:eastAsia="ko-KR"/>
        </w:rPr>
        <w:t>1</w:t>
      </w:r>
      <w:r w:rsidR="0096518A">
        <w:rPr>
          <w:rFonts w:hint="eastAsia"/>
          <w:lang w:eastAsia="ko-KR"/>
        </w:rPr>
        <w:t>로</w:t>
      </w:r>
      <w:r w:rsidR="0096518A">
        <w:rPr>
          <w:rFonts w:hint="eastAsia"/>
          <w:lang w:eastAsia="ko-KR"/>
        </w:rPr>
        <w:t xml:space="preserve"> </w:t>
      </w:r>
      <w:r w:rsidR="0096518A">
        <w:rPr>
          <w:rFonts w:hint="eastAsia"/>
          <w:lang w:eastAsia="ko-KR"/>
        </w:rPr>
        <w:t>세팅된다</w:t>
      </w:r>
      <w:r w:rsidR="0096518A">
        <w:rPr>
          <w:rFonts w:hint="eastAsia"/>
          <w:lang w:eastAsia="ko-KR"/>
        </w:rPr>
        <w:t>.</w:t>
      </w:r>
    </w:p>
    <w:p w14:paraId="1F0BC89A" w14:textId="31A36A06" w:rsidR="0096518A" w:rsidRDefault="0096518A" w:rsidP="00925015">
      <w:pPr>
        <w:rPr>
          <w:lang w:eastAsia="ko-KR"/>
        </w:rPr>
      </w:pPr>
      <w:r>
        <w:rPr>
          <w:lang w:eastAsia="ko-KR"/>
        </w:rPr>
        <w:tab/>
        <w:t xml:space="preserve">int </w:t>
      </w:r>
      <w:r w:rsidR="003411E6">
        <w:rPr>
          <w:lang w:eastAsia="ko-KR"/>
        </w:rPr>
        <w:t>objcode – objectcode</w:t>
      </w:r>
      <w:r w:rsidR="003411E6">
        <w:rPr>
          <w:rFonts w:hint="eastAsia"/>
          <w:lang w:eastAsia="ko-KR"/>
        </w:rPr>
        <w:t>를</w:t>
      </w:r>
      <w:r w:rsidR="003411E6">
        <w:rPr>
          <w:rFonts w:hint="eastAsia"/>
          <w:lang w:eastAsia="ko-KR"/>
        </w:rPr>
        <w:t xml:space="preserve"> </w:t>
      </w:r>
      <w:r w:rsidR="003411E6">
        <w:rPr>
          <w:rFonts w:hint="eastAsia"/>
          <w:lang w:eastAsia="ko-KR"/>
        </w:rPr>
        <w:t>저장하는</w:t>
      </w:r>
      <w:r w:rsidR="003411E6">
        <w:rPr>
          <w:rFonts w:hint="eastAsia"/>
          <w:lang w:eastAsia="ko-KR"/>
        </w:rPr>
        <w:t xml:space="preserve"> </w:t>
      </w:r>
      <w:r w:rsidR="003411E6">
        <w:rPr>
          <w:rFonts w:hint="eastAsia"/>
          <w:lang w:eastAsia="ko-KR"/>
        </w:rPr>
        <w:t>변수</w:t>
      </w:r>
    </w:p>
    <w:p w14:paraId="65273FD8" w14:textId="224C1FC0" w:rsidR="003411E6" w:rsidRDefault="003411E6" w:rsidP="00925015">
      <w:pPr>
        <w:rPr>
          <w:lang w:eastAsia="ko-KR"/>
        </w:rPr>
      </w:pPr>
      <w:r>
        <w:rPr>
          <w:lang w:eastAsia="ko-KR"/>
        </w:rPr>
        <w:tab/>
      </w:r>
      <w:r w:rsidR="00386228">
        <w:rPr>
          <w:lang w:eastAsia="ko-KR"/>
        </w:rPr>
        <w:t xml:space="preserve">int base – </w:t>
      </w:r>
      <w:r w:rsidR="00386228">
        <w:rPr>
          <w:rFonts w:hint="eastAsia"/>
          <w:lang w:eastAsia="ko-KR"/>
        </w:rPr>
        <w:t>b</w:t>
      </w:r>
      <w:r w:rsidR="00386228">
        <w:rPr>
          <w:lang w:eastAsia="ko-KR"/>
        </w:rPr>
        <w:t>ase relative addressing</w:t>
      </w:r>
      <w:r w:rsidR="00386228">
        <w:rPr>
          <w:rFonts w:hint="eastAsia"/>
          <w:lang w:eastAsia="ko-KR"/>
        </w:rPr>
        <w:t>을</w:t>
      </w:r>
      <w:r w:rsidR="00386228">
        <w:rPr>
          <w:rFonts w:hint="eastAsia"/>
          <w:lang w:eastAsia="ko-KR"/>
        </w:rPr>
        <w:t xml:space="preserve"> </w:t>
      </w:r>
      <w:r w:rsidR="00386228">
        <w:rPr>
          <w:rFonts w:hint="eastAsia"/>
          <w:lang w:eastAsia="ko-KR"/>
        </w:rPr>
        <w:t>사용하기</w:t>
      </w:r>
      <w:r w:rsidR="00386228">
        <w:rPr>
          <w:rFonts w:hint="eastAsia"/>
          <w:lang w:eastAsia="ko-KR"/>
        </w:rPr>
        <w:t xml:space="preserve"> </w:t>
      </w:r>
      <w:r w:rsidR="00386228">
        <w:rPr>
          <w:rFonts w:hint="eastAsia"/>
          <w:lang w:eastAsia="ko-KR"/>
        </w:rPr>
        <w:t>위해</w:t>
      </w:r>
      <w:r w:rsidR="00386228">
        <w:rPr>
          <w:rFonts w:hint="eastAsia"/>
          <w:lang w:eastAsia="ko-KR"/>
        </w:rPr>
        <w:t xml:space="preserve"> </w:t>
      </w:r>
      <w:r w:rsidR="00386228">
        <w:rPr>
          <w:lang w:eastAsia="ko-KR"/>
        </w:rPr>
        <w:t>base register</w:t>
      </w:r>
      <w:r w:rsidR="00386228">
        <w:rPr>
          <w:rFonts w:hint="eastAsia"/>
          <w:lang w:eastAsia="ko-KR"/>
        </w:rPr>
        <w:t>의</w:t>
      </w:r>
      <w:r w:rsidR="00386228">
        <w:rPr>
          <w:rFonts w:hint="eastAsia"/>
          <w:lang w:eastAsia="ko-KR"/>
        </w:rPr>
        <w:t xml:space="preserve"> </w:t>
      </w:r>
      <w:r w:rsidR="00386228">
        <w:rPr>
          <w:rFonts w:hint="eastAsia"/>
          <w:lang w:eastAsia="ko-KR"/>
        </w:rPr>
        <w:t>값을</w:t>
      </w:r>
      <w:r w:rsidR="00386228">
        <w:rPr>
          <w:rFonts w:hint="eastAsia"/>
          <w:lang w:eastAsia="ko-KR"/>
        </w:rPr>
        <w:t xml:space="preserve"> </w:t>
      </w:r>
      <w:r w:rsidR="00386228">
        <w:rPr>
          <w:rFonts w:hint="eastAsia"/>
          <w:lang w:eastAsia="ko-KR"/>
        </w:rPr>
        <w:t>저장한다</w:t>
      </w:r>
      <w:r w:rsidR="00386228">
        <w:rPr>
          <w:rFonts w:hint="eastAsia"/>
          <w:lang w:eastAsia="ko-KR"/>
        </w:rPr>
        <w:t>.</w:t>
      </w:r>
    </w:p>
    <w:p w14:paraId="5D6ADA32" w14:textId="621F969B" w:rsidR="00386228" w:rsidRDefault="00386228" w:rsidP="00925015">
      <w:pPr>
        <w:rPr>
          <w:lang w:eastAsia="ko-KR"/>
        </w:rPr>
      </w:pPr>
      <w:r>
        <w:rPr>
          <w:lang w:eastAsia="ko-KR"/>
        </w:rPr>
        <w:tab/>
        <w:t xml:space="preserve">int asmlength –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 w:rsidR="005748DF">
        <w:rPr>
          <w:rFonts w:hint="eastAsia"/>
          <w:lang w:eastAsia="ko-KR"/>
        </w:rPr>
        <w:t>프로그램의</w:t>
      </w:r>
      <w:r w:rsidR="005748DF">
        <w:rPr>
          <w:rFonts w:hint="eastAsia"/>
          <w:lang w:eastAsia="ko-KR"/>
        </w:rPr>
        <w:t xml:space="preserve"> </w:t>
      </w:r>
      <w:r w:rsidR="005748DF">
        <w:rPr>
          <w:rFonts w:hint="eastAsia"/>
          <w:lang w:eastAsia="ko-KR"/>
        </w:rPr>
        <w:t>길이를</w:t>
      </w:r>
      <w:r w:rsidR="005748DF">
        <w:rPr>
          <w:rFonts w:hint="eastAsia"/>
          <w:lang w:eastAsia="ko-KR"/>
        </w:rPr>
        <w:t xml:space="preserve"> </w:t>
      </w:r>
      <w:r w:rsidR="005748DF">
        <w:rPr>
          <w:rFonts w:hint="eastAsia"/>
          <w:lang w:eastAsia="ko-KR"/>
        </w:rPr>
        <w:t>저장한다</w:t>
      </w:r>
      <w:r w:rsidR="005748DF">
        <w:rPr>
          <w:rFonts w:hint="eastAsia"/>
          <w:lang w:eastAsia="ko-KR"/>
        </w:rPr>
        <w:t>.</w:t>
      </w:r>
    </w:p>
    <w:p w14:paraId="70E1A806" w14:textId="3479660F" w:rsidR="005748DF" w:rsidRDefault="005748DF" w:rsidP="00925015">
      <w:pPr>
        <w:rPr>
          <w:lang w:eastAsia="ko-KR"/>
        </w:rPr>
      </w:pPr>
      <w:r>
        <w:rPr>
          <w:lang w:eastAsia="ko-KR"/>
        </w:rPr>
        <w:lastRenderedPageBreak/>
        <w:tab/>
        <w:t xml:space="preserve">FILE* obj, lst –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object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list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304D2E7C" w14:textId="7C9279F3" w:rsidR="005748DF" w:rsidRDefault="005748DF" w:rsidP="00925015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truct symnode* new – </w:t>
      </w:r>
      <w:r w:rsidR="00E75F03">
        <w:rPr>
          <w:lang w:eastAsia="ko-KR"/>
        </w:rPr>
        <w:t>operand</w:t>
      </w:r>
      <w:r w:rsidR="00E75F03">
        <w:rPr>
          <w:rFonts w:hint="eastAsia"/>
          <w:lang w:eastAsia="ko-KR"/>
        </w:rPr>
        <w:t>의</w:t>
      </w:r>
      <w:r w:rsidR="00E75F03">
        <w:rPr>
          <w:rFonts w:hint="eastAsia"/>
          <w:lang w:eastAsia="ko-KR"/>
        </w:rPr>
        <w:t xml:space="preserve"> </w:t>
      </w:r>
      <w:r w:rsidR="00E75F03">
        <w:rPr>
          <w:lang w:eastAsia="ko-KR"/>
        </w:rPr>
        <w:t>symbol</w:t>
      </w:r>
      <w:r w:rsidR="00E75F03">
        <w:rPr>
          <w:rFonts w:hint="eastAsia"/>
          <w:lang w:eastAsia="ko-KR"/>
        </w:rPr>
        <w:t>을</w:t>
      </w:r>
      <w:r w:rsidR="00E75F0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E75F03">
        <w:rPr>
          <w:rFonts w:hint="eastAsia"/>
          <w:lang w:eastAsia="ko-KR"/>
        </w:rPr>
        <w:t>있는</w:t>
      </w:r>
      <w:r w:rsidR="00E75F03">
        <w:rPr>
          <w:rFonts w:hint="eastAsia"/>
          <w:lang w:eastAsia="ko-KR"/>
        </w:rPr>
        <w:t xml:space="preserve"> s</w:t>
      </w:r>
      <w:r w:rsidR="00E75F03">
        <w:rPr>
          <w:lang w:eastAsia="ko-KR"/>
        </w:rPr>
        <w:t>ymbol</w:t>
      </w:r>
      <w:r w:rsidR="00E75F03">
        <w:rPr>
          <w:rFonts w:hint="eastAsia"/>
          <w:lang w:eastAsia="ko-KR"/>
        </w:rPr>
        <w:t>들에서</w:t>
      </w:r>
      <w:r w:rsidR="00E75F03">
        <w:rPr>
          <w:rFonts w:hint="eastAsia"/>
          <w:lang w:eastAsia="ko-KR"/>
        </w:rPr>
        <w:t xml:space="preserve"> </w:t>
      </w:r>
      <w:r w:rsidR="00E75F03">
        <w:rPr>
          <w:rFonts w:hint="eastAsia"/>
          <w:lang w:eastAsia="ko-KR"/>
        </w:rPr>
        <w:t>찾기</w:t>
      </w:r>
      <w:r w:rsidR="00E75F03">
        <w:rPr>
          <w:rFonts w:hint="eastAsia"/>
          <w:lang w:eastAsia="ko-KR"/>
        </w:rPr>
        <w:t xml:space="preserve"> </w:t>
      </w:r>
      <w:r w:rsidR="00E75F03">
        <w:rPr>
          <w:rFonts w:hint="eastAsia"/>
          <w:lang w:eastAsia="ko-KR"/>
        </w:rPr>
        <w:t>위한</w:t>
      </w:r>
      <w:r w:rsidR="00E75F03">
        <w:rPr>
          <w:rFonts w:hint="eastAsia"/>
          <w:lang w:eastAsia="ko-KR"/>
        </w:rPr>
        <w:t xml:space="preserve"> </w:t>
      </w:r>
      <w:r w:rsidR="00E75F03">
        <w:rPr>
          <w:rFonts w:hint="eastAsia"/>
          <w:lang w:eastAsia="ko-KR"/>
        </w:rPr>
        <w:t>변수</w:t>
      </w:r>
    </w:p>
    <w:p w14:paraId="1A5D4C73" w14:textId="2D7BD699" w:rsidR="00E75F03" w:rsidRDefault="00E75F03" w:rsidP="00925015">
      <w:pPr>
        <w:rPr>
          <w:lang w:eastAsia="ko-KR"/>
        </w:rPr>
      </w:pPr>
      <w:r>
        <w:rPr>
          <w:lang w:eastAsia="ko-KR"/>
        </w:rPr>
        <w:tab/>
      </w:r>
      <w:r w:rsidR="00D66AC8">
        <w:rPr>
          <w:lang w:eastAsia="ko-KR"/>
        </w:rPr>
        <w:t xml:space="preserve">struct hashnode* ptr - </w:t>
      </w:r>
      <w:r w:rsidR="00D66AC8">
        <w:rPr>
          <w:rFonts w:hint="eastAsia"/>
          <w:lang w:eastAsia="ko-KR"/>
        </w:rPr>
        <w:t>h</w:t>
      </w:r>
      <w:r w:rsidR="00D66AC8">
        <w:rPr>
          <w:lang w:eastAsia="ko-KR"/>
        </w:rPr>
        <w:t>ashtable</w:t>
      </w:r>
      <w:r w:rsidR="00D66AC8">
        <w:rPr>
          <w:rFonts w:hint="eastAsia"/>
          <w:lang w:eastAsia="ko-KR"/>
        </w:rPr>
        <w:t>에서</w:t>
      </w:r>
      <w:r w:rsidR="00D66AC8">
        <w:rPr>
          <w:rFonts w:hint="eastAsia"/>
          <w:lang w:eastAsia="ko-KR"/>
        </w:rPr>
        <w:t xml:space="preserve"> </w:t>
      </w:r>
      <w:r w:rsidR="00D66AC8">
        <w:rPr>
          <w:rFonts w:hint="eastAsia"/>
          <w:lang w:eastAsia="ko-KR"/>
        </w:rPr>
        <w:t>구하고자</w:t>
      </w:r>
      <w:r w:rsidR="00D66AC8">
        <w:rPr>
          <w:rFonts w:hint="eastAsia"/>
          <w:lang w:eastAsia="ko-KR"/>
        </w:rPr>
        <w:t xml:space="preserve"> </w:t>
      </w:r>
      <w:r w:rsidR="00D66AC8">
        <w:rPr>
          <w:rFonts w:hint="eastAsia"/>
          <w:lang w:eastAsia="ko-KR"/>
        </w:rPr>
        <w:t>하는</w:t>
      </w:r>
      <w:r w:rsidR="00D66AC8">
        <w:rPr>
          <w:rFonts w:hint="eastAsia"/>
          <w:lang w:eastAsia="ko-KR"/>
        </w:rPr>
        <w:t xml:space="preserve"> </w:t>
      </w:r>
      <w:r w:rsidR="00D66AC8">
        <w:rPr>
          <w:lang w:eastAsia="ko-KR"/>
        </w:rPr>
        <w:t>mnemonic</w:t>
      </w:r>
      <w:r w:rsidR="00D66AC8">
        <w:rPr>
          <w:rFonts w:hint="eastAsia"/>
          <w:lang w:eastAsia="ko-KR"/>
        </w:rPr>
        <w:t>의</w:t>
      </w:r>
      <w:r w:rsidR="00D66AC8">
        <w:rPr>
          <w:rFonts w:hint="eastAsia"/>
          <w:lang w:eastAsia="ko-KR"/>
        </w:rPr>
        <w:t xml:space="preserve"> </w:t>
      </w:r>
      <w:r w:rsidR="00D66AC8">
        <w:rPr>
          <w:lang w:eastAsia="ko-KR"/>
        </w:rPr>
        <w:t>opcode</w:t>
      </w:r>
      <w:r w:rsidR="00D66AC8">
        <w:rPr>
          <w:rFonts w:hint="eastAsia"/>
          <w:lang w:eastAsia="ko-KR"/>
        </w:rPr>
        <w:t>와</w:t>
      </w:r>
      <w:r w:rsidR="00D66AC8">
        <w:rPr>
          <w:rFonts w:hint="eastAsia"/>
          <w:lang w:eastAsia="ko-KR"/>
        </w:rPr>
        <w:t xml:space="preserve"> </w:t>
      </w:r>
      <w:r w:rsidR="00D66AC8">
        <w:rPr>
          <w:lang w:eastAsia="ko-KR"/>
        </w:rPr>
        <w:t>format</w:t>
      </w:r>
      <w:r w:rsidR="00D66AC8">
        <w:rPr>
          <w:rFonts w:hint="eastAsia"/>
          <w:lang w:eastAsia="ko-KR"/>
        </w:rPr>
        <w:t>을</w:t>
      </w:r>
      <w:r w:rsidR="00D66AC8">
        <w:rPr>
          <w:rFonts w:hint="eastAsia"/>
          <w:lang w:eastAsia="ko-KR"/>
        </w:rPr>
        <w:t xml:space="preserve"> </w:t>
      </w:r>
      <w:r w:rsidR="00D66AC8">
        <w:rPr>
          <w:rFonts w:hint="eastAsia"/>
          <w:lang w:eastAsia="ko-KR"/>
        </w:rPr>
        <w:t>찾기</w:t>
      </w:r>
      <w:r w:rsidR="00D66AC8">
        <w:rPr>
          <w:rFonts w:hint="eastAsia"/>
          <w:lang w:eastAsia="ko-KR"/>
        </w:rPr>
        <w:t xml:space="preserve"> </w:t>
      </w:r>
      <w:r w:rsidR="00D66AC8">
        <w:rPr>
          <w:rFonts w:hint="eastAsia"/>
          <w:lang w:eastAsia="ko-KR"/>
        </w:rPr>
        <w:t>위한</w:t>
      </w:r>
      <w:r w:rsidR="00D66AC8">
        <w:rPr>
          <w:rFonts w:hint="eastAsia"/>
          <w:lang w:eastAsia="ko-KR"/>
        </w:rPr>
        <w:t xml:space="preserve"> </w:t>
      </w:r>
      <w:r w:rsidR="00D66AC8">
        <w:rPr>
          <w:rFonts w:hint="eastAsia"/>
          <w:lang w:eastAsia="ko-KR"/>
        </w:rPr>
        <w:t>변수</w:t>
      </w:r>
    </w:p>
    <w:p w14:paraId="7E7BE09E" w14:textId="77777777" w:rsidR="00995059" w:rsidRDefault="00D66AC8" w:rsidP="00925015">
      <w:pPr>
        <w:rPr>
          <w:lang w:eastAsia="ko-KR"/>
        </w:rPr>
      </w:pPr>
      <w:r>
        <w:rPr>
          <w:lang w:eastAsia="ko-KR"/>
        </w:rPr>
        <w:tab/>
        <w:t>struct asmnode asmfile[200] – pass1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</w:p>
    <w:p w14:paraId="02E47983" w14:textId="2C38CFD7" w:rsidR="00D66AC8" w:rsidRPr="007A24C5" w:rsidRDefault="00D66AC8" w:rsidP="00995059">
      <w:pPr>
        <w:ind w:left="1440"/>
        <w:rPr>
          <w:lang w:eastAsia="ko-KR"/>
        </w:rPr>
      </w:pP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 w:rsidR="00995059">
        <w:rPr>
          <w:rFonts w:hint="eastAsia"/>
          <w:lang w:eastAsia="ko-KR"/>
        </w:rPr>
        <w:t>저장하기</w:t>
      </w:r>
      <w:r w:rsidR="00995059">
        <w:rPr>
          <w:rFonts w:hint="eastAsia"/>
          <w:lang w:eastAsia="ko-KR"/>
        </w:rPr>
        <w:t xml:space="preserve"> </w:t>
      </w:r>
      <w:r w:rsidR="00995059">
        <w:rPr>
          <w:rFonts w:hint="eastAsia"/>
          <w:lang w:eastAsia="ko-KR"/>
        </w:rPr>
        <w:t>위한</w:t>
      </w:r>
      <w:r w:rsidR="00995059">
        <w:rPr>
          <w:rFonts w:hint="eastAsia"/>
          <w:lang w:eastAsia="ko-KR"/>
        </w:rPr>
        <w:t xml:space="preserve"> </w:t>
      </w:r>
      <w:r w:rsidR="00995059">
        <w:rPr>
          <w:rFonts w:hint="eastAsia"/>
          <w:lang w:eastAsia="ko-KR"/>
        </w:rPr>
        <w:t>변수</w:t>
      </w:r>
    </w:p>
    <w:p w14:paraId="7C6D5C54" w14:textId="5606973B" w:rsidR="004E08BB" w:rsidRPr="004E08BB" w:rsidRDefault="0006784D" w:rsidP="004E08BB">
      <w:pPr>
        <w:pStyle w:val="2"/>
        <w:rPr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8"/>
      <w:r w:rsidR="00E55E79" w:rsidRPr="00E55E79">
        <w:rPr>
          <w:bCs/>
          <w:noProof/>
          <w:sz w:val="24"/>
          <w:szCs w:val="24"/>
          <w:lang w:eastAsia="ko-KR"/>
        </w:rPr>
        <w:t>putsymnode(char* sym, int add)</w:t>
      </w:r>
    </w:p>
    <w:p w14:paraId="6F9389E9" w14:textId="77777777"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14:paraId="5624AB63" w14:textId="3C816B56" w:rsidR="001B413C" w:rsidRPr="00542201" w:rsidRDefault="00D12FF6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ymbol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symbol </w:t>
      </w:r>
      <w:proofErr w:type="gramStart"/>
      <w:r>
        <w:rPr>
          <w:lang w:eastAsia="ko-KR"/>
        </w:rPr>
        <w:t xml:space="preserve">table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21D71043" w14:textId="4B3B0474" w:rsidR="002C5760" w:rsidRPr="002C5760" w:rsidRDefault="00564BC4" w:rsidP="002C5760">
      <w:pPr>
        <w:pStyle w:val="3"/>
        <w:rPr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14:paraId="16FF5E81" w14:textId="73A3D3B7" w:rsidR="004E08BB" w:rsidRDefault="00AB3C72" w:rsidP="00820DAF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truct symnode* new – symbol </w:t>
      </w:r>
      <w:proofErr w:type="gramStart"/>
      <w:r>
        <w:rPr>
          <w:lang w:eastAsia="ko-KR"/>
        </w:rPr>
        <w:t xml:space="preserve">table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42F3E3B9" w14:textId="5E406083" w:rsidR="00DA7BF3" w:rsidRPr="004E08BB" w:rsidRDefault="00DA7BF3" w:rsidP="00DA7BF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262DDE">
        <w:rPr>
          <w:bCs/>
          <w:sz w:val="24"/>
          <w:lang w:eastAsia="ko-KR"/>
        </w:rPr>
        <w:t>s</w:t>
      </w:r>
      <w:r w:rsidR="00560138">
        <w:rPr>
          <w:bCs/>
          <w:sz w:val="24"/>
          <w:lang w:eastAsia="ko-KR"/>
        </w:rPr>
        <w:t>ymbol</w:t>
      </w:r>
    </w:p>
    <w:p w14:paraId="21740A0C" w14:textId="77777777" w:rsidR="00DA7BF3" w:rsidRDefault="00DA7BF3" w:rsidP="00734191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14:paraId="13046C20" w14:textId="2C6B6433" w:rsidR="001652ED" w:rsidRPr="00542201" w:rsidRDefault="00560138" w:rsidP="00DA7BF3">
      <w:pPr>
        <w:ind w:left="720"/>
        <w:rPr>
          <w:lang w:eastAsia="ko-KR"/>
        </w:rPr>
      </w:pPr>
      <w:r>
        <w:rPr>
          <w:lang w:eastAsia="ko-KR"/>
        </w:rPr>
        <w:t>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과</w:t>
      </w:r>
      <w:r>
        <w:rPr>
          <w:lang w:eastAsia="ko-KR"/>
        </w:rPr>
        <w:t xml:space="preserve">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name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136E9C">
        <w:rPr>
          <w:rFonts w:hint="eastAsia"/>
          <w:lang w:eastAsia="ko-KR"/>
        </w:rPr>
        <w:t>내림차순으로</w:t>
      </w:r>
      <w:r w:rsidR="00136E9C">
        <w:rPr>
          <w:rFonts w:hint="eastAsia"/>
          <w:lang w:eastAsia="ko-KR"/>
        </w:rPr>
        <w:t xml:space="preserve"> </w:t>
      </w:r>
      <w:r w:rsidR="00136E9C">
        <w:rPr>
          <w:rFonts w:hint="eastAsia"/>
          <w:lang w:eastAsia="ko-KR"/>
        </w:rPr>
        <w:t>보여준다</w:t>
      </w:r>
      <w:r w:rsidR="00136E9C">
        <w:rPr>
          <w:rFonts w:hint="eastAsia"/>
          <w:lang w:eastAsia="ko-KR"/>
        </w:rPr>
        <w:t>.</w:t>
      </w:r>
    </w:p>
    <w:p w14:paraId="004F4C4D" w14:textId="77777777" w:rsidR="00DA7BF3" w:rsidRPr="002C5760" w:rsidRDefault="00DA7BF3" w:rsidP="00DA7BF3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14:paraId="7D2ECDE8" w14:textId="5672A135" w:rsidR="00DA7BF3" w:rsidRDefault="00136E9C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truct symnode* ptr</w:t>
      </w:r>
      <w:r w:rsidR="00BB2D77">
        <w:rPr>
          <w:lang w:eastAsia="ko-KR"/>
        </w:rPr>
        <w:t xml:space="preserve"> – </w:t>
      </w:r>
      <w:r w:rsidR="00BB2D77">
        <w:rPr>
          <w:rFonts w:hint="eastAsia"/>
          <w:lang w:eastAsia="ko-KR"/>
        </w:rPr>
        <w:t>s</w:t>
      </w:r>
      <w:r w:rsidR="00BB2D77">
        <w:rPr>
          <w:lang w:eastAsia="ko-KR"/>
        </w:rPr>
        <w:t>ymbol table</w:t>
      </w:r>
      <w:r w:rsidR="00BB2D77">
        <w:rPr>
          <w:rFonts w:hint="eastAsia"/>
          <w:lang w:eastAsia="ko-KR"/>
        </w:rPr>
        <w:t>의</w:t>
      </w:r>
      <w:r w:rsidR="00BB2D77">
        <w:rPr>
          <w:rFonts w:hint="eastAsia"/>
          <w:lang w:eastAsia="ko-KR"/>
        </w:rPr>
        <w:t xml:space="preserve"> </w:t>
      </w:r>
      <w:r w:rsidR="00BB2D77">
        <w:rPr>
          <w:rFonts w:hint="eastAsia"/>
          <w:lang w:eastAsia="ko-KR"/>
        </w:rPr>
        <w:t>내용을</w:t>
      </w:r>
      <w:r w:rsidR="00BB2D77">
        <w:rPr>
          <w:rFonts w:hint="eastAsia"/>
          <w:lang w:eastAsia="ko-KR"/>
        </w:rPr>
        <w:t xml:space="preserve"> </w:t>
      </w:r>
      <w:r w:rsidR="00BB2D77">
        <w:rPr>
          <w:rFonts w:hint="eastAsia"/>
          <w:lang w:eastAsia="ko-KR"/>
        </w:rPr>
        <w:t>하나씩</w:t>
      </w:r>
      <w:r w:rsidR="00BB2D77">
        <w:rPr>
          <w:rFonts w:hint="eastAsia"/>
          <w:lang w:eastAsia="ko-KR"/>
        </w:rPr>
        <w:t xml:space="preserve"> </w:t>
      </w:r>
      <w:r w:rsidR="00BB2D77">
        <w:rPr>
          <w:rFonts w:hint="eastAsia"/>
          <w:lang w:eastAsia="ko-KR"/>
        </w:rPr>
        <w:t>읽는</w:t>
      </w:r>
      <w:r w:rsidR="00BB2D77">
        <w:rPr>
          <w:rFonts w:hint="eastAsia"/>
          <w:lang w:eastAsia="ko-KR"/>
        </w:rPr>
        <w:t xml:space="preserve"> </w:t>
      </w:r>
      <w:r w:rsidR="00BB2D77">
        <w:rPr>
          <w:rFonts w:hint="eastAsia"/>
          <w:lang w:eastAsia="ko-KR"/>
        </w:rPr>
        <w:t>변수</w:t>
      </w:r>
    </w:p>
    <w:p w14:paraId="069F64B8" w14:textId="3FBFF408" w:rsidR="00BB2D77" w:rsidRDefault="00BB2D77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 tmp1[50], tmp2[50]</w:t>
      </w:r>
      <w:r w:rsidR="00F278A9">
        <w:rPr>
          <w:lang w:eastAsia="ko-KR"/>
        </w:rPr>
        <w:t xml:space="preserve"> – tmp1</w:t>
      </w:r>
      <w:r w:rsidR="0048199A">
        <w:rPr>
          <w:rFonts w:hint="eastAsia"/>
          <w:lang w:eastAsia="ko-KR"/>
        </w:rPr>
        <w:t>에</w:t>
      </w:r>
      <w:r w:rsidR="00F278A9">
        <w:rPr>
          <w:rFonts w:hint="eastAsia"/>
          <w:lang w:eastAsia="ko-KR"/>
        </w:rPr>
        <w:t xml:space="preserve"> </w:t>
      </w:r>
      <w:r w:rsidR="00F278A9">
        <w:rPr>
          <w:lang w:eastAsia="ko-KR"/>
        </w:rPr>
        <w:t>symbol name</w:t>
      </w:r>
      <w:r w:rsidR="00F278A9">
        <w:rPr>
          <w:rFonts w:hint="eastAsia"/>
          <w:lang w:eastAsia="ko-KR"/>
        </w:rPr>
        <w:t>의</w:t>
      </w:r>
      <w:r w:rsidR="00F278A9">
        <w:rPr>
          <w:rFonts w:hint="eastAsia"/>
          <w:lang w:eastAsia="ko-KR"/>
        </w:rPr>
        <w:t xml:space="preserve"> </w:t>
      </w:r>
      <w:r w:rsidR="00F278A9">
        <w:rPr>
          <w:rFonts w:hint="eastAsia"/>
          <w:lang w:eastAsia="ko-KR"/>
        </w:rPr>
        <w:t>가</w:t>
      </w:r>
      <w:r w:rsidR="0048199A">
        <w:rPr>
          <w:rFonts w:hint="eastAsia"/>
          <w:lang w:eastAsia="ko-KR"/>
        </w:rPr>
        <w:t>장</w:t>
      </w:r>
      <w:r w:rsidR="0048199A">
        <w:rPr>
          <w:rFonts w:hint="eastAsia"/>
          <w:lang w:eastAsia="ko-KR"/>
        </w:rPr>
        <w:t xml:space="preserve"> </w:t>
      </w:r>
      <w:r w:rsidR="0048199A">
        <w:rPr>
          <w:rFonts w:hint="eastAsia"/>
          <w:lang w:eastAsia="ko-KR"/>
        </w:rPr>
        <w:t>작은</w:t>
      </w:r>
      <w:r w:rsidR="0048199A">
        <w:rPr>
          <w:rFonts w:hint="eastAsia"/>
          <w:lang w:eastAsia="ko-KR"/>
        </w:rPr>
        <w:t xml:space="preserve"> </w:t>
      </w:r>
      <w:r w:rsidR="0048199A">
        <w:rPr>
          <w:rFonts w:hint="eastAsia"/>
          <w:lang w:eastAsia="ko-KR"/>
        </w:rPr>
        <w:t>경우를</w:t>
      </w:r>
      <w:r w:rsidR="0048199A">
        <w:rPr>
          <w:rFonts w:hint="eastAsia"/>
          <w:lang w:eastAsia="ko-KR"/>
        </w:rPr>
        <w:t xml:space="preserve"> </w:t>
      </w:r>
      <w:r w:rsidR="0048199A">
        <w:rPr>
          <w:rFonts w:hint="eastAsia"/>
          <w:lang w:eastAsia="ko-KR"/>
        </w:rPr>
        <w:t>저장하고</w:t>
      </w:r>
      <w:r w:rsidR="0048199A">
        <w:rPr>
          <w:rFonts w:hint="eastAsia"/>
          <w:lang w:eastAsia="ko-KR"/>
        </w:rPr>
        <w:t xml:space="preserve"> </w:t>
      </w:r>
      <w:r w:rsidR="0048199A">
        <w:rPr>
          <w:lang w:eastAsia="ko-KR"/>
        </w:rPr>
        <w:t>tmp2</w:t>
      </w:r>
      <w:r w:rsidR="0048199A">
        <w:rPr>
          <w:rFonts w:hint="eastAsia"/>
          <w:lang w:eastAsia="ko-KR"/>
        </w:rPr>
        <w:t>에</w:t>
      </w:r>
      <w:r w:rsidR="0048199A">
        <w:rPr>
          <w:rFonts w:hint="eastAsia"/>
          <w:lang w:eastAsia="ko-KR"/>
        </w:rPr>
        <w:t xml:space="preserve"> </w:t>
      </w:r>
      <w:r w:rsidR="0048199A">
        <w:rPr>
          <w:rFonts w:hint="eastAsia"/>
          <w:lang w:eastAsia="ko-KR"/>
        </w:rPr>
        <w:t>가장</w:t>
      </w:r>
      <w:r w:rsidR="0048199A">
        <w:rPr>
          <w:rFonts w:hint="eastAsia"/>
          <w:lang w:eastAsia="ko-KR"/>
        </w:rPr>
        <w:t xml:space="preserve"> </w:t>
      </w:r>
      <w:r w:rsidR="0048199A">
        <w:rPr>
          <w:rFonts w:hint="eastAsia"/>
          <w:lang w:eastAsia="ko-KR"/>
        </w:rPr>
        <w:t>큰</w:t>
      </w:r>
      <w:r w:rsidR="0048199A">
        <w:rPr>
          <w:rFonts w:hint="eastAsia"/>
          <w:lang w:eastAsia="ko-KR"/>
        </w:rPr>
        <w:t xml:space="preserve"> </w:t>
      </w:r>
      <w:r w:rsidR="0048199A">
        <w:rPr>
          <w:rFonts w:hint="eastAsia"/>
          <w:lang w:eastAsia="ko-KR"/>
        </w:rPr>
        <w:t>경우를</w:t>
      </w:r>
      <w:r w:rsidR="0048199A">
        <w:rPr>
          <w:rFonts w:hint="eastAsia"/>
          <w:lang w:eastAsia="ko-KR"/>
        </w:rPr>
        <w:t xml:space="preserve"> </w:t>
      </w:r>
      <w:r w:rsidR="0048199A">
        <w:rPr>
          <w:rFonts w:hint="eastAsia"/>
          <w:lang w:eastAsia="ko-KR"/>
        </w:rPr>
        <w:t>저장한다</w:t>
      </w:r>
      <w:r w:rsidR="0048199A">
        <w:rPr>
          <w:rFonts w:hint="eastAsia"/>
          <w:lang w:eastAsia="ko-KR"/>
        </w:rPr>
        <w:t>.</w:t>
      </w:r>
    </w:p>
    <w:p w14:paraId="4201BBC3" w14:textId="07B03044" w:rsidR="0048199A" w:rsidRDefault="0048199A" w:rsidP="00DA7BF3">
      <w:pPr>
        <w:ind w:left="60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har a[50] </w:t>
      </w:r>
      <w:r w:rsidR="00294DBD">
        <w:rPr>
          <w:lang w:eastAsia="ko-KR"/>
        </w:rPr>
        <w:t>–</w:t>
      </w:r>
      <w:r>
        <w:rPr>
          <w:lang w:eastAsia="ko-KR"/>
        </w:rPr>
        <w:t xml:space="preserve"> </w:t>
      </w:r>
      <w:r w:rsidR="00294DBD">
        <w:rPr>
          <w:rFonts w:hint="eastAsia"/>
          <w:lang w:eastAsia="ko-KR"/>
        </w:rPr>
        <w:t>가장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큰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경우의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다음으로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작은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경우를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저장하고</w:t>
      </w:r>
      <w:r w:rsidR="00294DBD">
        <w:rPr>
          <w:rFonts w:hint="eastAsia"/>
          <w:lang w:eastAsia="ko-KR"/>
        </w:rPr>
        <w:t>,</w:t>
      </w:r>
      <w:r w:rsidR="00294DBD">
        <w:rPr>
          <w:lang w:eastAsia="ko-KR"/>
        </w:rPr>
        <w:t xml:space="preserve"> </w:t>
      </w:r>
      <w:r w:rsidR="00294DBD">
        <w:rPr>
          <w:rFonts w:hint="eastAsia"/>
          <w:lang w:eastAsia="ko-KR"/>
        </w:rPr>
        <w:t>가장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작아질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때까지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이를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반복하는</w:t>
      </w:r>
      <w:r w:rsidR="00294DBD">
        <w:rPr>
          <w:rFonts w:hint="eastAsia"/>
          <w:lang w:eastAsia="ko-KR"/>
        </w:rPr>
        <w:t xml:space="preserve"> </w:t>
      </w:r>
      <w:r w:rsidR="00294DBD">
        <w:rPr>
          <w:rFonts w:hint="eastAsia"/>
          <w:lang w:eastAsia="ko-KR"/>
        </w:rPr>
        <w:t>변수</w:t>
      </w:r>
    </w:p>
    <w:p w14:paraId="65089A94" w14:textId="77777777" w:rsidR="008573AE" w:rsidRPr="00564BC4" w:rsidRDefault="008573AE" w:rsidP="007D1FAE">
      <w:pPr>
        <w:rPr>
          <w:lang w:eastAsia="ko-KR"/>
        </w:rPr>
      </w:pPr>
    </w:p>
    <w:p w14:paraId="746F4B93" w14:textId="77777777"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14:paraId="6CB3452E" w14:textId="1F1A5E4A" w:rsidR="003C0BF8" w:rsidRPr="00326D2D" w:rsidRDefault="00326D2D" w:rsidP="00D6407C">
      <w:pPr>
        <w:pStyle w:val="2"/>
        <w:rPr>
          <w:rFonts w:ascii="Arial Unicode MS" w:eastAsia="Arial Unicode MS" w:hAnsi="Arial Unicode MS" w:cs="Arial Unicode MS"/>
          <w:bCs/>
          <w:sz w:val="24"/>
          <w:szCs w:val="24"/>
          <w:lang w:eastAsia="ko-KR"/>
        </w:rPr>
      </w:pPr>
      <w:r w:rsidRPr="00326D2D">
        <w:rPr>
          <w:rFonts w:ascii="Arial Unicode MS" w:eastAsia="Arial Unicode MS" w:hAnsi="Arial Unicode MS" w:cs="Arial Unicode MS"/>
          <w:noProof/>
          <w:kern w:val="2"/>
          <w:sz w:val="24"/>
          <w:szCs w:val="24"/>
          <w:lang w:eastAsia="ko-KR"/>
        </w:rPr>
        <w:t>objnametmp[50], lstnametmp[50]</w:t>
      </w:r>
    </w:p>
    <w:p w14:paraId="0F228FBB" w14:textId="1DDA4FCF" w:rsidR="003C0BF8" w:rsidRDefault="00285C89" w:rsidP="0041294D">
      <w:pPr>
        <w:ind w:firstLine="72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bject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list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</w:p>
    <w:p w14:paraId="5B348A18" w14:textId="76F3B80F" w:rsidR="00285C89" w:rsidRPr="00D14CD0" w:rsidRDefault="00285C89" w:rsidP="0041294D">
      <w:pPr>
        <w:ind w:firstLine="720"/>
        <w:rPr>
          <w:lang w:eastAsia="ko-KR"/>
        </w:rPr>
      </w:pP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3BF0A0A5" w14:textId="4E37C4EA" w:rsidR="003C0BF8" w:rsidRPr="00326D2D" w:rsidRDefault="00326D2D" w:rsidP="00D6407C">
      <w:pPr>
        <w:pStyle w:val="2"/>
        <w:rPr>
          <w:rFonts w:ascii="Arial Unicode MS" w:eastAsia="Arial Unicode MS" w:hAnsi="Arial Unicode MS" w:cs="Arial Unicode MS"/>
          <w:bCs/>
          <w:sz w:val="24"/>
          <w:szCs w:val="24"/>
          <w:lang w:eastAsia="ko-KR"/>
        </w:rPr>
      </w:pPr>
      <w:r w:rsidRPr="00326D2D">
        <w:rPr>
          <w:rFonts w:ascii="Arial Unicode MS" w:eastAsia="Arial Unicode MS" w:hAnsi="Arial Unicode MS" w:cs="Arial Unicode MS"/>
          <w:noProof/>
          <w:kern w:val="2"/>
          <w:sz w:val="24"/>
          <w:szCs w:val="24"/>
          <w:lang w:eastAsia="ko-KR"/>
        </w:rPr>
        <w:t>struct symnode, struct symnode* symtab</w:t>
      </w:r>
    </w:p>
    <w:p w14:paraId="233D7F7C" w14:textId="686FFC98" w:rsidR="00564BC4" w:rsidRDefault="009F5E84" w:rsidP="0041294D">
      <w:pPr>
        <w:ind w:firstLine="720"/>
        <w:rPr>
          <w:lang w:eastAsia="ko-KR"/>
        </w:rPr>
      </w:pPr>
      <w:r>
        <w:rPr>
          <w:lang w:eastAsia="ko-KR"/>
        </w:rPr>
        <w:t>symtab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symnode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D18B3">
        <w:rPr>
          <w:lang w:eastAsia="ko-KR"/>
        </w:rPr>
        <w:t>symnode</w:t>
      </w:r>
      <w:r w:rsidR="00CD18B3">
        <w:rPr>
          <w:rFonts w:hint="eastAsia"/>
          <w:lang w:eastAsia="ko-KR"/>
        </w:rPr>
        <w:t>에는</w:t>
      </w:r>
      <w:r w:rsidR="00CD18B3">
        <w:rPr>
          <w:rFonts w:hint="eastAsia"/>
          <w:lang w:eastAsia="ko-KR"/>
        </w:rPr>
        <w:t xml:space="preserve"> </w:t>
      </w:r>
      <w:r w:rsidR="00CD18B3">
        <w:rPr>
          <w:lang w:eastAsia="ko-KR"/>
        </w:rPr>
        <w:t>symbol</w:t>
      </w:r>
    </w:p>
    <w:p w14:paraId="2B3A4AF5" w14:textId="009A8289" w:rsidR="00CD18B3" w:rsidRPr="007D1FAE" w:rsidRDefault="00CD18B3" w:rsidP="0041294D">
      <w:pPr>
        <w:ind w:firstLine="720"/>
        <w:rPr>
          <w:lang w:eastAsia="ko-KR"/>
        </w:rPr>
      </w:pPr>
      <w:r>
        <w:rPr>
          <w:lang w:eastAsia="ko-KR"/>
        </w:rPr>
        <w:t>name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="00D14CD0">
        <w:rPr>
          <w:rFonts w:hint="eastAsia"/>
          <w:lang w:eastAsia="ko-KR"/>
        </w:rPr>
        <w:t>그</w:t>
      </w:r>
      <w:r w:rsidR="00D14CD0">
        <w:rPr>
          <w:rFonts w:hint="eastAsia"/>
          <w:lang w:eastAsia="ko-KR"/>
        </w:rPr>
        <w:t xml:space="preserve"> </w:t>
      </w:r>
      <w:r w:rsidR="00D14CD0">
        <w:rPr>
          <w:rFonts w:hint="eastAsia"/>
          <w:lang w:eastAsia="ko-KR"/>
        </w:rPr>
        <w:t>때의</w:t>
      </w:r>
      <w:r w:rsidR="00D14CD0">
        <w:rPr>
          <w:rFonts w:hint="eastAsia"/>
          <w:lang w:eastAsia="ko-KR"/>
        </w:rPr>
        <w:t xml:space="preserve"> </w:t>
      </w:r>
      <w:r w:rsidR="00D14CD0">
        <w:rPr>
          <w:lang w:eastAsia="ko-KR"/>
        </w:rPr>
        <w:t>address</w:t>
      </w:r>
      <w:r w:rsidR="00D14CD0">
        <w:rPr>
          <w:rFonts w:hint="eastAsia"/>
          <w:lang w:eastAsia="ko-KR"/>
        </w:rPr>
        <w:t>를</w:t>
      </w:r>
      <w:r w:rsidR="00D14CD0">
        <w:rPr>
          <w:rFonts w:hint="eastAsia"/>
          <w:lang w:eastAsia="ko-KR"/>
        </w:rPr>
        <w:t xml:space="preserve"> </w:t>
      </w:r>
      <w:r w:rsidR="00D14CD0">
        <w:rPr>
          <w:rFonts w:hint="eastAsia"/>
          <w:lang w:eastAsia="ko-KR"/>
        </w:rPr>
        <w:t>가지고</w:t>
      </w:r>
      <w:r w:rsidR="00D14CD0">
        <w:rPr>
          <w:rFonts w:hint="eastAsia"/>
          <w:lang w:eastAsia="ko-KR"/>
        </w:rPr>
        <w:t xml:space="preserve"> </w:t>
      </w:r>
      <w:r w:rsidR="00D14CD0">
        <w:rPr>
          <w:rFonts w:hint="eastAsia"/>
          <w:lang w:eastAsia="ko-KR"/>
        </w:rPr>
        <w:t>있다</w:t>
      </w:r>
      <w:r w:rsidR="00D14CD0">
        <w:rPr>
          <w:rFonts w:hint="eastAsia"/>
          <w:lang w:eastAsia="ko-KR"/>
        </w:rPr>
        <w:t>.</w:t>
      </w:r>
      <w:r w:rsidR="00D14CD0">
        <w:rPr>
          <w:lang w:eastAsia="ko-KR"/>
        </w:rPr>
        <w:t xml:space="preserve"> </w:t>
      </w:r>
      <w:r w:rsidR="00320D4A">
        <w:rPr>
          <w:rFonts w:hint="eastAsia"/>
          <w:lang w:eastAsia="ko-KR"/>
        </w:rPr>
        <w:t>H</w:t>
      </w:r>
      <w:r w:rsidR="00320D4A">
        <w:rPr>
          <w:lang w:eastAsia="ko-KR"/>
        </w:rPr>
        <w:t>ash</w:t>
      </w:r>
      <w:r w:rsidR="00D14CD0">
        <w:rPr>
          <w:lang w:eastAsia="ko-KR"/>
        </w:rPr>
        <w:t xml:space="preserve"> </w:t>
      </w:r>
      <w:r w:rsidR="00D14CD0">
        <w:rPr>
          <w:rFonts w:hint="eastAsia"/>
          <w:lang w:eastAsia="ko-KR"/>
        </w:rPr>
        <w:t>형태로</w:t>
      </w:r>
      <w:r w:rsidR="00D14CD0">
        <w:rPr>
          <w:rFonts w:hint="eastAsia"/>
          <w:lang w:eastAsia="ko-KR"/>
        </w:rPr>
        <w:t xml:space="preserve"> </w:t>
      </w:r>
      <w:r w:rsidR="00D14CD0">
        <w:rPr>
          <w:rFonts w:hint="eastAsia"/>
          <w:lang w:eastAsia="ko-KR"/>
        </w:rPr>
        <w:t>저장한다</w:t>
      </w:r>
      <w:r w:rsidR="00D14CD0">
        <w:rPr>
          <w:rFonts w:hint="eastAsia"/>
          <w:lang w:eastAsia="ko-KR"/>
        </w:rPr>
        <w:t>.</w:t>
      </w:r>
    </w:p>
    <w:p w14:paraId="095071D2" w14:textId="3FBCADC8" w:rsidR="00564BC4" w:rsidRDefault="00EE5EEC" w:rsidP="00E2119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s</w:t>
      </w:r>
      <w:r>
        <w:rPr>
          <w:bCs/>
          <w:sz w:val="24"/>
          <w:lang w:eastAsia="ko-KR"/>
        </w:rPr>
        <w:t>truct asmnode</w:t>
      </w:r>
    </w:p>
    <w:p w14:paraId="7E1A0D2C" w14:textId="4C972C47" w:rsidR="00070511" w:rsidRDefault="00C45012" w:rsidP="00285C89">
      <w:pPr>
        <w:ind w:left="720"/>
        <w:rPr>
          <w:sz w:val="24"/>
          <w:szCs w:val="24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smnode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속에는</w:t>
      </w:r>
      <w:r>
        <w:rPr>
          <w:rFonts w:hint="eastAsia"/>
          <w:lang w:eastAsia="ko-KR"/>
        </w:rPr>
        <w:t xml:space="preserve"> </w:t>
      </w:r>
      <w:r w:rsidR="009B3B79">
        <w:rPr>
          <w:rFonts w:hint="eastAsia"/>
          <w:lang w:eastAsia="ko-KR"/>
        </w:rPr>
        <w:t>한</w:t>
      </w:r>
      <w:r w:rsidR="009B3B79">
        <w:rPr>
          <w:rFonts w:hint="eastAsia"/>
          <w:lang w:eastAsia="ko-KR"/>
        </w:rPr>
        <w:t xml:space="preserve"> </w:t>
      </w:r>
      <w:r w:rsidR="009B3B79">
        <w:rPr>
          <w:rFonts w:hint="eastAsia"/>
          <w:lang w:eastAsia="ko-KR"/>
        </w:rPr>
        <w:t>줄의</w:t>
      </w:r>
      <w:r w:rsidR="009B3B79">
        <w:rPr>
          <w:rFonts w:hint="eastAsia"/>
          <w:lang w:eastAsia="ko-KR"/>
        </w:rPr>
        <w:t xml:space="preserve"> </w:t>
      </w:r>
      <w:r w:rsidR="009B3B79">
        <w:rPr>
          <w:lang w:eastAsia="ko-KR"/>
        </w:rPr>
        <w:t>string, comma</w:t>
      </w:r>
      <w:r w:rsidR="009B3B79">
        <w:rPr>
          <w:rFonts w:hint="eastAsia"/>
          <w:lang w:eastAsia="ko-KR"/>
        </w:rPr>
        <w:t>의</w:t>
      </w:r>
      <w:r w:rsidR="009B3B79">
        <w:rPr>
          <w:rFonts w:hint="eastAsia"/>
          <w:lang w:eastAsia="ko-KR"/>
        </w:rPr>
        <w:t xml:space="preserve"> </w:t>
      </w:r>
      <w:r w:rsidR="009B3B79">
        <w:rPr>
          <w:rFonts w:hint="eastAsia"/>
          <w:lang w:eastAsia="ko-KR"/>
        </w:rPr>
        <w:t>개수</w:t>
      </w:r>
      <w:r w:rsidR="009B3B79">
        <w:rPr>
          <w:rFonts w:hint="eastAsia"/>
          <w:lang w:eastAsia="ko-KR"/>
        </w:rPr>
        <w:t>,</w:t>
      </w:r>
      <w:r w:rsidR="009B3B79">
        <w:rPr>
          <w:lang w:eastAsia="ko-KR"/>
        </w:rPr>
        <w:t xml:space="preserve"> mnemonic</w:t>
      </w:r>
      <w:r w:rsidR="009B3B79">
        <w:rPr>
          <w:rFonts w:hint="eastAsia"/>
          <w:lang w:eastAsia="ko-KR"/>
        </w:rPr>
        <w:t>의</w:t>
      </w:r>
      <w:r w:rsidR="009B3B79">
        <w:rPr>
          <w:rFonts w:hint="eastAsia"/>
          <w:lang w:eastAsia="ko-KR"/>
        </w:rPr>
        <w:t xml:space="preserve"> </w:t>
      </w:r>
      <w:r w:rsidR="009B3B79">
        <w:rPr>
          <w:lang w:eastAsia="ko-KR"/>
        </w:rPr>
        <w:t xml:space="preserve">format, </w:t>
      </w:r>
      <w:r w:rsidR="009B3B79">
        <w:rPr>
          <w:rFonts w:hint="eastAsia"/>
          <w:lang w:eastAsia="ko-KR"/>
        </w:rPr>
        <w:t>이</w:t>
      </w:r>
      <w:r w:rsidR="009B3B79">
        <w:rPr>
          <w:rFonts w:hint="eastAsia"/>
          <w:lang w:eastAsia="ko-KR"/>
        </w:rPr>
        <w:t xml:space="preserve"> </w:t>
      </w:r>
      <w:r w:rsidR="009B3B79">
        <w:rPr>
          <w:rFonts w:hint="eastAsia"/>
          <w:lang w:eastAsia="ko-KR"/>
        </w:rPr>
        <w:t>줄의</w:t>
      </w:r>
      <w:r w:rsidR="009B3B79">
        <w:rPr>
          <w:rFonts w:hint="eastAsia"/>
          <w:lang w:eastAsia="ko-KR"/>
        </w:rPr>
        <w:t xml:space="preserve"> </w:t>
      </w:r>
      <w:r w:rsidR="00D34BB4">
        <w:rPr>
          <w:lang w:eastAsia="ko-KR"/>
        </w:rPr>
        <w:t xml:space="preserve">location, symbol </w:t>
      </w:r>
      <w:r w:rsidR="00D34BB4">
        <w:rPr>
          <w:rFonts w:hint="eastAsia"/>
          <w:lang w:eastAsia="ko-KR"/>
        </w:rPr>
        <w:t>이</w:t>
      </w:r>
      <w:r w:rsidR="00D34BB4">
        <w:rPr>
          <w:rFonts w:hint="eastAsia"/>
          <w:lang w:eastAsia="ko-KR"/>
        </w:rPr>
        <w:t xml:space="preserve"> </w:t>
      </w:r>
      <w:r w:rsidR="00D34BB4">
        <w:rPr>
          <w:rFonts w:hint="eastAsia"/>
          <w:lang w:eastAsia="ko-KR"/>
        </w:rPr>
        <w:t>선언</w:t>
      </w:r>
      <w:r w:rsidR="00C34EFE">
        <w:rPr>
          <w:rFonts w:hint="eastAsia"/>
          <w:lang w:eastAsia="ko-KR"/>
        </w:rPr>
        <w:t>된</w:t>
      </w:r>
      <w:r w:rsidR="00D34BB4">
        <w:rPr>
          <w:rFonts w:hint="eastAsia"/>
          <w:lang w:eastAsia="ko-KR"/>
        </w:rPr>
        <w:t xml:space="preserve"> </w:t>
      </w:r>
      <w:r w:rsidR="00D34BB4">
        <w:rPr>
          <w:rFonts w:hint="eastAsia"/>
          <w:lang w:eastAsia="ko-KR"/>
        </w:rPr>
        <w:t>여부</w:t>
      </w:r>
      <w:r w:rsidR="00D34BB4">
        <w:rPr>
          <w:rFonts w:hint="eastAsia"/>
          <w:lang w:eastAsia="ko-KR"/>
        </w:rPr>
        <w:t>,</w:t>
      </w:r>
      <w:r w:rsidR="00D34BB4">
        <w:rPr>
          <w:lang w:eastAsia="ko-KR"/>
        </w:rPr>
        <w:t xml:space="preserve"> </w:t>
      </w:r>
      <w:r w:rsidR="00C34EFE">
        <w:rPr>
          <w:lang w:eastAsia="ko-KR"/>
        </w:rPr>
        <w:t xml:space="preserve">objectcode, </w:t>
      </w:r>
      <w:r w:rsidR="00423669">
        <w:rPr>
          <w:lang w:eastAsia="ko-KR"/>
        </w:rPr>
        <w:t xml:space="preserve">object </w:t>
      </w:r>
      <w:r w:rsidR="00423669">
        <w:rPr>
          <w:rFonts w:hint="eastAsia"/>
          <w:lang w:eastAsia="ko-KR"/>
        </w:rPr>
        <w:t>파일에</w:t>
      </w:r>
      <w:r w:rsidR="00423669">
        <w:rPr>
          <w:rFonts w:hint="eastAsia"/>
          <w:lang w:eastAsia="ko-KR"/>
        </w:rPr>
        <w:t xml:space="preserve"> </w:t>
      </w:r>
      <w:r w:rsidR="00423669">
        <w:rPr>
          <w:rFonts w:hint="eastAsia"/>
          <w:lang w:eastAsia="ko-KR"/>
        </w:rPr>
        <w:t>새로운</w:t>
      </w:r>
      <w:r w:rsidR="00423669">
        <w:rPr>
          <w:rFonts w:hint="eastAsia"/>
          <w:lang w:eastAsia="ko-KR"/>
        </w:rPr>
        <w:t xml:space="preserve"> </w:t>
      </w:r>
      <w:r w:rsidR="00423669">
        <w:rPr>
          <w:rFonts w:hint="eastAsia"/>
          <w:lang w:eastAsia="ko-KR"/>
        </w:rPr>
        <w:t>줄에</w:t>
      </w:r>
      <w:r w:rsidR="00423669">
        <w:rPr>
          <w:rFonts w:hint="eastAsia"/>
          <w:lang w:eastAsia="ko-KR"/>
        </w:rPr>
        <w:t xml:space="preserve"> </w:t>
      </w:r>
      <w:r w:rsidR="00423669">
        <w:rPr>
          <w:rFonts w:hint="eastAsia"/>
          <w:lang w:eastAsia="ko-KR"/>
        </w:rPr>
        <w:t>써야하는</w:t>
      </w:r>
      <w:r w:rsidR="00423669">
        <w:rPr>
          <w:rFonts w:hint="eastAsia"/>
          <w:lang w:eastAsia="ko-KR"/>
        </w:rPr>
        <w:t xml:space="preserve"> </w:t>
      </w:r>
      <w:r w:rsidR="00423669">
        <w:rPr>
          <w:rFonts w:hint="eastAsia"/>
          <w:lang w:eastAsia="ko-KR"/>
        </w:rPr>
        <w:t>지점</w:t>
      </w:r>
      <w:r w:rsidR="00A725DC">
        <w:rPr>
          <w:rFonts w:hint="eastAsia"/>
          <w:lang w:eastAsia="ko-KR"/>
        </w:rPr>
        <w:t>,</w:t>
      </w:r>
      <w:r w:rsidR="00A725DC">
        <w:rPr>
          <w:lang w:eastAsia="ko-KR"/>
        </w:rPr>
        <w:t xml:space="preserve"> format 4</w:t>
      </w:r>
      <w:r w:rsidR="00A725DC">
        <w:rPr>
          <w:rFonts w:hint="eastAsia"/>
          <w:lang w:eastAsia="ko-KR"/>
        </w:rPr>
        <w:t>에서</w:t>
      </w:r>
      <w:r w:rsidR="00A725DC">
        <w:rPr>
          <w:rFonts w:hint="eastAsia"/>
          <w:lang w:eastAsia="ko-KR"/>
        </w:rPr>
        <w:t xml:space="preserve"> d</w:t>
      </w:r>
      <w:r w:rsidR="00A725DC">
        <w:rPr>
          <w:lang w:eastAsia="ko-KR"/>
        </w:rPr>
        <w:t xml:space="preserve">irect </w:t>
      </w:r>
      <w:r w:rsidR="00365A69">
        <w:rPr>
          <w:rFonts w:hint="eastAsia"/>
          <w:lang w:eastAsia="ko-KR"/>
        </w:rPr>
        <w:t>addressing</w:t>
      </w:r>
      <w:r w:rsidR="00365A69">
        <w:rPr>
          <w:rFonts w:hint="eastAsia"/>
          <w:lang w:eastAsia="ko-KR"/>
        </w:rPr>
        <w:t>을</w:t>
      </w:r>
      <w:r w:rsidR="00365A69">
        <w:rPr>
          <w:lang w:eastAsia="ko-KR"/>
        </w:rPr>
        <w:t xml:space="preserve"> </w:t>
      </w:r>
      <w:r w:rsidR="00365A69">
        <w:rPr>
          <w:rFonts w:hint="eastAsia"/>
          <w:lang w:eastAsia="ko-KR"/>
        </w:rPr>
        <w:t>할</w:t>
      </w:r>
      <w:r w:rsidR="00365A69">
        <w:rPr>
          <w:rFonts w:hint="eastAsia"/>
          <w:lang w:eastAsia="ko-KR"/>
        </w:rPr>
        <w:t xml:space="preserve"> </w:t>
      </w:r>
      <w:r w:rsidR="00365A69">
        <w:rPr>
          <w:rFonts w:hint="eastAsia"/>
          <w:lang w:eastAsia="ko-KR"/>
        </w:rPr>
        <w:t>경우</w:t>
      </w:r>
      <w:r w:rsidR="00365A69">
        <w:rPr>
          <w:rFonts w:hint="eastAsia"/>
          <w:lang w:eastAsia="ko-KR"/>
        </w:rPr>
        <w:t xml:space="preserve"> </w:t>
      </w:r>
      <w:proofErr w:type="gramStart"/>
      <w:r w:rsidR="00365A69">
        <w:rPr>
          <w:lang w:eastAsia="ko-KR"/>
        </w:rPr>
        <w:t xml:space="preserve">modification </w:t>
      </w:r>
      <w:r w:rsidR="00365A69">
        <w:rPr>
          <w:rFonts w:hint="eastAsia"/>
          <w:lang w:eastAsia="ko-KR"/>
        </w:rPr>
        <w:t>을</w:t>
      </w:r>
      <w:proofErr w:type="gramEnd"/>
      <w:r w:rsidR="00365A69">
        <w:rPr>
          <w:lang w:eastAsia="ko-KR"/>
        </w:rPr>
        <w:t xml:space="preserve"> </w:t>
      </w:r>
      <w:r w:rsidR="00365A69">
        <w:rPr>
          <w:rFonts w:hint="eastAsia"/>
          <w:lang w:eastAsia="ko-KR"/>
        </w:rPr>
        <w:t>해야</w:t>
      </w:r>
      <w:r w:rsidR="00365A69">
        <w:rPr>
          <w:lang w:eastAsia="ko-KR"/>
        </w:rPr>
        <w:t xml:space="preserve"> </w:t>
      </w:r>
      <w:r w:rsidR="00365A69">
        <w:rPr>
          <w:rFonts w:hint="eastAsia"/>
          <w:lang w:eastAsia="ko-KR"/>
        </w:rPr>
        <w:t>한</w:t>
      </w:r>
      <w:r w:rsidR="00A7497C">
        <w:rPr>
          <w:rFonts w:hint="eastAsia"/>
          <w:lang w:eastAsia="ko-KR"/>
        </w:rPr>
        <w:t>다는</w:t>
      </w:r>
      <w:r w:rsidR="00A7497C">
        <w:rPr>
          <w:rFonts w:hint="eastAsia"/>
          <w:lang w:eastAsia="ko-KR"/>
        </w:rPr>
        <w:t xml:space="preserve"> </w:t>
      </w:r>
      <w:r w:rsidR="00A7497C">
        <w:rPr>
          <w:rFonts w:hint="eastAsia"/>
          <w:lang w:eastAsia="ko-KR"/>
        </w:rPr>
        <w:t>것들을</w:t>
      </w:r>
      <w:r w:rsidR="00A7497C">
        <w:rPr>
          <w:rFonts w:hint="eastAsia"/>
          <w:lang w:eastAsia="ko-KR"/>
        </w:rPr>
        <w:t xml:space="preserve"> </w:t>
      </w:r>
      <w:r w:rsidR="00A7497C">
        <w:rPr>
          <w:rFonts w:hint="eastAsia"/>
          <w:lang w:eastAsia="ko-KR"/>
        </w:rPr>
        <w:t>알려준다</w:t>
      </w:r>
      <w:r w:rsidR="00A7497C">
        <w:rPr>
          <w:rFonts w:hint="eastAsia"/>
          <w:lang w:eastAsia="ko-KR"/>
        </w:rPr>
        <w:t>.</w:t>
      </w:r>
    </w:p>
    <w:p w14:paraId="313CCF1B" w14:textId="77777777" w:rsidR="00213D8A" w:rsidRDefault="00213D8A" w:rsidP="00213D8A">
      <w:pPr>
        <w:rPr>
          <w:sz w:val="24"/>
          <w:szCs w:val="24"/>
          <w:lang w:eastAsia="ko-KR"/>
        </w:rPr>
      </w:pPr>
    </w:p>
    <w:p w14:paraId="76C3C581" w14:textId="77777777"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135277A4" w14:textId="195EA18B" w:rsidR="00DA2485" w:rsidRDefault="00DA2485" w:rsidP="006070F7">
      <w:pPr>
        <w:rPr>
          <w:lang w:eastAsia="ko-KR"/>
        </w:rPr>
      </w:pPr>
    </w:p>
    <w:p w14:paraId="5E137EE9" w14:textId="0D4FACD5" w:rsidR="004D2D4C" w:rsidRDefault="004D2D4C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4A6232C" w14:textId="34A026E0" w:rsidR="00C62190" w:rsidRDefault="00C62190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F003BAF" w14:textId="46FEA062" w:rsidR="00C62190" w:rsidRDefault="00C62190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15BBA87" w14:textId="5177FA7E" w:rsidR="00C62190" w:rsidRDefault="0015129A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>//20151561.</w:t>
      </w:r>
      <w:r>
        <w:rPr>
          <w:rFonts w:ascii="돋움체" w:eastAsia="돋움체" w:cs="돋움체" w:hint="eastAsia"/>
          <w:color w:val="000000"/>
          <w:sz w:val="19"/>
          <w:szCs w:val="19"/>
          <w:highlight w:val="white"/>
          <w:lang w:eastAsia="ko-KR"/>
        </w:rPr>
        <w:t>h</w:t>
      </w:r>
    </w:p>
    <w:p w14:paraId="0EAE75AB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help();</w:t>
      </w:r>
    </w:p>
    <w:p w14:paraId="55E4E96D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dir();</w:t>
      </w:r>
    </w:p>
    <w:p w14:paraId="49DBDF4D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quit();</w:t>
      </w:r>
    </w:p>
    <w:p w14:paraId="13126B9C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history();</w:t>
      </w:r>
    </w:p>
    <w:p w14:paraId="44B702F5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dump(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end);</w:t>
      </w:r>
    </w:p>
    <w:p w14:paraId="3BF94F30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edit(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address,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value);</w:t>
      </w:r>
    </w:p>
    <w:p w14:paraId="665FCAA3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value);</w:t>
      </w:r>
    </w:p>
    <w:p w14:paraId="03EDC621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reset();</w:t>
      </w:r>
    </w:p>
    <w:p w14:paraId="53D69D94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a);</w:t>
      </w:r>
    </w:p>
    <w:p w14:paraId="6B681C71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oplist();</w:t>
      </w:r>
    </w:p>
    <w:p w14:paraId="1418078D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type();</w:t>
      </w:r>
    </w:p>
    <w:p w14:paraId="78E6604B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makenum(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end);</w:t>
      </w:r>
    </w:p>
    <w:p w14:paraId="390926AA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perform(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numptr,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whatcom);</w:t>
      </w:r>
    </w:p>
    <w:p w14:paraId="2F1D26B1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putnode();</w:t>
      </w:r>
    </w:p>
    <w:p w14:paraId="0C623377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puthashnode(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opvalue,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mnvalue,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fovalue);</w:t>
      </w:r>
    </w:p>
    <w:p w14:paraId="2E5D0392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putsymnode(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*sym,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add);</w:t>
      </w:r>
    </w:p>
    <w:p w14:paraId="415EB960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isreg(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*a);</w:t>
      </w:r>
    </w:p>
    <w:p w14:paraId="69FA80B3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assemble();</w:t>
      </w:r>
    </w:p>
    <w:p w14:paraId="4A283149" w14:textId="77777777" w:rsidR="0015129A" w:rsidRDefault="0015129A" w:rsidP="0015129A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symbol();</w:t>
      </w:r>
    </w:p>
    <w:p w14:paraId="5F65A2A3" w14:textId="02F7AAB2" w:rsidR="0015129A" w:rsidRDefault="0015129A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25C14BA" w14:textId="02EE69DB" w:rsidR="0015129A" w:rsidRDefault="0015129A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highlight w:val="white"/>
          <w:lang w:eastAsia="ko-KR"/>
        </w:rPr>
        <w:t>/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/20151561.c</w:t>
      </w:r>
    </w:p>
    <w:p w14:paraId="6F8F0EA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&lt;stdio.h&gt;</w:t>
      </w:r>
    </w:p>
    <w:p w14:paraId="5E32050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&lt;stdlib.h&gt;</w:t>
      </w:r>
    </w:p>
    <w:p w14:paraId="3FF851E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&lt;string.h&gt;</w:t>
      </w:r>
    </w:p>
    <w:p w14:paraId="346A31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&lt;dirent.h&gt;</w:t>
      </w:r>
    </w:p>
    <w:p w14:paraId="68FDCD5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&lt;sys/stat.h&gt;</w:t>
      </w:r>
    </w:p>
    <w:p w14:paraId="6BBC629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&lt;fcntl.h&gt;</w:t>
      </w:r>
    </w:p>
    <w:p w14:paraId="35202E9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&lt;unistd.h&gt;</w:t>
      </w:r>
    </w:p>
    <w:p w14:paraId="2EA79B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"20151561.h"</w:t>
      </w:r>
    </w:p>
    <w:p w14:paraId="6F142F2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462B7C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memory[0x100000] = {0, };</w:t>
      </w:r>
    </w:p>
    <w:p w14:paraId="0A310C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com[500];</w:t>
      </w:r>
    </w:p>
    <w:p w14:paraId="16B7C3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tmp[500];</w:t>
      </w:r>
    </w:p>
    <w:p w14:paraId="22C5FF5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dumpptr = 0;</w:t>
      </w:r>
    </w:p>
    <w:p w14:paraId="20E270F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mntmp[10];</w:t>
      </w:r>
    </w:p>
    <w:p w14:paraId="2A14C0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objnametmp[50];</w:t>
      </w:r>
    </w:p>
    <w:p w14:paraId="7921F4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lstnametmp[50];</w:t>
      </w:r>
    </w:p>
    <w:p w14:paraId="26A086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75428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2B0ED7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command[500];</w:t>
      </w:r>
    </w:p>
    <w:p w14:paraId="089200C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*next;</w:t>
      </w:r>
    </w:p>
    <w:p w14:paraId="6434044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3A9587B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*head;</w:t>
      </w:r>
    </w:p>
    <w:p w14:paraId="158442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*tail;</w:t>
      </w:r>
    </w:p>
    <w:p w14:paraId="0DF762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67A09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2DADA0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mn[10];</w:t>
      </w:r>
    </w:p>
    <w:p w14:paraId="50EC1D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op;</w:t>
      </w:r>
    </w:p>
    <w:p w14:paraId="0D37B68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fo;</w:t>
      </w:r>
    </w:p>
    <w:p w14:paraId="2D61DA8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*next;</w:t>
      </w:r>
    </w:p>
    <w:p w14:paraId="1E09D24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79D3AD3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8A96A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hashtable[20];</w:t>
      </w:r>
    </w:p>
    <w:p w14:paraId="2678E73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74BC56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0E1141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symbol[50];</w:t>
      </w:r>
    </w:p>
    <w:p w14:paraId="55CD03C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address;</w:t>
      </w:r>
    </w:p>
    <w:p w14:paraId="3517F84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*next;</w:t>
      </w:r>
    </w:p>
    <w:p w14:paraId="739CF6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67B851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52189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symtab[2];</w:t>
      </w:r>
    </w:p>
    <w:p w14:paraId="12975EF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422A2E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asmnode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4FD0B08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str[500];</w:t>
      </w:r>
    </w:p>
    <w:p w14:paraId="14118D8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comma;</w:t>
      </w:r>
    </w:p>
    <w:p w14:paraId="007037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format;</w:t>
      </w:r>
    </w:p>
    <w:p w14:paraId="6C1CB4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loc;</w:t>
      </w:r>
    </w:p>
    <w:p w14:paraId="245455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label;</w:t>
      </w:r>
    </w:p>
    <w:p w14:paraId="526EC5C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objectcode;</w:t>
      </w:r>
    </w:p>
    <w:p w14:paraId="7EA6D3A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newline;</w:t>
      </w:r>
    </w:p>
    <w:p w14:paraId="6112EF3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jsubflag;</w:t>
      </w:r>
    </w:p>
    <w:p w14:paraId="2E6FA4F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14:paraId="0C19447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06573A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main(){</w:t>
      </w:r>
    </w:p>
    <w:p w14:paraId="0F12E4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j, l, mnvalue, validcheck = 0;</w:t>
      </w:r>
    </w:p>
    <w:p w14:paraId="62DD6E3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optmp[4];</w:t>
      </w:r>
    </w:p>
    <w:p w14:paraId="63DAFC9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fotmp[5];</w:t>
      </w:r>
    </w:p>
    <w:p w14:paraId="631A06C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fovalue;</w:t>
      </w:r>
    </w:p>
    <w:p w14:paraId="7883B2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*pos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F5C06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opvalue;</w:t>
      </w:r>
    </w:p>
    <w:p w14:paraId="3882423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*fp;</w:t>
      </w:r>
    </w:p>
    <w:p w14:paraId="7832C73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*ptr;</w:t>
      </w:r>
    </w:p>
    <w:p w14:paraId="4F1077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5CF99C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 = fopen(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"opcode.txt"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84C5A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head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3438416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head-&gt;next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D31FE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tail = head;</w:t>
      </w:r>
    </w:p>
    <w:p w14:paraId="31EA7AA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i&lt;20; i++){</w:t>
      </w:r>
    </w:p>
    <w:p w14:paraId="0B70301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hashtable[i]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9F27B0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66F2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symtab[0]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66FC1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symtab[1]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864ED0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22E5D25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opvalue = 0;</w:t>
      </w:r>
    </w:p>
    <w:p w14:paraId="65C391F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mnvalue = 0;</w:t>
      </w:r>
    </w:p>
    <w:p w14:paraId="1AC4D28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fscanf(fp,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"%s%s%s"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optmp, mntmp, fotmp);</w:t>
      </w:r>
    </w:p>
    <w:p w14:paraId="0BCD7E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(feof(fp)){</w:t>
      </w:r>
    </w:p>
    <w:p w14:paraId="65809EF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25E47F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FB7BF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opvalue = strtoul(optmp, &amp;pos, 16);</w:t>
      </w:r>
    </w:p>
    <w:p w14:paraId="5BD067A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i&lt;strlen(mntmp); i++){</w:t>
      </w:r>
    </w:p>
    <w:p w14:paraId="6525948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mnvalue = mnvalue + mntmp[i];</w:t>
      </w:r>
    </w:p>
    <w:p w14:paraId="6DC12DC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7071B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mnvalue = mnvalue%20;</w:t>
      </w:r>
    </w:p>
    <w:p w14:paraId="56B0BAD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(strcmp(fotmp,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"1"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54FC829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fovalue = 1;</w:t>
      </w:r>
    </w:p>
    <w:p w14:paraId="762B262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62DE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(strcmp(fotmp,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"2"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1C00151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fovalue = 2;</w:t>
      </w:r>
    </w:p>
    <w:p w14:paraId="4A3626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A6206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(strcmp(fotmp,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"3/4"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3DA2100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fovalue = 3;</w:t>
      </w:r>
    </w:p>
    <w:p w14:paraId="0D4E07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8972F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puthashnode(opvalue, mnvalue, fovalue);</w:t>
      </w:r>
    </w:p>
    <w:p w14:paraId="050BE5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64478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06186E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7243573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1C75DF6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"sicsim&gt;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108472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fgets(com, 500,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stdin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59EDA7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 = strlen(com) - 1;</w:t>
      </w:r>
    </w:p>
    <w:p w14:paraId="1A2F064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com[l]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910BAD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1DCBD4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"Enter the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C55E0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5A0BEE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C963F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strcpy(tmp, com);</w:t>
      </w:r>
    </w:p>
    <w:p w14:paraId="030BBF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74CC345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i&lt;strlen(com); i++){</w:t>
      </w:r>
    </w:p>
    <w:p w14:paraId="58FFC6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766C00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BE0A5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44969F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72AA2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5CF6855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865448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i&lt;strlen(com); i++){</w:t>
      </w:r>
    </w:p>
    <w:p w14:paraId="6002A93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com[i] = com[i+1];</w:t>
      </w:r>
    </w:p>
    <w:p w14:paraId="61216E7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98289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A59323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AE9601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61958C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70C50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2448B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(i=strlen(com)-1; i&gt;=0; i--){</w:t>
      </w:r>
    </w:p>
    <w:p w14:paraId="0AA27FF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7140E2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76EFB4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ABA7B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F4E034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EE1897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64B5E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BA29C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i=0;</w:t>
      </w:r>
    </w:p>
    <w:p w14:paraId="386489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3FB06B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((com[i+1]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(com[i+1]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(com[i-1]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503D0B1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(j=i;j&lt;strlen(com); j++){</w:t>
      </w:r>
    </w:p>
    <w:p w14:paraId="50E0750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com[j] = com[j+1];</w:t>
      </w:r>
    </w:p>
    <w:p w14:paraId="4DF6ACC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4EB48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570199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91EC4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14:paraId="31222B6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E7A61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i&lt;strlen(com); i++){</w:t>
      </w:r>
    </w:p>
    <w:p w14:paraId="7FDBCFD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8) == 0) || 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"type"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0)){</w:t>
      </w:r>
    </w:p>
    <w:p w14:paraId="2EC1653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C55B1F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9A5F8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((com[i]&gt;=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(com[i]&lt;=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'Z'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534E7F8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com[i] = com[i] + 32;</w:t>
      </w:r>
    </w:p>
    <w:p w14:paraId="057E2EB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4D2D47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2D6C4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"help"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649F256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help();</w:t>
      </w:r>
    </w:p>
    <w:p w14:paraId="486B8D5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1;</w:t>
      </w:r>
    </w:p>
    <w:p w14:paraId="6119BB5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34BAB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"dir"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3) == 0) &amp;&amp; (com[3]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08EAFA1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dir();</w:t>
      </w:r>
    </w:p>
    <w:p w14:paraId="3988D30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1517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"quit"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'q'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31354BC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quit();</w:t>
      </w:r>
    </w:p>
    <w:p w14:paraId="64A9A73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B80446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"history"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7) == 0) &amp;&amp; (com[7]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'i'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62CD7E2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putnode();</w:t>
      </w:r>
    </w:p>
    <w:p w14:paraId="006CC03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history();</w:t>
      </w:r>
    </w:p>
    <w:p w14:paraId="671693A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82A9A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'u'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457BADB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(dumpptr+159 &gt; 0xFFFFF){</w:t>
      </w:r>
    </w:p>
    <w:p w14:paraId="34C4366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dump(dumpptr, 0xFFFFF);</w:t>
      </w:r>
    </w:p>
    <w:p w14:paraId="6667B6A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D614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6E066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dump(dumpptr, dumpptr+159);</w:t>
      </w:r>
    </w:p>
    <w:p w14:paraId="59CEFC4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4B1AB1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FDE6D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'u'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(com[2]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4D8D198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0){</w:t>
      </w:r>
    </w:p>
    <w:p w14:paraId="3919009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perform(5, 1);</w:t>
      </w:r>
    </w:p>
    <w:p w14:paraId="0F38BC0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925F9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068FD4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perform(3, 1);</w:t>
      </w:r>
    </w:p>
    <w:p w14:paraId="76C9E1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9EBB1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102A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"edit"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'e'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61330A2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"edit"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0){</w:t>
      </w:r>
    </w:p>
    <w:p w14:paraId="7E1A9AD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perform(5, 2);</w:t>
      </w:r>
    </w:p>
    <w:p w14:paraId="5DB32E4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03438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E42041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perform(2, 2);</w:t>
      </w:r>
    </w:p>
    <w:p w14:paraId="65A461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4C38C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29FE2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)) || ((com[0]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4F09223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4) == 0){</w:t>
      </w:r>
    </w:p>
    <w:p w14:paraId="2C72B3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perform(5, 3);</w:t>
      </w:r>
    </w:p>
    <w:p w14:paraId="4766E5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71F48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BBF37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perform(2, 3);</w:t>
      </w:r>
    </w:p>
    <w:p w14:paraId="11B30D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D278A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E94DA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"reset"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5) == 0){</w:t>
      </w:r>
    </w:p>
    <w:p w14:paraId="6155BDF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reset();</w:t>
      </w:r>
    </w:p>
    <w:p w14:paraId="3165779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1;</w:t>
      </w:r>
    </w:p>
    <w:p w14:paraId="1CA97A9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D0456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6) == 0) &amp;&amp; (com[6]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D0243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perform(7, 4);</w:t>
      </w:r>
    </w:p>
    <w:p w14:paraId="6AF3A8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847CE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"opcodelist"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10) == 0) &amp;&amp; (com[10]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15B7ADC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oplist();</w:t>
      </w:r>
    </w:p>
    <w:p w14:paraId="4291EC8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1;</w:t>
      </w:r>
    </w:p>
    <w:p w14:paraId="732AE27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3E9B4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"type"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4) == 0) &amp;&amp; (com[4]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FD8383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type();</w:t>
      </w:r>
    </w:p>
    <w:p w14:paraId="14F1FAD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2FCD1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8) == 0) &amp;&amp; (com[8]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1EDAADF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(symtab[0]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64FA2D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7826AC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EB981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symtab[0] = ptr-&gt;next;</w:t>
      </w:r>
    </w:p>
    <w:p w14:paraId="2DB7F25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ptr-&gt;next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4D90BF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free(ptr);</w:t>
      </w:r>
    </w:p>
    <w:p w14:paraId="15ABB43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772DFE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A7D97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symtab[0]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F3A88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399974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assemble();</w:t>
      </w:r>
    </w:p>
    <w:p w14:paraId="364C8D2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(validcheck == -1){</w:t>
      </w:r>
    </w:p>
    <w:p w14:paraId="31CEEFC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(symtab[0]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AD14F0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7AD1A00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6F5EA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symtab[0] = ptr-&gt;next;</w:t>
      </w:r>
    </w:p>
    <w:p w14:paraId="333C25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ptr-&gt;next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56A8C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free(ptr);</w:t>
      </w:r>
    </w:p>
    <w:p w14:paraId="039A3F7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4F807F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FAC47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symtab[0]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F50618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9B98F3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EB82C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(validcheck == -2){</w:t>
      </w:r>
    </w:p>
    <w:p w14:paraId="0A9A11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remove(objnametmp);</w:t>
      </w:r>
    </w:p>
    <w:p w14:paraId="539976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remove(lstnametmp);</w:t>
      </w:r>
    </w:p>
    <w:p w14:paraId="41596D8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ECCBC4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60960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((strncmp(com,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"symbol"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6) == 0) &amp;&amp; (com[6]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2768BCB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symbol();</w:t>
      </w:r>
    </w:p>
    <w:p w14:paraId="781CDCC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4F64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EDF209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0F190C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4AFE6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E0F6BE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(validcheck == 1){</w:t>
      </w:r>
    </w:p>
    <w:p w14:paraId="60AC0B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putnode();</w:t>
      </w:r>
    </w:p>
    <w:p w14:paraId="434CE9C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B11C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validcheck = 0;</w:t>
      </w:r>
    </w:p>
    <w:p w14:paraId="3DAED1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9B0CD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3548E3C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4858432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D152F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help(){</w:t>
      </w:r>
    </w:p>
    <w:p w14:paraId="30DB404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"h[elp]\nd[ir]\nq[uit]\nhi[story]\ndu[mp] [start, end]\ne[dit] address, value\nf[ill] start, end, value\nreset\nopcode mnemonic\nopcodelist\nassemble filename\ntype filename\nsymbol\n"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63DC6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6AFF71B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4BB81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dir(){</w:t>
      </w:r>
    </w:p>
    <w:p w14:paraId="086CB8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DIR *dp;</w:t>
      </w:r>
    </w:p>
    <w:p w14:paraId="4DF1D0D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dirent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*dirp;</w:t>
      </w:r>
    </w:p>
    <w:p w14:paraId="50E5C87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filename[500];</w:t>
      </w:r>
    </w:p>
    <w:p w14:paraId="1A48101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stat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st;</w:t>
      </w:r>
    </w:p>
    <w:p w14:paraId="599EF9A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2DD7D8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dp = opendir(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6264E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(dp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6AEEF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"opendir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038484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A3956B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C131B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((dirp = readdir(dp))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29CA43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((strcmp(dirp-&gt;d_name,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 || (strcmp(dirp-&gt;d_name,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0)){</w:t>
      </w:r>
    </w:p>
    <w:p w14:paraId="5E54224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CB2D66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3D80F8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sprintf(filename,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"./%s"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dirp-&gt;d_name);</w:t>
      </w:r>
    </w:p>
    <w:p w14:paraId="22D7726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(stat(filename, &amp;st) == -1){</w:t>
      </w:r>
    </w:p>
    <w:p w14:paraId="3E4D79A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"stat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D41663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0FA542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7BE4D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dirp-&gt;d_name);</w:t>
      </w:r>
    </w:p>
    <w:p w14:paraId="2205EE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(S_ISDIR(st.st_mode)){</w:t>
      </w:r>
    </w:p>
    <w:p w14:paraId="58A271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"/ 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AE6A29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F756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(st.st_mode &amp; S_IXUSR){</w:t>
      </w:r>
    </w:p>
    <w:p w14:paraId="27AE79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"* 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B85CE0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3DCBF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8C6B2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9B8B8F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E9C0D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C1D5A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closedir(dp);</w:t>
      </w:r>
    </w:p>
    <w:p w14:paraId="2E2E87A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A1670D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59F41F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056D50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DC6893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quit(){</w:t>
      </w:r>
    </w:p>
    <w:p w14:paraId="548AB2C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a = head;</w:t>
      </w:r>
    </w:p>
    <w:p w14:paraId="67F99E8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b = head-&gt;next;</w:t>
      </w:r>
    </w:p>
    <w:p w14:paraId="6E42EB1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c;</w:t>
      </w:r>
    </w:p>
    <w:p w14:paraId="1841D9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d;</w:t>
      </w:r>
    </w:p>
    <w:p w14:paraId="31531E3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e = symtab[0];</w:t>
      </w:r>
    </w:p>
    <w:p w14:paraId="5CBADCC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f;</w:t>
      </w:r>
    </w:p>
    <w:p w14:paraId="07B48BF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346B76F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9C017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94A036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771E6A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free(a);</w:t>
      </w:r>
    </w:p>
    <w:p w14:paraId="57AB6DB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b;</w:t>
      </w:r>
    </w:p>
    <w:p w14:paraId="669CCA6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 = a-&gt;next;</w:t>
      </w:r>
    </w:p>
    <w:p w14:paraId="280E228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5006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free(a);</w:t>
      </w:r>
    </w:p>
    <w:p w14:paraId="36203F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0E35E6B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i&lt;20; i++){</w:t>
      </w:r>
    </w:p>
    <w:p w14:paraId="44E0010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(hashtable[i]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0940C2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AA3579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763F56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0CA371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hashtable[i];</w:t>
      </w:r>
    </w:p>
    <w:p w14:paraId="58AFB8C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 = hashtable[i]-&gt;next;</w:t>
      </w:r>
    </w:p>
    <w:p w14:paraId="684FB0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(d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43A0AF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1C41E1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free(c);</w:t>
      </w:r>
    </w:p>
    <w:p w14:paraId="6BC4440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d;</w:t>
      </w:r>
    </w:p>
    <w:p w14:paraId="6373C1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 = c-&gt;next;</w:t>
      </w:r>
    </w:p>
    <w:p w14:paraId="6AC5B69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DFA3B8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free(c);</w:t>
      </w:r>
    </w:p>
    <w:p w14:paraId="43CBB7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93BB4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89DB0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7DA4DE6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(e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8F60CF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(e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25C12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 = e-&gt;next;</w:t>
      </w:r>
    </w:p>
    <w:p w14:paraId="3142AAF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e-&gt;next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5A5735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free(e);</w:t>
      </w:r>
    </w:p>
    <w:p w14:paraId="1747820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 = f;</w:t>
      </w:r>
    </w:p>
    <w:p w14:paraId="2D53950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8891D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44EF72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 = symtab[1];</w:t>
      </w:r>
    </w:p>
    <w:p w14:paraId="446DB4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FB0423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(e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7EA33A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(e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ECC02B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 = e-&gt;next;</w:t>
      </w:r>
    </w:p>
    <w:p w14:paraId="139185D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e-&gt;next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0C8750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free(e);</w:t>
      </w:r>
    </w:p>
    <w:p w14:paraId="353D706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 = f;</w:t>
      </w:r>
    </w:p>
    <w:p w14:paraId="110E96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B1BB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6734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exit(1);</w:t>
      </w:r>
    </w:p>
    <w:p w14:paraId="2A4A437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7E0C372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5ADA39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history(){</w:t>
      </w:r>
    </w:p>
    <w:p w14:paraId="6169ED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 = 1;</w:t>
      </w:r>
    </w:p>
    <w:p w14:paraId="37D9E35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ptr = head-&gt;next;</w:t>
      </w:r>
    </w:p>
    <w:p w14:paraId="3CF40B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7972A71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E8163B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    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i, ptr-&gt;command);</w:t>
      </w:r>
    </w:p>
    <w:p w14:paraId="04DA4FA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462E5E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14:paraId="7BF32F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B61BB0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2F50CE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A02EEB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dump(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D8BBB5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j;</w:t>
      </w:r>
    </w:p>
    <w:p w14:paraId="249DE30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81C2E4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0)){</w:t>
      </w:r>
    </w:p>
    <w:p w14:paraId="4C2861B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4396FF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A8A13D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E277A7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5B9207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4575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FB7520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%0x10));</w:t>
      </w:r>
    </w:p>
    <w:p w14:paraId="16D3D36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%0x10); i++){</w:t>
      </w:r>
    </w:p>
    <w:p w14:paraId="5761FAF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4E5F3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4AE110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04D149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6C0C50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memory[i]);</w:t>
      </w:r>
    </w:p>
    <w:p w14:paraId="2F7339B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((i+1)%0x10 == 0){</w:t>
      </w:r>
    </w:p>
    <w:p w14:paraId="727A74D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EE1B8B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(j=i-0xF; j&lt;=i; j++){</w:t>
      </w:r>
    </w:p>
    <w:p w14:paraId="147754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(j &lt;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1015D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C5D0B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881C2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502ADC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((memory[j] &gt;= 0x20) &amp;&amp; (memory[j] &lt;= 0x7E)){</w:t>
      </w:r>
    </w:p>
    <w:p w14:paraId="42D1BA6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memory[j]);</w:t>
      </w:r>
    </w:p>
    <w:p w14:paraId="02E8FF1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8E46D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04025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7E8EBD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DAB784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3152D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4309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FDAAF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(i !=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385A8A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i+1);</w:t>
      </w:r>
    </w:p>
    <w:p w14:paraId="79A3AE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67D92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0183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32868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04BD9C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 != 15){</w:t>
      </w:r>
    </w:p>
    <w:p w14:paraId="38ED71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+1; i%0x10 != 0; i++){</w:t>
      </w:r>
    </w:p>
    <w:p w14:paraId="0817939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B8699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C9BD7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775E2E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%0x10;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308DC67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(i &lt;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A0410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8E706D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FDAE4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C13F3F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((memory[i] &gt;= 0x20) &amp;&amp; (memory[i] &lt;= 0x7E)){</w:t>
      </w:r>
    </w:p>
    <w:p w14:paraId="1484509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memory[i]);</w:t>
      </w:r>
    </w:p>
    <w:p w14:paraId="331440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0A3FB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33B6E5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A04695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4A7D8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BFA4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2D27DB9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1F029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+1; i%0x10 != 0; i++){</w:t>
      </w:r>
    </w:p>
    <w:p w14:paraId="59B4696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93C4D9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79640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0FF808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F21A3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dumpptr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+ 1;</w:t>
      </w:r>
    </w:p>
    <w:p w14:paraId="16E4E77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6912D4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(dumpptr &gt; 0xFFFFF){</w:t>
      </w:r>
    </w:p>
    <w:p w14:paraId="6A83D81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dumpptr = 0;</w:t>
      </w:r>
    </w:p>
    <w:p w14:paraId="5F059A2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4F7EC6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6634757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058B5ED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EC1A38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edit(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5AAB0C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0xFF)){</w:t>
      </w:r>
    </w:p>
    <w:p w14:paraId="304CBA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A9AC1A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03C3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167BA6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address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3662CF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1D831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7DEE50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3A805C4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96009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457407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4250FE3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834FD1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&lt; 0)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0xFFFFF)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0xFF)){</w:t>
      </w:r>
    </w:p>
    <w:p w14:paraId="63DE19E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A953FE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C1AA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2C74B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12B2A03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B8CA5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7137A1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memory[i]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E4B187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1F7AA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3553411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55F5E3F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5537E3F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C31FF2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reset(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517703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6F39968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</w:p>
    <w:p w14:paraId="0F5150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i&lt;=0xFFFFF; i++){</w:t>
      </w:r>
    </w:p>
    <w:p w14:paraId="3D7CB32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memory[i] = 0;</w:t>
      </w:r>
    </w:p>
    <w:p w14:paraId="73F2720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0C741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73CE8D9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619CD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6DFB36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ptr;</w:t>
      </w:r>
    </w:p>
    <w:p w14:paraId="3EF30BC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0D18A1F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tmp1[10];</w:t>
      </w:r>
    </w:p>
    <w:p w14:paraId="05099F0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tmp2[10];</w:t>
      </w:r>
    </w:p>
    <w:p w14:paraId="5D26886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2A4C1F2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4554E4E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+1) &gt; 9){</w:t>
      </w:r>
    </w:p>
    <w:p w14:paraId="64DF41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3D8DB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163BD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3A78EED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tmp1[i-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C701A4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3AD040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tmp1[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 = com[i];</w:t>
      </w:r>
    </w:p>
    <w:p w14:paraId="1F7FC85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435CF5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strcpy(tmp2, ptr-&gt;mn);</w:t>
      </w:r>
    </w:p>
    <w:p w14:paraId="1F5FB0E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(strcmp(tmp1, tmp2) == 0){</w:t>
      </w:r>
    </w:p>
    <w:p w14:paraId="3512F45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 is %02X.\n"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ptr-&gt;op);</w:t>
      </w:r>
    </w:p>
    <w:p w14:paraId="3333DC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67A0391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8BA8E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7804525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8D6C81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2C6EC1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45C81C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4BEC85F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BDB3AA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oplist(){</w:t>
      </w:r>
    </w:p>
    <w:p w14:paraId="3466EDA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j;</w:t>
      </w:r>
    </w:p>
    <w:p w14:paraId="6BB8856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*ptr;</w:t>
      </w:r>
    </w:p>
    <w:p w14:paraId="20E2707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A00AF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i&lt;20; i++){</w:t>
      </w:r>
    </w:p>
    <w:p w14:paraId="7768759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:"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i);</w:t>
      </w:r>
    </w:p>
    <w:p w14:paraId="7D7367A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hashtable[i];</w:t>
      </w:r>
    </w:p>
    <w:p w14:paraId="4F5BACF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0;</w:t>
      </w:r>
    </w:p>
    <w:p w14:paraId="0B071D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B086F2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 == 0){</w:t>
      </w:r>
    </w:p>
    <w:p w14:paraId="7D9DC1F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[%s, %02X]"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ptr-&gt;mn, ptr-&gt;op);</w:t>
      </w:r>
    </w:p>
    <w:p w14:paraId="2827693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FD25B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C9C040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-&gt; [%s, %02X]"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ptr-&gt;mn, ptr-&gt;op);</w:t>
      </w:r>
    </w:p>
    <w:p w14:paraId="7852EB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3231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14:paraId="40B12AF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67CAC4A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8E678C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CB55DA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D618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24692CD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1EB09E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type(){</w:t>
      </w:r>
    </w:p>
    <w:p w14:paraId="60E8BBA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name[500];</w:t>
      </w:r>
    </w:p>
    <w:p w14:paraId="5B74384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14:paraId="149F0B1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*fp;</w:t>
      </w:r>
    </w:p>
    <w:p w14:paraId="3479B71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DIR *dp;</w:t>
      </w:r>
    </w:p>
    <w:p w14:paraId="3C71D4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ch;</w:t>
      </w:r>
    </w:p>
    <w:p w14:paraId="75F623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EC3E78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(i=5; i&lt;500; i++){</w:t>
      </w:r>
    </w:p>
    <w:p w14:paraId="3C9743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name[i-5] = com[i];</w:t>
      </w:r>
    </w:p>
    <w:p w14:paraId="1213A3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679BE6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78AE1A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002BF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A2C00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1AE841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F0E709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8027C4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"File does not exist\n"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267138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763EF9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EA4D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dp = opendir(name);</w:t>
      </w:r>
    </w:p>
    <w:p w14:paraId="4ABAF0D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(dp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0B6D0E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"This is directory\n"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0793BD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closedir(dp);</w:t>
      </w:r>
    </w:p>
    <w:p w14:paraId="45F9354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47D63B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66D47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8F2D96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((ch=fgetc(fp))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78A8F3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ch);</w:t>
      </w:r>
    </w:p>
    <w:p w14:paraId="19A532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90677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closedir(dp);</w:t>
      </w:r>
    </w:p>
    <w:p w14:paraId="4BDF2FA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4C34F70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26F6D3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662C8D3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makenum(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631CB8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value = 0;</w:t>
      </w:r>
    </w:p>
    <w:p w14:paraId="4F59A00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C5D304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5E1186F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617422B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F640CD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C4E39F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012EE6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151DE3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 1) &amp;&amp; ((com[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+1]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))){</w:t>
      </w:r>
    </w:p>
    <w:p w14:paraId="4CC7695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+2;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1920AAF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154A70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 = (value*0x10)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63CA20D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5A78C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15D8254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 = (value*0x10)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01A534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FABA9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9D60C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3B300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524530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920FE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79F5E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CDA791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14:paraId="2464B56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690444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 = (value*0x10)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14:paraId="279733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A17C1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((com[i]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(com[i]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4217BD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 = (value*0x10)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398645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4DF5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1CD740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1E8D5B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5B5E3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395B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B7F394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value;</w:t>
      </w:r>
    </w:p>
    <w:p w14:paraId="6AC4C6B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1A08FCC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5D5458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perform(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1D8A4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a, b, c, comcheck, commaptr1, commaptr2, commacount = 0;</w:t>
      </w:r>
    </w:p>
    <w:p w14:paraId="2F365F9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comlen = strlen(com);</w:t>
      </w:r>
    </w:p>
    <w:p w14:paraId="53FE73B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3A9BB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190A16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48DAF7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A90112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F037F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(com[comlen-1]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19EDE1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6BABB0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24A6990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4930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0DA715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i&lt;comlen; i++){</w:t>
      </w:r>
    </w:p>
    <w:p w14:paraId="373AF7F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C468A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commacount++;</w:t>
      </w:r>
    </w:p>
    <w:p w14:paraId="692EDD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F2522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C477A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D34D31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E92831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BC584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949CB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1){</w:t>
      </w:r>
    </w:p>
    <w:p w14:paraId="314C5C3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i&lt;comlen; i++){</w:t>
      </w:r>
    </w:p>
    <w:p w14:paraId="597B688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E64D64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commaptr1 = i;</w:t>
      </w:r>
    </w:p>
    <w:p w14:paraId="2D7C811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70099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12DE5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8BE46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2){</w:t>
      </w:r>
    </w:p>
    <w:p w14:paraId="26ADAF5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i&lt;comlen; i++){</w:t>
      </w:r>
    </w:p>
    <w:p w14:paraId="702D344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13CBD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commaptr1 = i;</w:t>
      </w:r>
    </w:p>
    <w:p w14:paraId="6239DD5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0EC7DA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B9CB0C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53799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10740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(com[commaptr1 + 1]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E4CBDF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120F5C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88120C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D3D54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5A8D95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(i=commaptr1+1; i&lt;comlen; i++){</w:t>
      </w:r>
    </w:p>
    <w:p w14:paraId="79A761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5539B5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commaptr2 = i;</w:t>
      </w:r>
    </w:p>
    <w:p w14:paraId="137AB1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066F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DD860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76AABE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50B69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&gt; 2){</w:t>
      </w:r>
    </w:p>
    <w:p w14:paraId="4D78E5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1F98C5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D895EB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03510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C4906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0){</w:t>
      </w:r>
    </w:p>
    <w:p w14:paraId="788C930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4){</w:t>
      </w:r>
    </w:p>
    <w:p w14:paraId="43F25F6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0;</w:t>
      </w:r>
    </w:p>
    <w:p w14:paraId="4442815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i&lt;comlen; i++){</w:t>
      </w:r>
    </w:p>
    <w:p w14:paraId="466852F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 = a + com[i]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B44040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B5B7E1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a%20;</w:t>
      </w:r>
    </w:p>
    <w:p w14:paraId="3002559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49A2BB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98CE01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makenum(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comlen-1);</w:t>
      </w:r>
    </w:p>
    <w:p w14:paraId="7C7E3B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== -1){</w:t>
      </w:r>
    </w:p>
    <w:p w14:paraId="11C1944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4A635CD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0EE4CA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0039C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B5523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2020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1){</w:t>
      </w:r>
    </w:p>
    <w:p w14:paraId="26959A6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makenum(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commaptr1-1);</w:t>
      </w:r>
    </w:p>
    <w:p w14:paraId="545138D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== -1){</w:t>
      </w:r>
    </w:p>
    <w:p w14:paraId="4AFF28C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9CC913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77EAED6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A251C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 = makenum(commaptr1+1, comlen-1);</w:t>
      </w:r>
    </w:p>
    <w:p w14:paraId="1027EC2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 == -1){</w:t>
      </w:r>
    </w:p>
    <w:p w14:paraId="669C4C9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534342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EC24F9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74BC0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C5F619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2){</w:t>
      </w:r>
    </w:p>
    <w:p w14:paraId="0230BFE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 = makenum(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commaptr1-1);</w:t>
      </w:r>
    </w:p>
    <w:p w14:paraId="233E715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 == -1){</w:t>
      </w:r>
    </w:p>
    <w:p w14:paraId="2D8EAC1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56DA40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A3ABC6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A5A415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 = makenum(commaptr1+1, commaptr2-1);</w:t>
      </w:r>
    </w:p>
    <w:p w14:paraId="2389677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 == -1){</w:t>
      </w:r>
    </w:p>
    <w:p w14:paraId="695432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5E14D2C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5FE77A4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E4BE3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makenum(commaptr2+1, comlen-1);</w:t>
      </w:r>
    </w:p>
    <w:p w14:paraId="50728EB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 == -1){</w:t>
      </w:r>
    </w:p>
    <w:p w14:paraId="55D93FF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input number\n"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A76F55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0AFD1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02C20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DA68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DE9B32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1){</w:t>
      </w:r>
    </w:p>
    <w:p w14:paraId="798BA9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0){</w:t>
      </w:r>
    </w:p>
    <w:p w14:paraId="7E01D39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(a+159 &gt; 0xFFFFF){</w:t>
      </w:r>
    </w:p>
    <w:p w14:paraId="2720200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dump(a, 0xFFFFF);</w:t>
      </w:r>
    </w:p>
    <w:p w14:paraId="167884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287F2C6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within the boundary\n"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1D7AE2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3A41119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4CBE9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39C1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6CB342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dump(a, a+159);</w:t>
      </w:r>
    </w:p>
    <w:p w14:paraId="5C9D701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EE343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FB1E62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1){</w:t>
      </w:r>
    </w:p>
    <w:p w14:paraId="36D7B7E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dump(a, b);</w:t>
      </w:r>
    </w:p>
    <w:p w14:paraId="0CB68F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52AB198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 within the boundary\n"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8FE50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F526C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21D9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-2){</w:t>
      </w:r>
    </w:p>
    <w:p w14:paraId="0594DF9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 is larger than end\n"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B51D0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CB9F23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8DBE5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CCABB7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887554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ADF0E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A2949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CFC61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9434A5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2){</w:t>
      </w:r>
    </w:p>
    <w:p w14:paraId="158759D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1){</w:t>
      </w:r>
    </w:p>
    <w:p w14:paraId="048EB1C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edit(a, b);</w:t>
      </w:r>
    </w:p>
    <w:p w14:paraId="7147C26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68F943A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 or value\n"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DA548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08EA29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A5612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313902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08F1B7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D1C72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76A17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C19F91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B76EE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whatcom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3){</w:t>
      </w:r>
    </w:p>
    <w:p w14:paraId="5CA7C4D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(commacount == 2){</w:t>
      </w:r>
    </w:p>
    <w:p w14:paraId="2B3661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fill(a, b, c);</w:t>
      </w:r>
    </w:p>
    <w:p w14:paraId="6046D0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17C8F54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address or value\n"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3756F1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1B33B33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96E904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-2){</w:t>
      </w:r>
    </w:p>
    <w:p w14:paraId="11A2E5F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 is larger than end\n"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15C0DB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3387040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DB2D65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0D49D5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7A604F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"Invalid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719BE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61BD030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29E0F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0A8FB4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DBD144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comcheck = opmn(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numptr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comlen-1, a);</w:t>
      </w:r>
    </w:p>
    <w:p w14:paraId="09BF01A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(comcheck == -1){</w:t>
      </w:r>
    </w:p>
    <w:p w14:paraId="7FAFCC7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"There is no corresponding mnemonic\n"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643FF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9A009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B9881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B6D3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34E2A84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765D7F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BECAE2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lastRenderedPageBreak/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putnode(){</w:t>
      </w:r>
    </w:p>
    <w:p w14:paraId="41E259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239FA1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3E12CA2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strcpy(new-&gt;command, tmp);</w:t>
      </w:r>
    </w:p>
    <w:p w14:paraId="71E0F1B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DA6976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tail-&gt;next = new;</w:t>
      </w:r>
    </w:p>
    <w:p w14:paraId="5B0B500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tail = tail-&gt;next;</w:t>
      </w:r>
    </w:p>
    <w:p w14:paraId="5C097E1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73384ED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5235774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puthashnode(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fovalue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82EC6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65719F7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2FF8CE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30CCFF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strcpy(new-&gt;mn, mntmp);</w:t>
      </w:r>
    </w:p>
    <w:p w14:paraId="43827B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new-&gt;op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FD6AE8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new-&gt;fo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fovalue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9F2DB7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4DB584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DD5632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new;</w:t>
      </w:r>
    </w:p>
    <w:p w14:paraId="4E4A533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685D9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2DA810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new-&gt;next = 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14:paraId="1394E55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hashtable[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mnvalue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 = new;</w:t>
      </w:r>
    </w:p>
    <w:p w14:paraId="522E7DB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98C64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6BFC00A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isreg(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DB2564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7DA561A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14:paraId="4CA0E8F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41516E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481D76D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2D64C9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906B1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5568001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2;</w:t>
      </w:r>
    </w:p>
    <w:p w14:paraId="11D7F31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49625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2F2D7A2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3;</w:t>
      </w:r>
    </w:p>
    <w:p w14:paraId="7EB3477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ECA57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739677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4;</w:t>
      </w:r>
    </w:p>
    <w:p w14:paraId="6E7A613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7F089D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11E5F27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5;</w:t>
      </w:r>
    </w:p>
    <w:p w14:paraId="3D93EA3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8D2D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3909FD9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6;</w:t>
      </w:r>
    </w:p>
    <w:p w14:paraId="4F52948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E19A10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"PC"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2842EE5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8;</w:t>
      </w:r>
    </w:p>
    <w:p w14:paraId="2ABE824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14:paraId="6998D59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"SW"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27475FC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9;</w:t>
      </w:r>
    </w:p>
    <w:p w14:paraId="7832C95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62B2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1874EB8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587D788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assemble(){</w:t>
      </w:r>
    </w:p>
    <w:p w14:paraId="6086D4D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fname[500];</w:t>
      </w:r>
    </w:p>
    <w:p w14:paraId="2FA06CF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objname[500];</w:t>
      </w:r>
    </w:p>
    <w:p w14:paraId="3880007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oneline[500];</w:t>
      </w:r>
    </w:p>
    <w:p w14:paraId="219DACF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a[50];</w:t>
      </w:r>
    </w:p>
    <w:p w14:paraId="390074B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b[50];</w:t>
      </w:r>
    </w:p>
    <w:p w14:paraId="618B52A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c[50];</w:t>
      </w:r>
    </w:p>
    <w:p w14:paraId="38EF6C6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d[50];</w:t>
      </w:r>
    </w:p>
    <w:p w14:paraId="541F403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 = 9;</w:t>
      </w:r>
    </w:p>
    <w:p w14:paraId="4DEEE3F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nlcheck = 0;</w:t>
      </w:r>
    </w:p>
    <w:p w14:paraId="60ACEC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nlsl = 0;</w:t>
      </w:r>
    </w:p>
    <w:p w14:paraId="65090FC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*fp;</w:t>
      </w:r>
    </w:p>
    <w:p w14:paraId="27AFA9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locctr = 0;</w:t>
      </w:r>
    </w:p>
    <w:p w14:paraId="18FBDEA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linecheck = 0;</w:t>
      </w:r>
    </w:p>
    <w:p w14:paraId="119A6D1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focheck, commacheck, valuecheck, startadd, flag, objcode, j;</w:t>
      </w:r>
    </w:p>
    <w:p w14:paraId="6C56CCF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base = -1;</w:t>
      </w:r>
    </w:p>
    <w:p w14:paraId="5901E48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asmlength = 0;</w:t>
      </w:r>
    </w:p>
    <w:p w14:paraId="38A86C3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*obj;</w:t>
      </w:r>
    </w:p>
    <w:p w14:paraId="304BCEF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*lst;</w:t>
      </w:r>
    </w:p>
    <w:p w14:paraId="674FF64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01A7069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hashnode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*ptr;</w:t>
      </w:r>
    </w:p>
    <w:p w14:paraId="7FB577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asmnode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asmfile[200];</w:t>
      </w:r>
    </w:p>
    <w:p w14:paraId="6FAAA1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01270D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5E7FB20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fname[i-9] = com[i];</w:t>
      </w:r>
    </w:p>
    <w:p w14:paraId="63DECE0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(com[i]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591DAB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77FD2C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C6F14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14:paraId="5423969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455490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 = fopen(fname,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6DF0BB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5D0A59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"File does not exist\n"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206CC03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715A55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475B5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i&lt;strlen(fname); i++){</w:t>
      </w:r>
    </w:p>
    <w:p w14:paraId="12D045F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(fname[i]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B18256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fname[i]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85F23F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F30B1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FCC40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strcpy(objname, fname);</w:t>
      </w:r>
    </w:p>
    <w:p w14:paraId="4DF8F8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strcat(fname,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".lst\0"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3544E8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strcat(objname,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".obj\0"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455558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48BEF6A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linecheck++;</w:t>
      </w:r>
    </w:p>
    <w:p w14:paraId="61086F7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fgets(oneline, 500, fp);</w:t>
      </w:r>
    </w:p>
    <w:p w14:paraId="1BA998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i&lt;strlen(oneline); i++){</w:t>
      </w:r>
    </w:p>
    <w:p w14:paraId="5441BB0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(oneline[i]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8B163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oneline[i]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8522C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37A2C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17D82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strcpy(asmfile[linecheck-1].str, oneline);</w:t>
      </w:r>
    </w:p>
    <w:p w14:paraId="1ACD118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asmfile[linecheck-1].newline = 0;</w:t>
      </w:r>
    </w:p>
    <w:p w14:paraId="482690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A8D249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3C1B03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890FA8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sscanf(oneline,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b, c);</w:t>
      </w:r>
    </w:p>
    <w:p w14:paraId="0CE7E5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((a[0]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a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7661FB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-1;</w:t>
      </w:r>
    </w:p>
    <w:p w14:paraId="63DB79F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5E29AF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1601CA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F38C0A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2F42F20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64ABA1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= 0;</w:t>
      </w:r>
    </w:p>
    <w:p w14:paraId="6BD2319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7;</w:t>
      </w:r>
    </w:p>
    <w:p w14:paraId="79C545E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0;</w:t>
      </w:r>
    </w:p>
    <w:p w14:paraId="20174C8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0;</w:t>
      </w:r>
    </w:p>
    <w:p w14:paraId="38DF343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startadd = locctr;</w:t>
      </w:r>
    </w:p>
    <w:p w14:paraId="65E276F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BFAFE4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F8EE9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i&lt;strlen(b); i++){</w:t>
      </w:r>
    </w:p>
    <w:p w14:paraId="36E6BF3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((b[i]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(b[i]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4D41C9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locctr = locctr*10 + b[i]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FEBED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8FB6D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0B402F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44E2CBF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4BB6D3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FDB39D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4612F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3527A3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7;</w:t>
      </w:r>
    </w:p>
    <w:p w14:paraId="5E27DD8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locctr;</w:t>
      </w:r>
    </w:p>
    <w:p w14:paraId="3A69A74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0;</w:t>
      </w:r>
    </w:p>
    <w:p w14:paraId="024353F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startadd = locctr;</w:t>
      </w:r>
    </w:p>
    <w:p w14:paraId="6BF815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76822E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0EC2F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0E5A64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CCF975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= 0;</w:t>
      </w:r>
    </w:p>
    <w:p w14:paraId="02EDA79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243348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74315B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i&lt;strlen(c); i++){</w:t>
      </w:r>
    </w:p>
    <w:p w14:paraId="03A58D1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121686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locctr = locctr*10 + c[i]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9AEAC6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D18D0B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C0C1E6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77F71D0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5E22481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433DE5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E576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FF6CC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EFDFB0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i&lt;strlen(a); i++){</w:t>
      </w:r>
    </w:p>
    <w:p w14:paraId="1094B78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((a[i]&lt;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(a[i] &gt;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'Z'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34518A6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3737CC3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72A22D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2B0BC3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1314A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3AFDEC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A7753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7;</w:t>
      </w:r>
    </w:p>
    <w:p w14:paraId="0EDBB9C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locctr;</w:t>
      </w:r>
    </w:p>
    <w:p w14:paraId="1E7241B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1;</w:t>
      </w:r>
    </w:p>
    <w:p w14:paraId="204EBA3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putsymnode(a, locctr);</w:t>
      </w:r>
    </w:p>
    <w:p w14:paraId="074B333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startadd = locctr;</w:t>
      </w:r>
    </w:p>
    <w:p w14:paraId="6AF981C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0F4883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01B30A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E263BC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4BCF2C2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65DEF59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35809EF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60106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62E82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//START</w:t>
      </w:r>
    </w:p>
    <w:p w14:paraId="1F7045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0;</w:t>
      </w:r>
    </w:p>
    <w:p w14:paraId="312A27D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394649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linecheck++;</w:t>
      </w:r>
    </w:p>
    <w:p w14:paraId="5887456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commacheck = 0;</w:t>
      </w:r>
    </w:p>
    <w:p w14:paraId="587D67C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fgets(oneline, 500, fp);</w:t>
      </w:r>
    </w:p>
    <w:p w14:paraId="5E038A2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(feof(fp) != 0){</w:t>
      </w:r>
    </w:p>
    <w:p w14:paraId="48D79E8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12E8BEB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05EA268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02D43ED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7C84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i&lt;strlen(oneline); i++){</w:t>
      </w:r>
    </w:p>
    <w:p w14:paraId="7B0217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(oneline[i]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A5285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oneline[i]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ACB5CE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B89A3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(oneline[i]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','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300C06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commacheck++;</w:t>
      </w:r>
    </w:p>
    <w:p w14:paraId="0EE18DB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E05EF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4D175F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asmfile[linecheck-1].newline = 0;</w:t>
      </w:r>
    </w:p>
    <w:p w14:paraId="32A85B8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commacheck;</w:t>
      </w:r>
    </w:p>
    <w:p w14:paraId="7FCC241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strcpy(asmfile[linecheck-1].str, oneline);</w:t>
      </w:r>
    </w:p>
    <w:p w14:paraId="5592066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= 0;</w:t>
      </w:r>
    </w:p>
    <w:p w14:paraId="5E0BD11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0;</w:t>
      </w:r>
    </w:p>
    <w:p w14:paraId="06604F7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7D6783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9CE3E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83341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sscanf(oneline,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b, c);</w:t>
      </w:r>
    </w:p>
    <w:p w14:paraId="2157269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(a[0]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771771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-1;</w:t>
      </w:r>
    </w:p>
    <w:p w14:paraId="46F31C6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79479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0029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(commacheck &gt; 1){</w:t>
      </w:r>
    </w:p>
    <w:p w14:paraId="1F42B3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CE4CC3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507A310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AB74FA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77946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"BASE"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3785326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6;</w:t>
      </w:r>
    </w:p>
    <w:p w14:paraId="0BEC2E8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EC0D9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76372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 == 0){</w:t>
      </w:r>
    </w:p>
    <w:p w14:paraId="4D2AF69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nlsl = linecheck-1;</w:t>
      </w:r>
    </w:p>
    <w:p w14:paraId="044354B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 = 1;</w:t>
      </w:r>
    </w:p>
    <w:p w14:paraId="2615404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50AB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"END"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69D706A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(nlcheck != 0){</w:t>
      </w:r>
    </w:p>
    <w:p w14:paraId="792729B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asmfile[nlsl].newline = nlcheck;</w:t>
      </w:r>
    </w:p>
    <w:p w14:paraId="6E77D3F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0B115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asmlength = locctr - startadd;</w:t>
      </w:r>
    </w:p>
    <w:p w14:paraId="71A4ADB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8;</w:t>
      </w:r>
    </w:p>
    <w:p w14:paraId="55A821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2E1B74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50B29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(a[0]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//a == format4</w:t>
      </w:r>
    </w:p>
    <w:p w14:paraId="28DFC9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i&lt;strlen(a); i++){</w:t>
      </w:r>
    </w:p>
    <w:p w14:paraId="2C3F6FE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a[i] = a[i+1];</w:t>
      </w:r>
    </w:p>
    <w:p w14:paraId="18B5D7A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31FD60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4;</w:t>
      </w:r>
    </w:p>
    <w:p w14:paraId="476182C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E3291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i&lt;strlen(a); i++){</w:t>
      </w:r>
    </w:p>
    <w:p w14:paraId="5FAD446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+= a[i];</w:t>
      </w:r>
    </w:p>
    <w:p w14:paraId="152621D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2EC768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= focheck % 20;</w:t>
      </w:r>
    </w:p>
    <w:p w14:paraId="748C72A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4B169D4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hashtable[focheck];</w:t>
      </w:r>
    </w:p>
    <w:p w14:paraId="3D9C59F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3234939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(strcmp(ptr-&gt;mn, a) == 0){</w:t>
      </w:r>
    </w:p>
    <w:p w14:paraId="260F553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((asmfile[linecheck-1].format == 4) &amp;&amp; (ptr-&gt;fo != 3)){</w:t>
      </w:r>
    </w:p>
    <w:p w14:paraId="3545B3E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4E13FF0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702BCCB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B5A72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D4A09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32200A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0;</w:t>
      </w:r>
    </w:p>
    <w:p w14:paraId="7A80A05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!= 4){</w:t>
      </w:r>
    </w:p>
    <w:p w14:paraId="339361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ptr-&gt;fo;</w:t>
      </w:r>
    </w:p>
    <w:p w14:paraId="381F94F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EA37EF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locctr;</w:t>
      </w:r>
    </w:p>
    <w:p w14:paraId="514B51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+= asmfile[linecheck-1].format;</w:t>
      </w:r>
    </w:p>
    <w:p w14:paraId="51847D6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2CC3AA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FF1F44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350DB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5E5B77E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//a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mnemonic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것을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찾음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format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것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.</w:t>
      </w:r>
    </w:p>
    <w:p w14:paraId="761488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1){</w:t>
      </w:r>
    </w:p>
    <w:p w14:paraId="0CB81DD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ptr-&gt;op;</w:t>
      </w:r>
    </w:p>
    <w:p w14:paraId="0E5D29F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71F4A9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2){</w:t>
      </w:r>
    </w:p>
    <w:p w14:paraId="767E1B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ptr-&gt;op*0x100;</w:t>
      </w:r>
    </w:p>
    <w:p w14:paraId="5EFBE08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FE283D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3){</w:t>
      </w:r>
    </w:p>
    <w:p w14:paraId="2FE8002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ptr-&gt;op*0x10000;</w:t>
      </w:r>
    </w:p>
    <w:p w14:paraId="7259E11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1DB0F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4){</w:t>
      </w:r>
    </w:p>
    <w:p w14:paraId="771A936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ptr-&gt;op*0x1000000;</w:t>
      </w:r>
    </w:p>
    <w:p w14:paraId="519690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24A34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여기부터는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a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mnemonic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.</w:t>
      </w:r>
    </w:p>
    <w:p w14:paraId="50997BD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2B31C4A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0){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//a == symbol</w:t>
      </w:r>
    </w:p>
    <w:p w14:paraId="2F51D5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= 0;</w:t>
      </w:r>
    </w:p>
    <w:p w14:paraId="71725DE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i&lt;strlen(a); i++){</w:t>
      </w:r>
    </w:p>
    <w:p w14:paraId="4B89EF1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((a[i] &lt;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(a[i] &gt;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'Z'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5A7175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7637E68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5992EB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44E873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3A61A8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653925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(strlen(a) &gt; 6){</w:t>
      </w:r>
    </w:p>
    <w:p w14:paraId="1F2103E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09F333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5*linecheck);</w:t>
      </w:r>
    </w:p>
    <w:p w14:paraId="067BD83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82166C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71BD9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A83DC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i&lt;strlen(b); i++){</w:t>
      </w:r>
    </w:p>
    <w:p w14:paraId="5FA236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b[i] = b[i+1];</w:t>
      </w:r>
    </w:p>
    <w:p w14:paraId="6D225C7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A4151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4;</w:t>
      </w:r>
    </w:p>
    <w:p w14:paraId="16D84FA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373EC3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i&lt;strlen(b); i++){</w:t>
      </w:r>
    </w:p>
    <w:p w14:paraId="1138F4B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+= b[i];</w:t>
      </w:r>
    </w:p>
    <w:p w14:paraId="510FB21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30185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focheck = focheck % 20;</w:t>
      </w:r>
    </w:p>
    <w:p w14:paraId="6A2372D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6CFA624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hashtable[focheck];</w:t>
      </w:r>
    </w:p>
    <w:p w14:paraId="5C98F70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34A0BC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(strcmp(ptr-&gt;mn, b) == 0){</w:t>
      </w:r>
    </w:p>
    <w:p w14:paraId="7AB2C6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((asmfile[linecheck-1].format == 4) &amp;&amp; (ptr-&gt;fo != 3)){</w:t>
      </w:r>
    </w:p>
    <w:p w14:paraId="377AF9B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03CA924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0D59D15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9C07E2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B5451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D2834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!= 4){</w:t>
      </w:r>
    </w:p>
    <w:p w14:paraId="6A705F4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ptr-&gt;fo;</w:t>
      </w:r>
    </w:p>
    <w:p w14:paraId="74037E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1819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88A2A1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7C7E6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E0B1AE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0B13DAC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3BCA3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1){</w:t>
      </w:r>
    </w:p>
    <w:p w14:paraId="46C975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ptr-&gt;op;</w:t>
      </w:r>
    </w:p>
    <w:p w14:paraId="39BE1D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D87427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2){</w:t>
      </w:r>
    </w:p>
    <w:p w14:paraId="590E67B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ptr-&gt;op*0x100;</w:t>
      </w:r>
    </w:p>
    <w:p w14:paraId="18ACA03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18ADFD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3){</w:t>
      </w:r>
    </w:p>
    <w:p w14:paraId="37BA9CC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ptr-&gt;op*0x10000;</w:t>
      </w:r>
    </w:p>
    <w:p w14:paraId="0D1DCF1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B9F94A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4){</w:t>
      </w:r>
    </w:p>
    <w:p w14:paraId="4416B3F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ptr-&gt;op*0x1000000;</w:t>
      </w:r>
    </w:p>
    <w:p w14:paraId="3602064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B6E66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(asmfile[linecheck-1].format == 0){</w:t>
      </w:r>
    </w:p>
    <w:p w14:paraId="31B28BE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29AE38D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1BC7901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51EF58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62CF0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08D48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valuecheck = 0;</w:t>
      </w:r>
    </w:p>
    <w:p w14:paraId="1ECE62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"BYTE"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6E95C96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(strlen(c) &gt; 3){</w:t>
      </w:r>
    </w:p>
    <w:p w14:paraId="035D0F8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 = strlen(c);</w:t>
      </w:r>
    </w:p>
    <w:p w14:paraId="24285E4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'C'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(c[1] == 39) &amp;&amp; (c[i-1] == 39)){</w:t>
      </w:r>
    </w:p>
    <w:p w14:paraId="3BB53C7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valuecheck = strlen(c) - 3;</w:t>
      </w:r>
    </w:p>
    <w:p w14:paraId="32DD21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85F0DA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&amp;&amp; (c[1] == 39) &amp;&amp; (c[i-1] == 39)){</w:t>
      </w:r>
    </w:p>
    <w:p w14:paraId="219A968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valuecheck = strlen(c) - 3;</w:t>
      </w:r>
    </w:p>
    <w:p w14:paraId="428EA0D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valuecheck = valuecheck%2 + valuecheck/2;</w:t>
      </w:r>
    </w:p>
    <w:p w14:paraId="74BD87C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100E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10474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32F94DB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212690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5F746CD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7FB9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valuecheck;</w:t>
      </w:r>
    </w:p>
    <w:p w14:paraId="0F0B0E2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2;</w:t>
      </w:r>
    </w:p>
    <w:p w14:paraId="362A11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FEC0A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631EE2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748966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563E13D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68B400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723EC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83ED2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"WORD"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2D26F3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i&lt;strlen(c); i++){</w:t>
      </w:r>
    </w:p>
    <w:p w14:paraId="4A679F9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4621F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valuecheck = valuecheck*10 + c[i]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3707AA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D1F310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0A91F9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332D4D8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6C0408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71D7B14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BA008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CB363B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asmfile[linecheck-1].objectcode = valuecheck;</w:t>
      </w:r>
    </w:p>
    <w:p w14:paraId="1904EBC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3;</w:t>
      </w:r>
    </w:p>
    <w:p w14:paraId="6CD6D1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3;</w:t>
      </w:r>
    </w:p>
    <w:p w14:paraId="0823333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970A1A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00F6EB0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i&lt;strlen(c); i++){</w:t>
      </w:r>
    </w:p>
    <w:p w14:paraId="1BA401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7DDE4D6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valuecheck = valuecheck*10 + c[i]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44C79A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E4602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8487EA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302F63A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250F8E4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0D14C7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6F974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C0B1FB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valuecheck;</w:t>
      </w:r>
    </w:p>
    <w:p w14:paraId="61CB72C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4;</w:t>
      </w:r>
    </w:p>
    <w:p w14:paraId="550061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9C6CA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"RESW"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2E01788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i&lt;strlen(c); i++){</w:t>
      </w:r>
    </w:p>
    <w:p w14:paraId="09795A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((c[i]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&amp;&amp; (c[i]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0F81DA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valuecheck = valuecheck*10 + c[i]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3AF13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7DFB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237C2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602C2E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1A0ADF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2E2B659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E4524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3454A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asmfile[linecheck-1].format = valuecheck*3;</w:t>
      </w:r>
    </w:p>
    <w:p w14:paraId="559FE6E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asmfile[linecheck-1].comma = 5;</w:t>
      </w:r>
    </w:p>
    <w:p w14:paraId="726AF9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F8303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85DAE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2CF78C4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2FCCDC0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6122C64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1D465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1F77E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symtab[0];</w:t>
      </w:r>
    </w:p>
    <w:p w14:paraId="1648AB8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(new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CE8E0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(strcmp(new-&gt;symbol, a) == 0){</w:t>
      </w:r>
    </w:p>
    <w:p w14:paraId="0D04663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7CD16A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pass1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linecheck*5);</w:t>
      </w:r>
    </w:p>
    <w:p w14:paraId="08F53E0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35905E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9436E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new-&gt;next;</w:t>
      </w:r>
    </w:p>
    <w:p w14:paraId="3AE7256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092542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putsymnode(a, locctr);</w:t>
      </w:r>
    </w:p>
    <w:p w14:paraId="18B257E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asmfile[linecheck-1].label = 1;</w:t>
      </w:r>
    </w:p>
    <w:p w14:paraId="0CE3BBB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asmfile[linecheck-1].loc = locctr;</w:t>
      </w:r>
    </w:p>
    <w:p w14:paraId="17A56A8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+= asmfile[linecheck-1].format;</w:t>
      </w:r>
    </w:p>
    <w:p w14:paraId="3FF440A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60A2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((asmfile[linecheck-1].comma == 4) || (asmfile[linecheck-1].comma == 5)){</w:t>
      </w:r>
    </w:p>
    <w:p w14:paraId="4E4BC6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(nlsl != 0){</w:t>
      </w:r>
    </w:p>
    <w:p w14:paraId="4BFE24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asmfile[nlsl].newline = nlcheck;</w:t>
      </w:r>
    </w:p>
    <w:p w14:paraId="6FD019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nlcheck = 0;</w:t>
      </w:r>
    </w:p>
    <w:p w14:paraId="1D6ECAE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nlsl = 0;</w:t>
      </w:r>
    </w:p>
    <w:p w14:paraId="3E6B729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B18B15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D5791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63682A0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(nlcheck == 0){</w:t>
      </w:r>
    </w:p>
    <w:p w14:paraId="2E215CD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nlsl = linecheck-1;</w:t>
      </w:r>
    </w:p>
    <w:p w14:paraId="50F32EB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nlcheck = asmfile[linecheck-1].format;</w:t>
      </w:r>
    </w:p>
    <w:p w14:paraId="1C5527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9D0E37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DB29B0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(nlcheck + asmfile[linecheck-1].format &gt; 0x1E){</w:t>
      </w:r>
    </w:p>
    <w:p w14:paraId="37F1423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asmfile[nlsl].newline = nlcheck;</w:t>
      </w:r>
    </w:p>
    <w:p w14:paraId="3D8705F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nlsl = linecheck-1;</w:t>
      </w:r>
    </w:p>
    <w:p w14:paraId="7FFB919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nlcheck = asmfile[linecheck-1].format;</w:t>
      </w:r>
    </w:p>
    <w:p w14:paraId="710E34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902596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A2C214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nlcheck += asmfile[linecheck-1].format;</w:t>
      </w:r>
    </w:p>
    <w:p w14:paraId="0A05735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E27973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FE1106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3FA0E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//pass1</w:t>
      </w:r>
    </w:p>
    <w:p w14:paraId="5C0BA09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51BC9C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14:paraId="561958E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574357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lst = fopen(fname,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"w+"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633DB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obj = fopen(objname,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"w+"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3E82B74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strcpy(objnametmp, objname);</w:t>
      </w:r>
    </w:p>
    <w:p w14:paraId="37BD3CB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strcpy(lstnametmp, fname);</w:t>
      </w:r>
    </w:p>
    <w:p w14:paraId="71CEF4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B94F84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i&lt;linecheck; i++){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//pass2</w:t>
      </w:r>
    </w:p>
    <w:p w14:paraId="0D05EA4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asmfile[i].jsubflag = 0;</w:t>
      </w:r>
    </w:p>
    <w:p w14:paraId="36FA676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0;</w:t>
      </w:r>
    </w:p>
    <w:p w14:paraId="3F5D0B8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a[0]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F8FBC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84E4CE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EE9C85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d[0]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9B753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-1){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//comment</w:t>
      </w:r>
    </w:p>
    <w:p w14:paraId="290D06A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asmfile[i].str);</w:t>
      </w:r>
    </w:p>
    <w:p w14:paraId="73C480D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548EB77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20BBC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2){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//BYTE</w:t>
      </w:r>
    </w:p>
    <w:p w14:paraId="3CD0849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b, c);</w:t>
      </w:r>
    </w:p>
    <w:p w14:paraId="267AFF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(asmfile[i].newline != 0){</w:t>
      </w:r>
    </w:p>
    <w:p w14:paraId="57BA0A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asmfile[i].newline);</w:t>
      </w:r>
    </w:p>
    <w:p w14:paraId="1730FE8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DA165D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43CC0E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664265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(j=2; j&lt;(strlen(c)-1); j++){</w:t>
      </w:r>
    </w:p>
    <w:p w14:paraId="4B204F9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c[j]);</w:t>
      </w:r>
    </w:p>
    <w:p w14:paraId="319B431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c[j]);</w:t>
      </w:r>
    </w:p>
    <w:p w14:paraId="2C69389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BAC1ED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528FEB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(c[0]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'C'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0C0AB0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(j=2; j&lt;(strlen(c)-1); j++){</w:t>
      </w:r>
    </w:p>
    <w:p w14:paraId="3A6E828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"%X%X"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c[j]/16, c[j]%16);</w:t>
      </w:r>
    </w:p>
    <w:p w14:paraId="3C91BA4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"%X%X"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c[j]/16, c[j]%16);</w:t>
      </w:r>
    </w:p>
    <w:p w14:paraId="3DA4E6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A21192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CE13E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16DF5E9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3B90A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3){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//WORD</w:t>
      </w:r>
    </w:p>
    <w:p w14:paraId="122853E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asmfile[i].objectcode;</w:t>
      </w:r>
    </w:p>
    <w:p w14:paraId="302839A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237DED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4){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//RESB</w:t>
      </w:r>
    </w:p>
    <w:p w14:paraId="046C693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4E0C788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F77E8C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2A9E3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5){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//RESW</w:t>
      </w:r>
    </w:p>
    <w:p w14:paraId="6C04A87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09BF49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0A6EBC9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546E3F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6){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//BASE</w:t>
      </w:r>
    </w:p>
    <w:p w14:paraId="1BA39FF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b);</w:t>
      </w:r>
    </w:p>
    <w:p w14:paraId="6F3DAE6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symtab[0];</w:t>
      </w:r>
    </w:p>
    <w:p w14:paraId="2C57E10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(new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25FE9D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(strcmp(b, new-&gt;symbol) == 0){</w:t>
      </w:r>
    </w:p>
    <w:p w14:paraId="749B787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new-&gt;address;</w:t>
      </w:r>
    </w:p>
    <w:p w14:paraId="0B6A058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7D6346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495F9F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new-&gt;next;</w:t>
      </w:r>
    </w:p>
    <w:p w14:paraId="68A27C4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C866E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(objcode == 0){</w:t>
      </w:r>
    </w:p>
    <w:p w14:paraId="0C4D2C3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07A5E48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023D629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07FB25C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48E3FE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B138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2C9B8B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base = objcode;</w:t>
      </w:r>
    </w:p>
    <w:p w14:paraId="4FC111B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CD05D6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asmfile[i].str);</w:t>
      </w:r>
    </w:p>
    <w:p w14:paraId="209C622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6D75C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7){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//start</w:t>
      </w:r>
    </w:p>
    <w:p w14:paraId="444C8C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locctr = asmfile[i].loc;</w:t>
      </w:r>
    </w:p>
    <w:p w14:paraId="47A91F0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a);</w:t>
      </w:r>
    </w:p>
    <w:p w14:paraId="3E1893E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a);</w:t>
      </w:r>
    </w:p>
    <w:p w14:paraId="4FEFEE5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j&lt;(6-strlen(a)); j++){</w:t>
      </w:r>
    </w:p>
    <w:p w14:paraId="429895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72A61AD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60D46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asmlength);</w:t>
      </w:r>
    </w:p>
    <w:p w14:paraId="42C1E1C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2FEEE5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8){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//end</w:t>
      </w:r>
    </w:p>
    <w:p w14:paraId="2909C2F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j&lt;linecheck; j++){</w:t>
      </w:r>
    </w:p>
    <w:p w14:paraId="768A3F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(asmfile[j].jsubflag == 1){</w:t>
      </w:r>
    </w:p>
    <w:p w14:paraId="30BD5CE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(asmfile[j].format == 4){</w:t>
      </w:r>
    </w:p>
    <w:p w14:paraId="6BA2F3B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"\nM%06X05"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asmfile[j].loc+1-locctr);</w:t>
      </w:r>
    </w:p>
    <w:p w14:paraId="656DC5B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46194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F457E6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"\nM%06X03"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asmfile[j].loc+1-locctr);</w:t>
      </w:r>
    </w:p>
    <w:p w14:paraId="28102B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F62FE1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B976B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D0D231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asmfile[i].str);</w:t>
      </w:r>
    </w:p>
    <w:p w14:paraId="5C0777C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"\nE%06X\n"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locctr);</w:t>
      </w:r>
    </w:p>
    <w:p w14:paraId="2589F78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8E9329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1~4</w:t>
      </w:r>
    </w:p>
    <w:p w14:paraId="654752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1){</w:t>
      </w:r>
    </w:p>
    <w:p w14:paraId="7C2A66D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(asmfile[i].label == 1){</w:t>
      </w:r>
    </w:p>
    <w:p w14:paraId="01B7416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%[^,]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%*[,]%s"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d, a, b, c);</w:t>
      </w:r>
    </w:p>
    <w:p w14:paraId="6E5518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A3AC7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F1CF21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%[^,]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%*[,]%s"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b, c);</w:t>
      </w:r>
    </w:p>
    <w:p w14:paraId="647FCBB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5B7459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2F63D8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BA22A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(asmfile[i].label == 1){</w:t>
      </w:r>
    </w:p>
    <w:p w14:paraId="0743342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d, a, b);</w:t>
      </w:r>
    </w:p>
    <w:p w14:paraId="3835773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62C57A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E2B31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sscanf(asmfile[i].str,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 xml:space="preserve">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a, b);</w:t>
      </w:r>
    </w:p>
    <w:p w14:paraId="7A217B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815B6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9C57A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ADBAE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1){</w:t>
      </w:r>
    </w:p>
    <w:p w14:paraId="48CC237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asmfile[i].objectcode;</w:t>
      </w:r>
    </w:p>
    <w:p w14:paraId="5A786D2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007FD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2){</w:t>
      </w:r>
    </w:p>
    <w:p w14:paraId="0334E2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1){</w:t>
      </w:r>
    </w:p>
    <w:p w14:paraId="1ED7885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(isreg(b) == -1){</w:t>
      </w:r>
    </w:p>
    <w:p w14:paraId="4D97219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39F08B7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5C2397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5C6C24C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3BCB579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2ECBE7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F527C1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(isreg(c) == -1){</w:t>
      </w:r>
    </w:p>
    <w:p w14:paraId="2A6F816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(atoi(c) == 0){</w:t>
      </w:r>
    </w:p>
    <w:p w14:paraId="12C457B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1165AE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04DC50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130A50B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0DC7581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38C565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"SHIFTL"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!= 0) &amp;&amp; 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"SHIFTR"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0)){</w:t>
      </w:r>
    </w:p>
    <w:p w14:paraId="29D9CAA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233F80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5620F67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>(i+1)*5);</w:t>
      </w:r>
    </w:p>
    <w:p w14:paraId="499D5CA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34F919F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365C6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(atoi(c) &gt; 16){</w:t>
      </w:r>
    </w:p>
    <w:p w14:paraId="0274C9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5555562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45D5E09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3916F9D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417AC0C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D41B9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(atoi(c)-1);</w:t>
      </w:r>
    </w:p>
    <w:p w14:paraId="7D7C1A1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D01460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4E7A55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isreg(c);</w:t>
      </w:r>
    </w:p>
    <w:p w14:paraId="55BF33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22E73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0D97D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(isreg(b)*16);</w:t>
      </w:r>
    </w:p>
    <w:p w14:paraId="5D8762B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DE386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CA37D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(isreg(b) == -1){</w:t>
      </w:r>
    </w:p>
    <w:p w14:paraId="76FF6B1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"SVC"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3FBB9E5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== 0){</w:t>
      </w:r>
    </w:p>
    <w:p w14:paraId="1BB5E20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0){</w:t>
      </w:r>
    </w:p>
    <w:p w14:paraId="2BAD9E8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3EA8904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63B363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73EA29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794900A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0AAFF6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B13F7B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81217C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(atoi(b)*16);</w:t>
      </w:r>
    </w:p>
    <w:p w14:paraId="3926B70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D489F4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613137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4DE068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74AC79F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17D1248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4D71F58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27E50A4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8C7C4D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D6784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8D0A99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(isreg(b)*16);</w:t>
      </w:r>
    </w:p>
    <w:p w14:paraId="3806B40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434ACB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3D373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asmfile[i].objectcode;</w:t>
      </w:r>
    </w:p>
    <w:p w14:paraId="01FE040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8ECD4A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3, 4</w:t>
      </w:r>
    </w:p>
    <w:p w14:paraId="00A63A2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"RSUB"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!= 0) &amp;&amp; (strcmp(a,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"+RSUB"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0)){</w:t>
      </w:r>
    </w:p>
    <w:p w14:paraId="04109DF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!= 0){</w:t>
      </w:r>
    </w:p>
    <w:p w14:paraId="0C8971E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0FE30FB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14DFC81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680CBD1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4BBE791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53926F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((b[0]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|| (b[0]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'@'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14:paraId="5C9A00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(b[0]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B0645C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5AB06F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0x10000;</w:t>
      </w:r>
    </w:p>
    <w:p w14:paraId="3DB0DF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5709A5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BDE1FD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0x1000000;</w:t>
      </w:r>
    </w:p>
    <w:p w14:paraId="6378A7A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C50AD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3C902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5E73D42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1C9FCDA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0x20000;</w:t>
      </w:r>
    </w:p>
    <w:p w14:paraId="39A0D9C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ACE9E6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39F8E5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0x2000000;</w:t>
      </w:r>
    </w:p>
    <w:p w14:paraId="6B25616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4174BB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CBFAF0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j&lt;strlen(b); j++){</w:t>
      </w:r>
    </w:p>
    <w:p w14:paraId="40AA5E5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b[j] = b[j+1];</w:t>
      </w:r>
    </w:p>
    <w:p w14:paraId="62F1C4F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701DE24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(strcmp(b,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숫자인지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심볼인지</w:t>
      </w:r>
    </w:p>
    <w:p w14:paraId="457F115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j=0;</w:t>
      </w:r>
    </w:p>
    <w:p w14:paraId="36C8219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symtab[0];</w:t>
      </w:r>
    </w:p>
    <w:p w14:paraId="36BCD3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(new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505F4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(strcmp(new-&gt;symbol, b) == 0){</w:t>
      </w:r>
    </w:p>
    <w:p w14:paraId="5092D76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new-&gt;address;</w:t>
      </w:r>
    </w:p>
    <w:p w14:paraId="2C5E956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396B4D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A356F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new-&gt;next;</w:t>
      </w:r>
    </w:p>
    <w:p w14:paraId="204C45E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92298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 == 0){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숫자</w:t>
      </w:r>
    </w:p>
    <w:p w14:paraId="2F46B0B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== 0){</w:t>
      </w:r>
    </w:p>
    <w:p w14:paraId="45F6D80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29C9E2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40FE5D4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794E70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514923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F477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2689A37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&gt; 0xFFFFF){</w:t>
      </w:r>
    </w:p>
    <w:p w14:paraId="09500A1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5E9F8DE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2A140C0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5E1DF6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3E8B5E0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3A2D65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9065A8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23CB64A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(atoi(b) &gt; 0xFFF){</w:t>
      </w:r>
    </w:p>
    <w:p w14:paraId="4CE1275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74AE47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5CFFF43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6247AE8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72FF49C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6BD73B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D0CFE0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atoi(b);</w:t>
      </w:r>
    </w:p>
    <w:p w14:paraId="267A6ED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FB2AB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심볼</w:t>
      </w:r>
    </w:p>
    <w:p w14:paraId="5BA2649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7FF9612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j;</w:t>
      </w:r>
    </w:p>
    <w:p w14:paraId="1D10D16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asmfile[i].jsubflag = 1;</w:t>
      </w:r>
    </w:p>
    <w:p w14:paraId="293E847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E6D4C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221B68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(((j-asmfile[i].loc-3) &lt; -2048) || ((j-asmfile[i].loc-3) &gt; 2047)){</w:t>
      </w:r>
    </w:p>
    <w:p w14:paraId="0264EE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(base == -1){</w:t>
      </w:r>
    </w:p>
    <w:p w14:paraId="752175C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1FB182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77E5AD0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412B8AB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3E751F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E3A61A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0C249F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(((j-base) &gt; 4095) || ((j-base) &lt; 0)){</w:t>
      </w:r>
    </w:p>
    <w:p w14:paraId="089C8F4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79325F8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1C86AC3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758A41A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540584E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2C9493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//base</w:t>
      </w:r>
    </w:p>
    <w:p w14:paraId="2F0BC4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0x4000;</w:t>
      </w:r>
    </w:p>
    <w:p w14:paraId="718C172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(j-base);</w:t>
      </w:r>
    </w:p>
    <w:p w14:paraId="2660BD8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85300C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3511F3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A26794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//pc relative</w:t>
      </w:r>
    </w:p>
    <w:p w14:paraId="6107C13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0x2000;</w:t>
      </w:r>
    </w:p>
    <w:p w14:paraId="018CDA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(j-asmfile[i].loc-3);</w:t>
      </w:r>
    </w:p>
    <w:p w14:paraId="13B50F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((j-asmfile[i].loc-3) &lt; 0){</w:t>
      </w:r>
    </w:p>
    <w:p w14:paraId="241BAD7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0x1000;</w:t>
      </w:r>
    </w:p>
    <w:p w14:paraId="54DAA08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24D71F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01ABA5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C6BAE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A02865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E7A2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5A701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심볼인지</w:t>
      </w:r>
    </w:p>
    <w:p w14:paraId="4A8C11B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j=0;</w:t>
      </w:r>
    </w:p>
    <w:p w14:paraId="7A90FCC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symtab[0];</w:t>
      </w:r>
    </w:p>
    <w:p w14:paraId="273F952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(new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D49A7B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(strcmp(new-&gt;symbol, b) == 0){</w:t>
      </w:r>
    </w:p>
    <w:p w14:paraId="1DB350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new-&gt;address;</w:t>
      </w:r>
    </w:p>
    <w:p w14:paraId="03169E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5D0D57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991E0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new-&gt;next;</w:t>
      </w:r>
    </w:p>
    <w:p w14:paraId="1822CCF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A1CE27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(j==0){</w:t>
      </w:r>
    </w:p>
    <w:p w14:paraId="1128A97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5FF97FC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01A828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2B19036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79A3AEA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77113A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680BC60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asmfile[i].jsubflag = 1;</w:t>
      </w:r>
    </w:p>
    <w:p w14:paraId="26B81A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j;</w:t>
      </w:r>
    </w:p>
    <w:p w14:paraId="7FDCE62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0x3000000;</w:t>
      </w:r>
    </w:p>
    <w:p w14:paraId="58756D1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E6AA7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B25E6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(((j-asmfile[i].loc-3) &lt; -2048) || ((j-asmfile[i].loc-3) &gt; 2047)){</w:t>
      </w:r>
    </w:p>
    <w:p w14:paraId="07FE20D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(base == -1){</w:t>
      </w:r>
    </w:p>
    <w:p w14:paraId="3B3F269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00B8F93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533DF5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0B05910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6F99E04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D3D239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D8B02A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(((j-base) &gt;4095) || ((j-base) &lt; 0)){</w:t>
      </w:r>
    </w:p>
    <w:p w14:paraId="48F11C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64E418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1D7FEEA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 line pass2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14:paraId="4FF27B7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-2;</w:t>
      </w:r>
    </w:p>
    <w:p w14:paraId="247864E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9C4648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E51BB7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0x4000;</w:t>
      </w:r>
    </w:p>
    <w:p w14:paraId="6091294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(j-base);</w:t>
      </w:r>
    </w:p>
    <w:p w14:paraId="3BE893D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47C177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79CF5D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90092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FBB108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0x2000;</w:t>
      </w:r>
    </w:p>
    <w:p w14:paraId="5675E73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(j-asmfile[i].loc-3);</w:t>
      </w:r>
    </w:p>
    <w:p w14:paraId="04339F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((j-asmfile[i].loc-3) &lt; 0){</w:t>
      </w:r>
    </w:p>
    <w:p w14:paraId="4B84EEE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0x1000;</w:t>
      </w:r>
    </w:p>
    <w:p w14:paraId="45CEFA4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0652DA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494EC5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0x30000;</w:t>
      </w:r>
    </w:p>
    <w:p w14:paraId="503B471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D23A29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203A4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0E6909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0x100000;</w:t>
      </w:r>
    </w:p>
    <w:p w14:paraId="6EA878B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02C26D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(strcmp(c,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0){</w:t>
      </w:r>
    </w:p>
    <w:p w14:paraId="48DB445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1ED9EB4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0x800000;</w:t>
      </w:r>
    </w:p>
    <w:p w14:paraId="2924515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1527B0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446D3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0x8000;</w:t>
      </w:r>
    </w:p>
    <w:p w14:paraId="2C3536C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08235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E53C91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F56F4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//RSUB</w:t>
      </w:r>
    </w:p>
    <w:p w14:paraId="65FE824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(a[0]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6FD8023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0x3000000;</w:t>
      </w:r>
    </w:p>
    <w:p w14:paraId="4CDA6C9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285EBD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6B5C6B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asmfile[i].objectcode += 0x30000;</w:t>
      </w:r>
    </w:p>
    <w:p w14:paraId="5696118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62A81B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BE387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objcode = asmfile[i].objectcode;</w:t>
      </w:r>
    </w:p>
    <w:p w14:paraId="178A27C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A247CE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4D920B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8C98C3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((asmfile[i].comma != 8) &amp;&amp; (asmfile[i].comma != 2) &amp;&amp; (asmfile[i].comma != 6)){</w:t>
      </w:r>
    </w:p>
    <w:p w14:paraId="5714CB2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(asmfile[i].label == 0){</w:t>
      </w:r>
    </w:p>
    <w:p w14:paraId="53C1B72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499D6C2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49F09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AA009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"%04X\t%s\t"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asmfile[i].str);</w:t>
      </w:r>
    </w:p>
    <w:p w14:paraId="58A3FC3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60FE3E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(asmfile[i].comma == 7){</w:t>
      </w:r>
    </w:p>
    <w:p w14:paraId="4AA6326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4E7DF4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E6D5C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3471D7A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1){</w:t>
      </w:r>
    </w:p>
    <w:p w14:paraId="0E6A4B6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1EDC6BD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920F4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2){</w:t>
      </w:r>
    </w:p>
    <w:p w14:paraId="505F78A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79A3ECB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BC163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6AAD4CF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156E8BC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CF5284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74174DE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"%08X\n"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3D15CCB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85BBBA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23A1B4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A3656E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((asmfile[i].comma != 3) &amp;&amp; (asmfile[i].comma != 1) &amp;&amp; (asmfile[i].comma != 0)){</w:t>
      </w:r>
    </w:p>
    <w:p w14:paraId="21B1A8E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7A961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80DBB6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1DAFA5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(asmfile[i].newline != 0){</w:t>
      </w:r>
    </w:p>
    <w:p w14:paraId="08C3B8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578BA8E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"\nT%06X%02X%08X"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asmfile[i].newline, objcode);</w:t>
      </w:r>
    </w:p>
    <w:p w14:paraId="23DA87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18533F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3E2878C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asmfile[i].newline, objcode);</w:t>
      </w:r>
    </w:p>
    <w:p w14:paraId="31AD6A0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4C8F67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A50DD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2){</w:t>
      </w:r>
    </w:p>
    <w:p w14:paraId="3311220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"\nT%06X%02X%04X"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asmfile[i].newline, objcode);</w:t>
      </w:r>
    </w:p>
    <w:p w14:paraId="3352A14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40333D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09E84DF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"\nT%06X%02X%02X"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asmfile[i].loc, asmfile[i].newline, objcode);</w:t>
      </w:r>
    </w:p>
    <w:p w14:paraId="3002EF0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B99405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145AD5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291869F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4){</w:t>
      </w:r>
    </w:p>
    <w:p w14:paraId="28A6879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"%08X"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17ABA72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F388F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3){</w:t>
      </w:r>
    </w:p>
    <w:p w14:paraId="27E3705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5B5A6DD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735751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(asmfile[i].format == 2){</w:t>
      </w:r>
    </w:p>
    <w:p w14:paraId="18DA3AA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07096BE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F7CE56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457905D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fprintf(obj,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objcode);</w:t>
      </w:r>
    </w:p>
    <w:p w14:paraId="4EE1109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B477A9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03753C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596512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fclose(lst);</w:t>
      </w:r>
    </w:p>
    <w:p w14:paraId="42B4779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fclose(obj);</w:t>
      </w:r>
    </w:p>
    <w:p w14:paraId="205C088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05C04A3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3CEBB64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39BDD37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42670D4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putsymnode(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674E60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*new;</w:t>
      </w:r>
    </w:p>
    <w:p w14:paraId="4DA8C1A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5E1AF9B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14:paraId="4BEAC29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strcpy(new-&gt;symbol,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0837DDE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new-&gt;address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624949A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&lt;= 6) {</w:t>
      </w:r>
    </w:p>
    <w:p w14:paraId="309B57D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(symtab[0]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5286D56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9B6F1D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symtab[0] = new;</w:t>
      </w:r>
    </w:p>
    <w:p w14:paraId="1A68C23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FF05EA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036CD56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new-&gt;next = symtab[0];</w:t>
      </w:r>
    </w:p>
    <w:p w14:paraId="0142F5D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symtab[0] = new;</w:t>
      </w:r>
    </w:p>
    <w:p w14:paraId="00DDAF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391EBF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016C22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2422313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(symtab[1]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14:paraId="4EC72B4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9D3246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symtab[1] = new;</w:t>
      </w:r>
    </w:p>
    <w:p w14:paraId="442810F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020424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14:paraId="009C6B0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new-&gt;next = symtab[1];</w:t>
      </w:r>
    </w:p>
    <w:p w14:paraId="0BC1AF7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symtab[1] = new;</w:t>
      </w:r>
    </w:p>
    <w:p w14:paraId="207591F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96CBFD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C08E29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>}</w:t>
      </w:r>
    </w:p>
    <w:p w14:paraId="3BEA0C5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1CE8D3C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symbol(){</w:t>
      </w:r>
    </w:p>
    <w:p w14:paraId="2B124A0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ptr = symtab[0];</w:t>
      </w:r>
    </w:p>
    <w:p w14:paraId="77AE86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tmp1[50];</w:t>
      </w:r>
    </w:p>
    <w:p w14:paraId="7D79DA4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tmp2[50];</w:t>
      </w:r>
    </w:p>
    <w:p w14:paraId="46B8B7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a[50];</w:t>
      </w:r>
    </w:p>
    <w:p w14:paraId="375FE45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74C8EC1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(symtab[0]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5B156D6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"Nothing in the table\n"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14:paraId="6012831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14:paraId="413C33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3D9F9B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14:paraId="2F1F556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strcpy(tmp1, symtab[0]-&gt;symbol);</w:t>
      </w:r>
    </w:p>
    <w:p w14:paraId="601B25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strcpy(tmp2, symtab[0]-&gt;symbol);</w:t>
      </w:r>
    </w:p>
    <w:p w14:paraId="0C8BF8E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0D97C8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(strcmp(ptr-&gt;symbol, tmp1) &gt; 0){</w:t>
      </w:r>
    </w:p>
    <w:p w14:paraId="628B3E7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strcpy(tmp1, ptr-&gt;symbol);</w:t>
      </w:r>
    </w:p>
    <w:p w14:paraId="12E8BCD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5A15AE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1A2803E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C2A045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42F6490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7D5BE12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(strcmp(ptr-&gt;symbol, tmp2) &lt; 0){</w:t>
      </w:r>
    </w:p>
    <w:p w14:paraId="48D8EEE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strcpy(tmp2, ptr-&gt;symbol);</w:t>
      </w:r>
    </w:p>
    <w:p w14:paraId="45510E9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1AABE4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1E52A5C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3AF748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(strcmp(tmp1, tmp2) == 0){</w:t>
      </w:r>
    </w:p>
    <w:p w14:paraId="5D171F3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symtab[0]-&gt;symbol, symtab[0]-&gt;address);</w:t>
      </w:r>
    </w:p>
    <w:p w14:paraId="5B153A3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5867943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8ADF75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64F5C97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443FFCA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(strcmp(ptr-&gt;symbol, tmp1) == 0){</w:t>
      </w:r>
    </w:p>
    <w:p w14:paraId="65CB911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4D8B039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6914991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5641987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2D81EA6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ptr-&gt;symbol, ptr-&gt;address);</w:t>
      </w:r>
    </w:p>
    <w:p w14:paraId="6C0AA3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6F277CB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14:paraId="58E7634C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strcpy(a, tmp2);</w:t>
      </w:r>
    </w:p>
    <w:p w14:paraId="3FD9421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0CC919E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19F3EA4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((strcmp(tmp1, ptr-&gt;symbol) &gt; 0) &amp;&amp; (strcmp(a, ptr-&gt;symbol) &lt; 0)){</w:t>
      </w:r>
    </w:p>
    <w:p w14:paraId="3D6F1EC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strcpy(a, ptr-&gt;symbol);</w:t>
      </w:r>
    </w:p>
    <w:p w14:paraId="6AFB82B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4DD38871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47263396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F95E7D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symtab[0];</w:t>
      </w:r>
    </w:p>
    <w:p w14:paraId="54EC27F4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(ptr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14:paraId="02C5975B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(strcmp(a, ptr-&gt;symbol) == 0){</w:t>
      </w:r>
    </w:p>
    <w:p w14:paraId="714C3E1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14F810B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BA62B2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ptr = ptr-&gt;next;</w:t>
      </w:r>
    </w:p>
    <w:p w14:paraId="00D2358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1B5B9ADD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ptr-&gt;symbol, ptr-&gt;address);</w:t>
      </w:r>
    </w:p>
    <w:p w14:paraId="2450D393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(strcmp(a, tmp2) == 0){</w:t>
      </w:r>
    </w:p>
    <w:p w14:paraId="4BD171B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14:paraId="3D04BB0F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988FF5E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14:paraId="17B9BFF2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strcpy(tmp1, a);</w:t>
      </w:r>
    </w:p>
    <w:p w14:paraId="4C057810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08DBCCCA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34C2617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14:paraId="4B5E2FD9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14:paraId="775E7C75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14:paraId="7ED99288" w14:textId="77777777" w:rsidR="00B841A7" w:rsidRDefault="00B841A7" w:rsidP="00B841A7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14:paraId="0F5F973B" w14:textId="77777777" w:rsidR="0015129A" w:rsidRPr="00C62190" w:rsidRDefault="0015129A" w:rsidP="004D2D4C">
      <w:pPr>
        <w:autoSpaceDE w:val="0"/>
        <w:autoSpaceDN w:val="0"/>
        <w:adjustRightInd w:val="0"/>
        <w:spacing w:line="240" w:lineRule="auto"/>
        <w:rPr>
          <w:rFonts w:ascii="돋움체" w:eastAsia="돋움체" w:cs="돋움체" w:hint="eastAsia"/>
          <w:color w:val="000000"/>
          <w:sz w:val="19"/>
          <w:szCs w:val="19"/>
          <w:highlight w:val="white"/>
          <w:lang w:eastAsia="ko-KR"/>
        </w:rPr>
      </w:pPr>
    </w:p>
    <w:sectPr w:rsidR="0015129A" w:rsidRPr="00C6219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95F2C" w14:textId="77777777" w:rsidR="003E61FD" w:rsidRDefault="003E61FD">
      <w:r>
        <w:separator/>
      </w:r>
    </w:p>
  </w:endnote>
  <w:endnote w:type="continuationSeparator" w:id="0">
    <w:p w14:paraId="339F9089" w14:textId="77777777" w:rsidR="003E61FD" w:rsidRDefault="003E61FD">
      <w:r>
        <w:continuationSeparator/>
      </w:r>
    </w:p>
  </w:endnote>
  <w:endnote w:type="continuationNotice" w:id="1">
    <w:p w14:paraId="314AF372" w14:textId="77777777" w:rsidR="003E61FD" w:rsidRDefault="003E61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B5BB4" w14:textId="77777777" w:rsidR="00DA4A84" w:rsidRDefault="00DA4A8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DD9E141" w14:textId="77777777" w:rsidR="00DA4A84" w:rsidRDefault="00DA4A8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E53FE" w14:textId="77777777" w:rsidR="00DA4A84" w:rsidRDefault="00DA4A84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DA4A84" w14:paraId="4E9E3274" w14:textId="7777777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A890DD1" w14:textId="77777777" w:rsidR="00DA4A84" w:rsidRDefault="00DA4A84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6E3DCE5" w14:textId="77777777" w:rsidR="00DA4A84" w:rsidRPr="00CE7811" w:rsidRDefault="00DA4A84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14:paraId="2602703F" w14:textId="77777777" w:rsidR="00DA4A84" w:rsidRDefault="00DA4A84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A8346" w14:textId="77777777" w:rsidR="003E61FD" w:rsidRDefault="003E61FD">
      <w:r>
        <w:separator/>
      </w:r>
    </w:p>
  </w:footnote>
  <w:footnote w:type="continuationSeparator" w:id="0">
    <w:p w14:paraId="365E046E" w14:textId="77777777" w:rsidR="003E61FD" w:rsidRDefault="003E61FD">
      <w:r>
        <w:continuationSeparator/>
      </w:r>
    </w:p>
  </w:footnote>
  <w:footnote w:type="continuationNotice" w:id="1">
    <w:p w14:paraId="65AF1E33" w14:textId="77777777" w:rsidR="003E61FD" w:rsidRDefault="003E61F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2CA95" w14:textId="77777777" w:rsidR="00DA4A84" w:rsidRDefault="00DA4A84">
    <w:pPr>
      <w:pStyle w:val="a7"/>
      <w:jc w:val="right"/>
      <w:rPr>
        <w:lang w:eastAsia="ko-KR"/>
      </w:rPr>
    </w:pPr>
  </w:p>
  <w:p w14:paraId="05828A21" w14:textId="77777777" w:rsidR="00DA4A84" w:rsidRDefault="00DA4A84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9D3D49" wp14:editId="7044CF3E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83B32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14:paraId="7BF9B8DA" w14:textId="77777777" w:rsidR="00DA4A84" w:rsidRDefault="00DA4A84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5B9F" w14:textId="77777777" w:rsidR="00DA4A84" w:rsidRDefault="00DA4A84">
    <w:pPr>
      <w:pStyle w:val="a7"/>
      <w:rPr>
        <w:lang w:eastAsia="ko-KR"/>
      </w:rPr>
    </w:pPr>
  </w:p>
  <w:p w14:paraId="73EDAC1D" w14:textId="77777777" w:rsidR="00DA4A84" w:rsidRDefault="00DA4A84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E3F38"/>
    <w:multiLevelType w:val="hybridMultilevel"/>
    <w:tmpl w:val="27624F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A47DC9"/>
    <w:multiLevelType w:val="hybridMultilevel"/>
    <w:tmpl w:val="94727D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DD75D6"/>
    <w:multiLevelType w:val="hybridMultilevel"/>
    <w:tmpl w:val="D78216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53419"/>
    <w:multiLevelType w:val="hybridMultilevel"/>
    <w:tmpl w:val="E794CD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9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0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1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6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0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3"/>
    <w:lvlOverride w:ilvl="0">
      <w:startOverride w:val="1"/>
    </w:lvlOverride>
  </w:num>
  <w:num w:numId="3">
    <w:abstractNumId w:val="20"/>
  </w:num>
  <w:num w:numId="4">
    <w:abstractNumId w:val="12"/>
  </w:num>
  <w:num w:numId="5">
    <w:abstractNumId w:val="2"/>
  </w:num>
  <w:num w:numId="6">
    <w:abstractNumId w:val="10"/>
  </w:num>
  <w:num w:numId="7">
    <w:abstractNumId w:val="17"/>
  </w:num>
  <w:num w:numId="8">
    <w:abstractNumId w:val="6"/>
  </w:num>
  <w:num w:numId="9">
    <w:abstractNumId w:val="11"/>
  </w:num>
  <w:num w:numId="10">
    <w:abstractNumId w:val="14"/>
  </w:num>
  <w:num w:numId="11">
    <w:abstractNumId w:val="0"/>
  </w:num>
  <w:num w:numId="12">
    <w:abstractNumId w:val="0"/>
  </w:num>
  <w:num w:numId="13">
    <w:abstractNumId w:val="8"/>
  </w:num>
  <w:num w:numId="14">
    <w:abstractNumId w:val="19"/>
  </w:num>
  <w:num w:numId="15">
    <w:abstractNumId w:val="9"/>
  </w:num>
  <w:num w:numId="16">
    <w:abstractNumId w:val="18"/>
  </w:num>
  <w:num w:numId="17">
    <w:abstractNumId w:val="3"/>
  </w:num>
  <w:num w:numId="18">
    <w:abstractNumId w:val="15"/>
  </w:num>
  <w:num w:numId="19">
    <w:abstractNumId w:val="16"/>
  </w:num>
  <w:num w:numId="20">
    <w:abstractNumId w:val="0"/>
  </w:num>
  <w:num w:numId="21">
    <w:abstractNumId w:val="7"/>
  </w:num>
  <w:num w:numId="22">
    <w:abstractNumId w:val="5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04DFF"/>
    <w:rsid w:val="00013087"/>
    <w:rsid w:val="00022853"/>
    <w:rsid w:val="00024AF3"/>
    <w:rsid w:val="00056510"/>
    <w:rsid w:val="0006784D"/>
    <w:rsid w:val="00070511"/>
    <w:rsid w:val="00077A2E"/>
    <w:rsid w:val="00080395"/>
    <w:rsid w:val="000817E8"/>
    <w:rsid w:val="000823A3"/>
    <w:rsid w:val="00083D51"/>
    <w:rsid w:val="000A6FB3"/>
    <w:rsid w:val="000B0311"/>
    <w:rsid w:val="000B157D"/>
    <w:rsid w:val="000B1FD7"/>
    <w:rsid w:val="000B551F"/>
    <w:rsid w:val="000C67AF"/>
    <w:rsid w:val="000D5E5F"/>
    <w:rsid w:val="000D6F8A"/>
    <w:rsid w:val="000E5441"/>
    <w:rsid w:val="00104C09"/>
    <w:rsid w:val="00112C64"/>
    <w:rsid w:val="00115BF1"/>
    <w:rsid w:val="00121BC8"/>
    <w:rsid w:val="00133573"/>
    <w:rsid w:val="00136E9C"/>
    <w:rsid w:val="00144F73"/>
    <w:rsid w:val="00146CCF"/>
    <w:rsid w:val="00150ABF"/>
    <w:rsid w:val="0015129A"/>
    <w:rsid w:val="001527F1"/>
    <w:rsid w:val="00157955"/>
    <w:rsid w:val="001601D8"/>
    <w:rsid w:val="00163672"/>
    <w:rsid w:val="0016375E"/>
    <w:rsid w:val="001650D4"/>
    <w:rsid w:val="001652ED"/>
    <w:rsid w:val="00180923"/>
    <w:rsid w:val="00182114"/>
    <w:rsid w:val="001A0B97"/>
    <w:rsid w:val="001A4F51"/>
    <w:rsid w:val="001B2BB4"/>
    <w:rsid w:val="001B3FD9"/>
    <w:rsid w:val="001B413C"/>
    <w:rsid w:val="001B7233"/>
    <w:rsid w:val="001D235D"/>
    <w:rsid w:val="001F3B61"/>
    <w:rsid w:val="001F5905"/>
    <w:rsid w:val="002051A6"/>
    <w:rsid w:val="00213D8A"/>
    <w:rsid w:val="002155AD"/>
    <w:rsid w:val="002308D2"/>
    <w:rsid w:val="00236548"/>
    <w:rsid w:val="002454B7"/>
    <w:rsid w:val="00245624"/>
    <w:rsid w:val="00246BC2"/>
    <w:rsid w:val="00253111"/>
    <w:rsid w:val="002611A7"/>
    <w:rsid w:val="00262DDE"/>
    <w:rsid w:val="00264910"/>
    <w:rsid w:val="00270073"/>
    <w:rsid w:val="00270A94"/>
    <w:rsid w:val="00277C6E"/>
    <w:rsid w:val="00277C89"/>
    <w:rsid w:val="00283FAB"/>
    <w:rsid w:val="00285C89"/>
    <w:rsid w:val="00290642"/>
    <w:rsid w:val="00294DBD"/>
    <w:rsid w:val="002A2FC5"/>
    <w:rsid w:val="002A441B"/>
    <w:rsid w:val="002A62F4"/>
    <w:rsid w:val="002B42A9"/>
    <w:rsid w:val="002B6CCC"/>
    <w:rsid w:val="002C5760"/>
    <w:rsid w:val="002D03F5"/>
    <w:rsid w:val="002D1245"/>
    <w:rsid w:val="002D4DC6"/>
    <w:rsid w:val="002E06FA"/>
    <w:rsid w:val="002E6BED"/>
    <w:rsid w:val="00305FDE"/>
    <w:rsid w:val="00312981"/>
    <w:rsid w:val="0031338F"/>
    <w:rsid w:val="00314255"/>
    <w:rsid w:val="00317AD1"/>
    <w:rsid w:val="00320D4A"/>
    <w:rsid w:val="00321CDF"/>
    <w:rsid w:val="00326D2D"/>
    <w:rsid w:val="003307FB"/>
    <w:rsid w:val="00334981"/>
    <w:rsid w:val="003411E6"/>
    <w:rsid w:val="003417CC"/>
    <w:rsid w:val="0034560C"/>
    <w:rsid w:val="003502CB"/>
    <w:rsid w:val="003526C9"/>
    <w:rsid w:val="0036541D"/>
    <w:rsid w:val="00365A69"/>
    <w:rsid w:val="003721AC"/>
    <w:rsid w:val="003726BC"/>
    <w:rsid w:val="00375852"/>
    <w:rsid w:val="003816E3"/>
    <w:rsid w:val="003824AB"/>
    <w:rsid w:val="003842A2"/>
    <w:rsid w:val="00386028"/>
    <w:rsid w:val="00386228"/>
    <w:rsid w:val="00390B6D"/>
    <w:rsid w:val="00392ECB"/>
    <w:rsid w:val="003944F1"/>
    <w:rsid w:val="003A2093"/>
    <w:rsid w:val="003B1EF4"/>
    <w:rsid w:val="003B28BD"/>
    <w:rsid w:val="003B47A8"/>
    <w:rsid w:val="003C0BF8"/>
    <w:rsid w:val="003C5BB9"/>
    <w:rsid w:val="003E0010"/>
    <w:rsid w:val="003E5331"/>
    <w:rsid w:val="003E61FD"/>
    <w:rsid w:val="003F305A"/>
    <w:rsid w:val="003F4FEE"/>
    <w:rsid w:val="00400A81"/>
    <w:rsid w:val="004115D5"/>
    <w:rsid w:val="0041294D"/>
    <w:rsid w:val="00423669"/>
    <w:rsid w:val="00433AA0"/>
    <w:rsid w:val="00453506"/>
    <w:rsid w:val="00456B29"/>
    <w:rsid w:val="00463D4E"/>
    <w:rsid w:val="00472EA5"/>
    <w:rsid w:val="00476805"/>
    <w:rsid w:val="0048199A"/>
    <w:rsid w:val="0048285A"/>
    <w:rsid w:val="0048552F"/>
    <w:rsid w:val="00496DCB"/>
    <w:rsid w:val="004A5BBF"/>
    <w:rsid w:val="004B2034"/>
    <w:rsid w:val="004B45D4"/>
    <w:rsid w:val="004B6A4C"/>
    <w:rsid w:val="004B6C88"/>
    <w:rsid w:val="004C10E7"/>
    <w:rsid w:val="004C794D"/>
    <w:rsid w:val="004D0917"/>
    <w:rsid w:val="004D2D4C"/>
    <w:rsid w:val="004E05F5"/>
    <w:rsid w:val="004E08BB"/>
    <w:rsid w:val="004E10DC"/>
    <w:rsid w:val="004E30F7"/>
    <w:rsid w:val="004F4208"/>
    <w:rsid w:val="004F6746"/>
    <w:rsid w:val="004F79EE"/>
    <w:rsid w:val="00503377"/>
    <w:rsid w:val="00507E7E"/>
    <w:rsid w:val="00514749"/>
    <w:rsid w:val="005160F2"/>
    <w:rsid w:val="00525BB2"/>
    <w:rsid w:val="00530B24"/>
    <w:rsid w:val="00531998"/>
    <w:rsid w:val="005401B1"/>
    <w:rsid w:val="00542201"/>
    <w:rsid w:val="0054473D"/>
    <w:rsid w:val="00547AB1"/>
    <w:rsid w:val="005518ED"/>
    <w:rsid w:val="00560036"/>
    <w:rsid w:val="00560138"/>
    <w:rsid w:val="0056352C"/>
    <w:rsid w:val="00564BC4"/>
    <w:rsid w:val="005748DF"/>
    <w:rsid w:val="00577157"/>
    <w:rsid w:val="00581A76"/>
    <w:rsid w:val="00586326"/>
    <w:rsid w:val="0058632A"/>
    <w:rsid w:val="0059199A"/>
    <w:rsid w:val="00593B35"/>
    <w:rsid w:val="005A1AEE"/>
    <w:rsid w:val="005B2610"/>
    <w:rsid w:val="005C59BE"/>
    <w:rsid w:val="005F47E4"/>
    <w:rsid w:val="006030E3"/>
    <w:rsid w:val="006070F7"/>
    <w:rsid w:val="00612F30"/>
    <w:rsid w:val="0062209D"/>
    <w:rsid w:val="0062635E"/>
    <w:rsid w:val="0062671E"/>
    <w:rsid w:val="0063473B"/>
    <w:rsid w:val="0063507C"/>
    <w:rsid w:val="006363DD"/>
    <w:rsid w:val="00640879"/>
    <w:rsid w:val="006564F3"/>
    <w:rsid w:val="006623F8"/>
    <w:rsid w:val="00670B5D"/>
    <w:rsid w:val="00672016"/>
    <w:rsid w:val="0067308A"/>
    <w:rsid w:val="006748E8"/>
    <w:rsid w:val="0068208D"/>
    <w:rsid w:val="00692BA4"/>
    <w:rsid w:val="00696A6D"/>
    <w:rsid w:val="00697A6F"/>
    <w:rsid w:val="006A1F95"/>
    <w:rsid w:val="006B22A9"/>
    <w:rsid w:val="006B6D5A"/>
    <w:rsid w:val="006C16F4"/>
    <w:rsid w:val="006C2697"/>
    <w:rsid w:val="006C303A"/>
    <w:rsid w:val="006F074A"/>
    <w:rsid w:val="006F1095"/>
    <w:rsid w:val="006F12D5"/>
    <w:rsid w:val="006F2618"/>
    <w:rsid w:val="006F4ED6"/>
    <w:rsid w:val="0070231E"/>
    <w:rsid w:val="0070615F"/>
    <w:rsid w:val="007135B1"/>
    <w:rsid w:val="00713EDF"/>
    <w:rsid w:val="00717CFC"/>
    <w:rsid w:val="00720011"/>
    <w:rsid w:val="00720BC0"/>
    <w:rsid w:val="00721E65"/>
    <w:rsid w:val="0072693F"/>
    <w:rsid w:val="00733950"/>
    <w:rsid w:val="00734191"/>
    <w:rsid w:val="007401A4"/>
    <w:rsid w:val="00755A02"/>
    <w:rsid w:val="0076088E"/>
    <w:rsid w:val="00760CD1"/>
    <w:rsid w:val="007612D5"/>
    <w:rsid w:val="0076675B"/>
    <w:rsid w:val="00770236"/>
    <w:rsid w:val="00777C50"/>
    <w:rsid w:val="007850B6"/>
    <w:rsid w:val="00785A51"/>
    <w:rsid w:val="00792BF9"/>
    <w:rsid w:val="00794C7A"/>
    <w:rsid w:val="00797E2D"/>
    <w:rsid w:val="007A24C5"/>
    <w:rsid w:val="007D1FAE"/>
    <w:rsid w:val="007D696D"/>
    <w:rsid w:val="007E31B5"/>
    <w:rsid w:val="007E5EE4"/>
    <w:rsid w:val="007F0CA7"/>
    <w:rsid w:val="007F59D0"/>
    <w:rsid w:val="007F6E50"/>
    <w:rsid w:val="00805A41"/>
    <w:rsid w:val="00807437"/>
    <w:rsid w:val="008203BC"/>
    <w:rsid w:val="00820DAF"/>
    <w:rsid w:val="00821501"/>
    <w:rsid w:val="00824BD2"/>
    <w:rsid w:val="008509AB"/>
    <w:rsid w:val="0085389C"/>
    <w:rsid w:val="008557D2"/>
    <w:rsid w:val="008573AE"/>
    <w:rsid w:val="00866CA9"/>
    <w:rsid w:val="00867BBD"/>
    <w:rsid w:val="008835BE"/>
    <w:rsid w:val="00892521"/>
    <w:rsid w:val="008A3B77"/>
    <w:rsid w:val="008B138C"/>
    <w:rsid w:val="008C236B"/>
    <w:rsid w:val="008C505C"/>
    <w:rsid w:val="008E3C1A"/>
    <w:rsid w:val="008E4D04"/>
    <w:rsid w:val="00906F00"/>
    <w:rsid w:val="00912E76"/>
    <w:rsid w:val="0091386F"/>
    <w:rsid w:val="00915499"/>
    <w:rsid w:val="00921CD0"/>
    <w:rsid w:val="00924BE6"/>
    <w:rsid w:val="00925015"/>
    <w:rsid w:val="00926EDC"/>
    <w:rsid w:val="009361B6"/>
    <w:rsid w:val="00942D6F"/>
    <w:rsid w:val="00947935"/>
    <w:rsid w:val="009539C3"/>
    <w:rsid w:val="0096320D"/>
    <w:rsid w:val="0096518A"/>
    <w:rsid w:val="00965691"/>
    <w:rsid w:val="0096595A"/>
    <w:rsid w:val="00973C44"/>
    <w:rsid w:val="00974007"/>
    <w:rsid w:val="00974B96"/>
    <w:rsid w:val="00980CE2"/>
    <w:rsid w:val="009822C9"/>
    <w:rsid w:val="00995059"/>
    <w:rsid w:val="009A742C"/>
    <w:rsid w:val="009B3B79"/>
    <w:rsid w:val="009B49DF"/>
    <w:rsid w:val="009B66A1"/>
    <w:rsid w:val="009C134E"/>
    <w:rsid w:val="009C70C8"/>
    <w:rsid w:val="009C7A43"/>
    <w:rsid w:val="009E6755"/>
    <w:rsid w:val="009F5E84"/>
    <w:rsid w:val="00A05894"/>
    <w:rsid w:val="00A06317"/>
    <w:rsid w:val="00A0632E"/>
    <w:rsid w:val="00A13302"/>
    <w:rsid w:val="00A16194"/>
    <w:rsid w:val="00A17AB2"/>
    <w:rsid w:val="00A27771"/>
    <w:rsid w:val="00A362D7"/>
    <w:rsid w:val="00A37521"/>
    <w:rsid w:val="00A42235"/>
    <w:rsid w:val="00A42703"/>
    <w:rsid w:val="00A52B76"/>
    <w:rsid w:val="00A725DC"/>
    <w:rsid w:val="00A7497C"/>
    <w:rsid w:val="00A942BD"/>
    <w:rsid w:val="00AB13A0"/>
    <w:rsid w:val="00AB3C72"/>
    <w:rsid w:val="00AC026B"/>
    <w:rsid w:val="00AC495C"/>
    <w:rsid w:val="00AC4D79"/>
    <w:rsid w:val="00AD19EA"/>
    <w:rsid w:val="00AE0809"/>
    <w:rsid w:val="00AE18CB"/>
    <w:rsid w:val="00AF24CC"/>
    <w:rsid w:val="00B028C1"/>
    <w:rsid w:val="00B10B18"/>
    <w:rsid w:val="00B14030"/>
    <w:rsid w:val="00B21DFD"/>
    <w:rsid w:val="00B404A5"/>
    <w:rsid w:val="00B41874"/>
    <w:rsid w:val="00B4235D"/>
    <w:rsid w:val="00B547F8"/>
    <w:rsid w:val="00B60B30"/>
    <w:rsid w:val="00B646DF"/>
    <w:rsid w:val="00B70AAF"/>
    <w:rsid w:val="00B7349A"/>
    <w:rsid w:val="00B75C71"/>
    <w:rsid w:val="00B841A7"/>
    <w:rsid w:val="00B857B3"/>
    <w:rsid w:val="00B86235"/>
    <w:rsid w:val="00B96F2C"/>
    <w:rsid w:val="00BB1898"/>
    <w:rsid w:val="00BB2D77"/>
    <w:rsid w:val="00BB3710"/>
    <w:rsid w:val="00BB4E04"/>
    <w:rsid w:val="00BB54AB"/>
    <w:rsid w:val="00BC194D"/>
    <w:rsid w:val="00BD0F70"/>
    <w:rsid w:val="00BF145E"/>
    <w:rsid w:val="00BF7729"/>
    <w:rsid w:val="00C21BE2"/>
    <w:rsid w:val="00C27204"/>
    <w:rsid w:val="00C3483D"/>
    <w:rsid w:val="00C34EFE"/>
    <w:rsid w:val="00C427FD"/>
    <w:rsid w:val="00C429A4"/>
    <w:rsid w:val="00C45012"/>
    <w:rsid w:val="00C47BEE"/>
    <w:rsid w:val="00C62190"/>
    <w:rsid w:val="00C75676"/>
    <w:rsid w:val="00C763F1"/>
    <w:rsid w:val="00C85749"/>
    <w:rsid w:val="00C9094E"/>
    <w:rsid w:val="00C92F05"/>
    <w:rsid w:val="00C9605C"/>
    <w:rsid w:val="00CA0D86"/>
    <w:rsid w:val="00CB39C5"/>
    <w:rsid w:val="00CB6B9C"/>
    <w:rsid w:val="00CC1B5A"/>
    <w:rsid w:val="00CC50FF"/>
    <w:rsid w:val="00CC6175"/>
    <w:rsid w:val="00CD18B3"/>
    <w:rsid w:val="00CD5659"/>
    <w:rsid w:val="00CE2D20"/>
    <w:rsid w:val="00CE7811"/>
    <w:rsid w:val="00CF0711"/>
    <w:rsid w:val="00CF69B7"/>
    <w:rsid w:val="00D12FF6"/>
    <w:rsid w:val="00D14CD0"/>
    <w:rsid w:val="00D24BCA"/>
    <w:rsid w:val="00D25A09"/>
    <w:rsid w:val="00D34BB4"/>
    <w:rsid w:val="00D41D04"/>
    <w:rsid w:val="00D449AA"/>
    <w:rsid w:val="00D55B2F"/>
    <w:rsid w:val="00D5755C"/>
    <w:rsid w:val="00D60FFE"/>
    <w:rsid w:val="00D6201D"/>
    <w:rsid w:val="00D6407C"/>
    <w:rsid w:val="00D6524B"/>
    <w:rsid w:val="00D66AC8"/>
    <w:rsid w:val="00D76103"/>
    <w:rsid w:val="00D8389C"/>
    <w:rsid w:val="00D945C6"/>
    <w:rsid w:val="00DA2485"/>
    <w:rsid w:val="00DA4A84"/>
    <w:rsid w:val="00DA7BF3"/>
    <w:rsid w:val="00DB00F4"/>
    <w:rsid w:val="00DB22E6"/>
    <w:rsid w:val="00DB67FA"/>
    <w:rsid w:val="00DC0786"/>
    <w:rsid w:val="00DD12B7"/>
    <w:rsid w:val="00DD7B9C"/>
    <w:rsid w:val="00DE52C4"/>
    <w:rsid w:val="00DF52BE"/>
    <w:rsid w:val="00E01913"/>
    <w:rsid w:val="00E03424"/>
    <w:rsid w:val="00E10AC7"/>
    <w:rsid w:val="00E21195"/>
    <w:rsid w:val="00E2234F"/>
    <w:rsid w:val="00E246B3"/>
    <w:rsid w:val="00E32E46"/>
    <w:rsid w:val="00E34225"/>
    <w:rsid w:val="00E44A5C"/>
    <w:rsid w:val="00E51306"/>
    <w:rsid w:val="00E55E79"/>
    <w:rsid w:val="00E62A03"/>
    <w:rsid w:val="00E75F03"/>
    <w:rsid w:val="00E811B4"/>
    <w:rsid w:val="00EA1911"/>
    <w:rsid w:val="00EC1AE0"/>
    <w:rsid w:val="00EC7847"/>
    <w:rsid w:val="00ED37B9"/>
    <w:rsid w:val="00ED54BD"/>
    <w:rsid w:val="00EE5EEC"/>
    <w:rsid w:val="00EF1E8B"/>
    <w:rsid w:val="00EF2E51"/>
    <w:rsid w:val="00EF31E0"/>
    <w:rsid w:val="00F172CB"/>
    <w:rsid w:val="00F278A9"/>
    <w:rsid w:val="00F47F16"/>
    <w:rsid w:val="00F635D7"/>
    <w:rsid w:val="00F72240"/>
    <w:rsid w:val="00F74F89"/>
    <w:rsid w:val="00F7599E"/>
    <w:rsid w:val="00F82057"/>
    <w:rsid w:val="00F821A5"/>
    <w:rsid w:val="00F87344"/>
    <w:rsid w:val="00F91B8D"/>
    <w:rsid w:val="00F92C42"/>
    <w:rsid w:val="00F95E11"/>
    <w:rsid w:val="00F97623"/>
    <w:rsid w:val="00F97A14"/>
    <w:rsid w:val="00FA198E"/>
    <w:rsid w:val="00FC590D"/>
    <w:rsid w:val="00FD2FC2"/>
    <w:rsid w:val="00FE25C7"/>
    <w:rsid w:val="00FE3172"/>
    <w:rsid w:val="00FE45DC"/>
    <w:rsid w:val="00FE483B"/>
    <w:rsid w:val="00FF2636"/>
    <w:rsid w:val="00FF3CD4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B32CD0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6A1F95"/>
    <w:pPr>
      <w:ind w:leftChars="400" w:left="800"/>
    </w:pPr>
  </w:style>
  <w:style w:type="character" w:styleId="af8">
    <w:name w:val="Unresolved Mention"/>
    <w:basedOn w:val="a1"/>
    <w:uiPriority w:val="99"/>
    <w:semiHidden/>
    <w:unhideWhenUsed/>
    <w:rsid w:val="0085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</TotalTime>
  <Pages>42</Pages>
  <Words>5889</Words>
  <Characters>33568</Characters>
  <Application>Microsoft Office Word</Application>
  <DocSecurity>0</DocSecurity>
  <Lines>279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39379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신용하</cp:lastModifiedBy>
  <cp:revision>2</cp:revision>
  <cp:lastPrinted>2006-03-03T07:52:00Z</cp:lastPrinted>
  <dcterms:created xsi:type="dcterms:W3CDTF">2019-04-07T05:22:00Z</dcterms:created>
  <dcterms:modified xsi:type="dcterms:W3CDTF">2019-04-07T05:22:00Z</dcterms:modified>
</cp:coreProperties>
</file>