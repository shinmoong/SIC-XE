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D43E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41694283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7E297C52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189342BD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64740454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51D70925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4186A93B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66171FA3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20259CF0" w14:textId="77777777"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14:paraId="5E026C2B" w14:textId="77777777"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14:paraId="1DFC8451" w14:textId="4185DF84"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C5101D">
        <w:rPr>
          <w:rFonts w:ascii="돋움체" w:hAnsi="돋움체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14:paraId="7B6CD0F8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1899A71E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59ACE876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595EEA68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29537512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14:paraId="01BEEC7D" w14:textId="27151C28"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62A03">
        <w:rPr>
          <w:rFonts w:hint="eastAsia"/>
          <w:b/>
          <w:sz w:val="48"/>
          <w:lang w:eastAsia="ko-KR"/>
        </w:rPr>
        <w:t>2</w:t>
      </w:r>
      <w:r w:rsidR="00E62A03">
        <w:rPr>
          <w:b/>
          <w:sz w:val="48"/>
          <w:lang w:eastAsia="ko-KR"/>
        </w:rPr>
        <w:t>0151561</w:t>
      </w:r>
      <w:r>
        <w:rPr>
          <w:rFonts w:hint="eastAsia"/>
          <w:b/>
          <w:sz w:val="48"/>
          <w:lang w:eastAsia="ko-KR"/>
        </w:rPr>
        <w:t>]</w:t>
      </w:r>
    </w:p>
    <w:p w14:paraId="14832CB0" w14:textId="224EE671"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62A03">
        <w:rPr>
          <w:rFonts w:hint="eastAsia"/>
          <w:b/>
          <w:sz w:val="48"/>
          <w:lang w:eastAsia="ko-KR"/>
        </w:rPr>
        <w:t>신용하</w:t>
      </w:r>
      <w:r>
        <w:rPr>
          <w:rFonts w:hint="eastAsia"/>
          <w:b/>
          <w:sz w:val="48"/>
          <w:lang w:eastAsia="ko-KR"/>
        </w:rPr>
        <w:t>]</w:t>
      </w:r>
    </w:p>
    <w:p w14:paraId="0756150A" w14:textId="77777777"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C71D47D" w14:textId="77777777"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05F16733" w14:textId="64E01738"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A7497C">
        <w:rPr>
          <w:noProof/>
          <w:lang w:eastAsia="ko-KR"/>
        </w:rPr>
        <w:t>3</w:t>
      </w:r>
    </w:p>
    <w:p w14:paraId="1910D450" w14:textId="6C6FD23F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3</w:t>
      </w:r>
    </w:p>
    <w:p w14:paraId="35ADD129" w14:textId="227AC514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3</w:t>
      </w:r>
    </w:p>
    <w:p w14:paraId="683DF266" w14:textId="16B7EF50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213D8A">
        <w:rPr>
          <w:noProof/>
          <w:lang w:eastAsia="ko-KR"/>
        </w:rPr>
        <w:t>3</w:t>
      </w:r>
    </w:p>
    <w:p w14:paraId="2B893176" w14:textId="60697F3F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</w:t>
      </w:r>
      <w:r w:rsidR="00356787">
        <w:rPr>
          <w:rFonts w:hint="eastAsia"/>
          <w:bCs/>
          <w:noProof/>
          <w:lang w:eastAsia="ko-KR"/>
        </w:rPr>
        <w:t>i</w:t>
      </w:r>
      <w:r w:rsidR="00356787">
        <w:rPr>
          <w:bCs/>
          <w:noProof/>
          <w:lang w:eastAsia="ko-KR"/>
        </w:rPr>
        <w:t>nt progaddr()</w:t>
      </w:r>
      <w:r>
        <w:rPr>
          <w:noProof/>
          <w:lang w:eastAsia="ko-KR"/>
        </w:rPr>
        <w:tab/>
      </w:r>
      <w:r w:rsidR="00213D8A">
        <w:rPr>
          <w:noProof/>
          <w:lang w:eastAsia="ko-KR"/>
        </w:rPr>
        <w:t>3</w:t>
      </w:r>
    </w:p>
    <w:p w14:paraId="493B3FC1" w14:textId="395A7745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213D8A">
        <w:rPr>
          <w:noProof/>
          <w:lang w:eastAsia="ko-KR"/>
        </w:rPr>
        <w:t>3</w:t>
      </w:r>
    </w:p>
    <w:p w14:paraId="01099853" w14:textId="7C7F2D64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213D8A">
        <w:rPr>
          <w:noProof/>
          <w:lang w:eastAsia="ko-KR"/>
        </w:rPr>
        <w:t>3</w:t>
      </w:r>
    </w:p>
    <w:p w14:paraId="68254705" w14:textId="790FDA6D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356787">
        <w:rPr>
          <w:bCs/>
          <w:noProof/>
          <w:lang w:eastAsia="ko-KR"/>
        </w:rPr>
        <w:t>int loader()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792284B9" w14:textId="54F64160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3C4AA6D1" w14:textId="0117557C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16EE7246" w14:textId="52293C0C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 </w:t>
      </w:r>
      <w:r w:rsidR="00356787">
        <w:rPr>
          <w:bCs/>
          <w:noProof/>
          <w:lang w:eastAsia="ko-KR"/>
        </w:rPr>
        <w:t>putbpnode(</w:t>
      </w:r>
      <w:r w:rsidR="00C557FF">
        <w:rPr>
          <w:bCs/>
          <w:noProof/>
          <w:lang w:eastAsia="ko-KR"/>
        </w:rPr>
        <w:t>int val</w:t>
      </w:r>
      <w:r w:rsidR="00356787"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54A2B2CE" w14:textId="41F1DF31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00B27EB4" w14:textId="28ED9908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5AB36826" w14:textId="12DF640E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C557FF">
        <w:rPr>
          <w:bCs/>
          <w:noProof/>
          <w:lang w:eastAsia="ko-KR"/>
        </w:rPr>
        <w:t>bp(int command)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2FAF72D1" w14:textId="750D3E3E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78D48846" w14:textId="32B6B251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 w:rsidR="00270073"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0C7CE928" w14:textId="7D7CD1DA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C557FF">
        <w:rPr>
          <w:bCs/>
          <w:noProof/>
          <w:lang w:eastAsia="ko-KR"/>
        </w:rPr>
        <w:t>run()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5</w:t>
      </w:r>
    </w:p>
    <w:p w14:paraId="2F096399" w14:textId="0FEDF1B8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5</w:t>
      </w:r>
    </w:p>
    <w:p w14:paraId="46F03EAE" w14:textId="0C1B3C72" w:rsidR="0016375E" w:rsidRDefault="000E5441">
      <w:pPr>
        <w:pStyle w:val="30"/>
        <w:rPr>
          <w:iCs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270073">
        <w:rPr>
          <w:iCs/>
          <w:noProof/>
          <w:lang w:eastAsia="ko-KR"/>
        </w:rPr>
        <w:tab/>
      </w:r>
      <w:r w:rsidR="00A7497C">
        <w:rPr>
          <w:iCs/>
          <w:noProof/>
          <w:lang w:eastAsia="ko-KR"/>
        </w:rPr>
        <w:t>5</w:t>
      </w:r>
    </w:p>
    <w:p w14:paraId="7C19D512" w14:textId="0EFCCA3C" w:rsidR="000E5441" w:rsidRPr="00070511" w:rsidRDefault="000E5441">
      <w:pPr>
        <w:pStyle w:val="10"/>
        <w:tabs>
          <w:tab w:val="left" w:pos="432"/>
        </w:tabs>
        <w:rPr>
          <w:bCs/>
          <w:noProof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947935">
        <w:rPr>
          <w:noProof/>
          <w:lang w:eastAsia="ko-KR"/>
        </w:rPr>
        <w:t>5</w:t>
      </w:r>
    </w:p>
    <w:p w14:paraId="061020B5" w14:textId="6E704C60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A64314">
        <w:rPr>
          <w:rFonts w:ascii="바탕"/>
          <w:noProof/>
          <w:kern w:val="2"/>
          <w:szCs w:val="24"/>
          <w:lang w:eastAsia="ko-KR"/>
        </w:rPr>
        <w:t>int addr</w:t>
      </w:r>
      <w:r>
        <w:rPr>
          <w:noProof/>
          <w:lang w:eastAsia="ko-KR"/>
        </w:rPr>
        <w:tab/>
      </w:r>
      <w:r w:rsidR="00947935">
        <w:rPr>
          <w:noProof/>
        </w:rPr>
        <w:t>5</w:t>
      </w:r>
    </w:p>
    <w:p w14:paraId="33C37B53" w14:textId="33662D0F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794C7A">
        <w:rPr>
          <w:rFonts w:ascii="바탕"/>
          <w:noProof/>
          <w:kern w:val="2"/>
          <w:szCs w:val="24"/>
          <w:lang w:eastAsia="ko-KR"/>
        </w:rPr>
        <w:t xml:space="preserve">struct </w:t>
      </w:r>
      <w:r w:rsidR="00A07DE5">
        <w:rPr>
          <w:rFonts w:ascii="바탕"/>
          <w:noProof/>
          <w:kern w:val="2"/>
          <w:szCs w:val="24"/>
          <w:lang w:eastAsia="ko-KR"/>
        </w:rPr>
        <w:t>extnode</w:t>
      </w:r>
      <w:r>
        <w:rPr>
          <w:noProof/>
        </w:rPr>
        <w:tab/>
      </w:r>
      <w:r w:rsidR="00947935">
        <w:rPr>
          <w:noProof/>
        </w:rPr>
        <w:t>5</w:t>
      </w:r>
    </w:p>
    <w:p w14:paraId="600630BA" w14:textId="4A8C6FAA" w:rsidR="00A07DE5" w:rsidRPr="00A07DE5" w:rsidRDefault="000E5441" w:rsidP="00A07DE5">
      <w:pPr>
        <w:pStyle w:val="20"/>
        <w:tabs>
          <w:tab w:val="left" w:pos="1000"/>
        </w:tabs>
        <w:rPr>
          <w:rFonts w:hint="eastAsia"/>
          <w:noProof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A07DE5">
        <w:rPr>
          <w:rFonts w:ascii="바탕"/>
          <w:noProof/>
          <w:kern w:val="2"/>
          <w:szCs w:val="24"/>
          <w:lang w:eastAsia="ko-KR"/>
        </w:rPr>
        <w:t xml:space="preserve">struct bpnode, </w:t>
      </w:r>
      <w:r w:rsidR="00741CE9">
        <w:rPr>
          <w:rFonts w:ascii="바탕"/>
          <w:noProof/>
          <w:kern w:val="2"/>
          <w:szCs w:val="24"/>
          <w:lang w:eastAsia="ko-KR"/>
        </w:rPr>
        <w:t>struct bpnode *</w:t>
      </w:r>
      <w:r w:rsidR="00A07DE5">
        <w:rPr>
          <w:rFonts w:ascii="바탕"/>
          <w:noProof/>
          <w:kern w:val="2"/>
          <w:szCs w:val="24"/>
          <w:lang w:eastAsia="ko-KR"/>
        </w:rPr>
        <w:t>bphead</w:t>
      </w:r>
      <w:r>
        <w:rPr>
          <w:noProof/>
        </w:rPr>
        <w:tab/>
      </w:r>
      <w:r w:rsidR="00213D8A">
        <w:rPr>
          <w:noProof/>
        </w:rPr>
        <w:t>5</w:t>
      </w:r>
    </w:p>
    <w:p w14:paraId="16F5D437" w14:textId="0D9C684F" w:rsidR="00A07DE5" w:rsidRDefault="00A07DE5" w:rsidP="00A07DE5">
      <w:pPr>
        <w:pStyle w:val="20"/>
        <w:tabs>
          <w:tab w:val="left" w:pos="1000"/>
        </w:tabs>
        <w:rPr>
          <w:noProof/>
        </w:rPr>
      </w:pPr>
      <w:r w:rsidRPr="0087173D">
        <w:rPr>
          <w:bCs/>
          <w:noProof/>
          <w:lang w:eastAsia="ko-KR"/>
        </w:rPr>
        <w:t>4.</w:t>
      </w:r>
      <w:r w:rsidR="000C1F32">
        <w:rPr>
          <w:bCs/>
          <w:noProof/>
          <w:lang w:eastAsia="ko-KR"/>
        </w:rPr>
        <w:t>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0C1F32">
        <w:rPr>
          <w:rFonts w:ascii="바탕"/>
          <w:noProof/>
          <w:kern w:val="2"/>
          <w:szCs w:val="24"/>
          <w:lang w:eastAsia="ko-KR"/>
        </w:rPr>
        <w:t>int finst, proglen</w:t>
      </w:r>
      <w:r>
        <w:rPr>
          <w:noProof/>
        </w:rPr>
        <w:tab/>
        <w:t>5</w:t>
      </w:r>
    </w:p>
    <w:p w14:paraId="59CFC5D8" w14:textId="034A5792" w:rsidR="000C1F32" w:rsidRPr="00A07DE5" w:rsidRDefault="000C1F32" w:rsidP="000C1F32">
      <w:pPr>
        <w:pStyle w:val="20"/>
        <w:tabs>
          <w:tab w:val="left" w:pos="1000"/>
        </w:tabs>
        <w:rPr>
          <w:rFonts w:hint="eastAsia"/>
          <w:noProof/>
        </w:rPr>
      </w:pPr>
      <w:r w:rsidRPr="0087173D">
        <w:rPr>
          <w:bCs/>
          <w:noProof/>
          <w:lang w:eastAsia="ko-KR"/>
        </w:rPr>
        <w:t>4.</w:t>
      </w:r>
      <w:r>
        <w:rPr>
          <w:bCs/>
          <w:noProof/>
          <w:lang w:eastAsia="ko-KR"/>
        </w:rPr>
        <w:t>5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ascii="바탕"/>
          <w:noProof/>
          <w:kern w:val="2"/>
          <w:szCs w:val="24"/>
          <w:lang w:eastAsia="ko-KR"/>
        </w:rPr>
        <w:t xml:space="preserve">int ra, rx, </w:t>
      </w:r>
      <w:r>
        <w:rPr>
          <w:rFonts w:ascii="바탕" w:hint="eastAsia"/>
          <w:noProof/>
          <w:kern w:val="2"/>
          <w:szCs w:val="24"/>
          <w:lang w:eastAsia="ko-KR"/>
        </w:rPr>
        <w:t>r</w:t>
      </w:r>
      <w:r>
        <w:rPr>
          <w:rFonts w:ascii="바탕"/>
          <w:noProof/>
          <w:kern w:val="2"/>
          <w:szCs w:val="24"/>
          <w:lang w:eastAsia="ko-KR"/>
        </w:rPr>
        <w:t xml:space="preserve">l, </w:t>
      </w:r>
      <w:r>
        <w:rPr>
          <w:rFonts w:ascii="바탕" w:hint="eastAsia"/>
          <w:noProof/>
          <w:kern w:val="2"/>
          <w:szCs w:val="24"/>
          <w:lang w:eastAsia="ko-KR"/>
        </w:rPr>
        <w:t>r</w:t>
      </w:r>
      <w:r>
        <w:rPr>
          <w:rFonts w:ascii="바탕"/>
          <w:noProof/>
          <w:kern w:val="2"/>
          <w:szCs w:val="24"/>
          <w:lang w:eastAsia="ko-KR"/>
        </w:rPr>
        <w:t>pc, rb, rs, rt, rcc, rf</w:t>
      </w:r>
      <w:r>
        <w:rPr>
          <w:noProof/>
        </w:rPr>
        <w:tab/>
        <w:t>5</w:t>
      </w:r>
    </w:p>
    <w:p w14:paraId="5F08B3B9" w14:textId="77777777" w:rsidR="008573AE" w:rsidRPr="008573AE" w:rsidRDefault="008573AE" w:rsidP="008573AE">
      <w:pPr>
        <w:rPr>
          <w:rFonts w:hint="eastAsia"/>
          <w:lang w:eastAsia="ko-KR"/>
        </w:rPr>
      </w:pPr>
      <w:bookmarkStart w:id="0" w:name="_GoBack"/>
      <w:bookmarkEnd w:id="0"/>
    </w:p>
    <w:p w14:paraId="111EB7E8" w14:textId="679B79B2" w:rsidR="00807437" w:rsidRPr="00E246B3" w:rsidRDefault="00E246B3" w:rsidP="00022853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 w:rsidR="00807437">
        <w:rPr>
          <w:lang w:eastAsia="ko-KR"/>
        </w:rPr>
        <w:tab/>
      </w:r>
      <w:r w:rsidR="00070511">
        <w:rPr>
          <w:rFonts w:hint="eastAsia"/>
          <w:lang w:eastAsia="ko-KR"/>
        </w:rPr>
        <w:t>코드</w:t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22853">
        <w:rPr>
          <w:lang w:eastAsia="ko-KR"/>
        </w:rPr>
        <w:tab/>
      </w:r>
      <w:r w:rsidR="00807437">
        <w:rPr>
          <w:lang w:eastAsia="ko-KR"/>
        </w:rPr>
        <w:tab/>
        <w:t xml:space="preserve">            </w:t>
      </w:r>
      <w:r w:rsidR="00947935">
        <w:rPr>
          <w:lang w:eastAsia="ko-KR"/>
        </w:rPr>
        <w:t>6</w:t>
      </w:r>
      <w:r w:rsidR="00807437">
        <w:rPr>
          <w:lang w:eastAsia="ko-KR"/>
        </w:rPr>
        <w:tab/>
      </w:r>
    </w:p>
    <w:p w14:paraId="2CD769BA" w14:textId="77777777"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14:paraId="5EFFDAA9" w14:textId="77777777"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14:paraId="18747A49" w14:textId="1E6B06D5" w:rsidR="00BB1898" w:rsidRPr="00D6407C" w:rsidRDefault="00BB1898" w:rsidP="00BB1898">
      <w:pPr>
        <w:ind w:leftChars="480" w:left="960"/>
        <w:rPr>
          <w:color w:val="0000FF"/>
          <w:sz w:val="24"/>
          <w:szCs w:val="24"/>
          <w:lang w:eastAsia="ko-KR"/>
        </w:rPr>
      </w:pPr>
    </w:p>
    <w:p w14:paraId="2FEB10F9" w14:textId="41133F0D" w:rsidR="00CE7811" w:rsidRPr="00BB54AB" w:rsidRDefault="00BB54AB" w:rsidP="003B47A8">
      <w:pPr>
        <w:rPr>
          <w:lang w:eastAsia="ko-KR"/>
        </w:rPr>
      </w:pPr>
      <w:r>
        <w:rPr>
          <w:lang w:eastAsia="ko-KR"/>
        </w:rPr>
        <w:tab/>
      </w:r>
      <w:r w:rsidR="00013087">
        <w:rPr>
          <w:lang w:eastAsia="ko-KR"/>
        </w:rPr>
        <w:t>1</w:t>
      </w:r>
      <w:r w:rsidR="00013087">
        <w:rPr>
          <w:rFonts w:hint="eastAsia"/>
          <w:lang w:eastAsia="ko-KR"/>
        </w:rPr>
        <w:t>M</w:t>
      </w:r>
      <w:r w:rsidR="00013087">
        <w:rPr>
          <w:lang w:eastAsia="ko-KR"/>
        </w:rPr>
        <w:t>B</w:t>
      </w:r>
      <w:r w:rsidR="00013087">
        <w:rPr>
          <w:rFonts w:hint="eastAsia"/>
          <w:lang w:eastAsia="ko-KR"/>
        </w:rPr>
        <w:t>의</w:t>
      </w:r>
      <w:r w:rsidR="00013087">
        <w:rPr>
          <w:rFonts w:hint="eastAsia"/>
          <w:lang w:eastAsia="ko-KR"/>
        </w:rPr>
        <w:t xml:space="preserve"> </w:t>
      </w:r>
      <w:r w:rsidR="00013087">
        <w:rPr>
          <w:rFonts w:hint="eastAsia"/>
          <w:lang w:eastAsia="ko-KR"/>
        </w:rPr>
        <w:t>메모리</w:t>
      </w:r>
      <w:r w:rsidR="00144F73">
        <w:rPr>
          <w:rFonts w:hint="eastAsia"/>
          <w:lang w:eastAsia="ko-KR"/>
        </w:rPr>
        <w:t>와</w:t>
      </w:r>
      <w:r w:rsidR="00144F73">
        <w:rPr>
          <w:rFonts w:hint="eastAsia"/>
          <w:lang w:eastAsia="ko-KR"/>
        </w:rPr>
        <w:t xml:space="preserve"> </w:t>
      </w:r>
      <w:r w:rsidR="006C16F4">
        <w:rPr>
          <w:lang w:eastAsia="ko-KR"/>
        </w:rPr>
        <w:t xml:space="preserve">opcode </w:t>
      </w:r>
      <w:r w:rsidR="006C16F4">
        <w:rPr>
          <w:rFonts w:hint="eastAsia"/>
          <w:lang w:eastAsia="ko-KR"/>
        </w:rPr>
        <w:t>table</w:t>
      </w:r>
      <w:r w:rsidR="006C16F4">
        <w:rPr>
          <w:rFonts w:hint="eastAsia"/>
          <w:lang w:eastAsia="ko-KR"/>
        </w:rPr>
        <w:t>을</w:t>
      </w:r>
      <w:r w:rsidR="00013087">
        <w:rPr>
          <w:rFonts w:hint="eastAsia"/>
          <w:lang w:eastAsia="ko-KR"/>
        </w:rPr>
        <w:t xml:space="preserve"> </w:t>
      </w:r>
      <w:r w:rsidR="00013087">
        <w:rPr>
          <w:rFonts w:hint="eastAsia"/>
          <w:lang w:eastAsia="ko-KR"/>
        </w:rPr>
        <w:t>가진</w:t>
      </w:r>
      <w:r w:rsidR="00013087">
        <w:rPr>
          <w:rFonts w:hint="eastAsia"/>
          <w:lang w:eastAsia="ko-KR"/>
        </w:rPr>
        <w:t xml:space="preserve"> </w:t>
      </w:r>
      <w:r w:rsidR="00B14030">
        <w:rPr>
          <w:rFonts w:hint="eastAsia"/>
          <w:sz w:val="24"/>
          <w:szCs w:val="24"/>
          <w:lang w:eastAsia="ko-KR"/>
        </w:rPr>
        <w:t>s</w:t>
      </w:r>
      <w:r w:rsidR="00720011">
        <w:rPr>
          <w:sz w:val="24"/>
          <w:szCs w:val="24"/>
          <w:lang w:eastAsia="ko-KR"/>
        </w:rPr>
        <w:t>hell environment</w:t>
      </w:r>
      <w:r w:rsidR="008203BC">
        <w:rPr>
          <w:rFonts w:hint="eastAsia"/>
          <w:sz w:val="24"/>
          <w:szCs w:val="24"/>
          <w:lang w:eastAsia="ko-KR"/>
        </w:rPr>
        <w:t>를</w:t>
      </w:r>
      <w:r w:rsidR="008203BC">
        <w:rPr>
          <w:rFonts w:hint="eastAsia"/>
          <w:sz w:val="24"/>
          <w:szCs w:val="24"/>
          <w:lang w:eastAsia="ko-KR"/>
        </w:rPr>
        <w:t xml:space="preserve"> </w:t>
      </w:r>
      <w:r w:rsidR="008203BC">
        <w:rPr>
          <w:rFonts w:hint="eastAsia"/>
          <w:sz w:val="24"/>
          <w:szCs w:val="24"/>
          <w:lang w:eastAsia="ko-KR"/>
        </w:rPr>
        <w:t>직접</w:t>
      </w:r>
      <w:r w:rsidR="008203BC">
        <w:rPr>
          <w:rFonts w:hint="eastAsia"/>
          <w:sz w:val="24"/>
          <w:szCs w:val="24"/>
          <w:lang w:eastAsia="ko-KR"/>
        </w:rPr>
        <w:t xml:space="preserve"> </w:t>
      </w:r>
      <w:r w:rsidR="008203BC">
        <w:rPr>
          <w:rFonts w:hint="eastAsia"/>
          <w:sz w:val="24"/>
          <w:szCs w:val="24"/>
          <w:lang w:eastAsia="ko-KR"/>
        </w:rPr>
        <w:t>구현한</w:t>
      </w:r>
      <w:r w:rsidR="008203BC">
        <w:rPr>
          <w:rFonts w:hint="eastAsia"/>
          <w:sz w:val="24"/>
          <w:szCs w:val="24"/>
          <w:lang w:eastAsia="ko-KR"/>
        </w:rPr>
        <w:t xml:space="preserve"> </w:t>
      </w:r>
      <w:r w:rsidR="008203BC">
        <w:rPr>
          <w:rFonts w:hint="eastAsia"/>
          <w:sz w:val="24"/>
          <w:szCs w:val="24"/>
          <w:lang w:eastAsia="ko-KR"/>
        </w:rPr>
        <w:t>프로그램이다</w:t>
      </w:r>
      <w:r w:rsidR="008203BC">
        <w:rPr>
          <w:rFonts w:hint="eastAsia"/>
          <w:sz w:val="24"/>
          <w:szCs w:val="24"/>
          <w:lang w:eastAsia="ko-KR"/>
        </w:rPr>
        <w:t>.</w:t>
      </w:r>
      <w:r w:rsidR="008203BC">
        <w:rPr>
          <w:sz w:val="24"/>
          <w:szCs w:val="24"/>
          <w:lang w:eastAsia="ko-KR"/>
        </w:rPr>
        <w:t xml:space="preserve"> </w:t>
      </w:r>
      <w:r w:rsidR="00013087">
        <w:rPr>
          <w:rFonts w:hint="eastAsia"/>
          <w:sz w:val="24"/>
          <w:szCs w:val="24"/>
          <w:lang w:eastAsia="ko-KR"/>
        </w:rPr>
        <w:t>사용자는</w:t>
      </w:r>
      <w:r w:rsidR="00013087">
        <w:rPr>
          <w:rFonts w:hint="eastAsia"/>
          <w:sz w:val="24"/>
          <w:szCs w:val="24"/>
          <w:lang w:eastAsia="ko-KR"/>
        </w:rPr>
        <w:t xml:space="preserve"> </w:t>
      </w:r>
      <w:r w:rsidR="00013087">
        <w:rPr>
          <w:sz w:val="24"/>
          <w:szCs w:val="24"/>
          <w:lang w:eastAsia="ko-KR"/>
        </w:rPr>
        <w:t xml:space="preserve">shell, memory, </w:t>
      </w:r>
      <w:r w:rsidR="00157955">
        <w:rPr>
          <w:sz w:val="24"/>
          <w:szCs w:val="24"/>
          <w:lang w:eastAsia="ko-KR"/>
        </w:rPr>
        <w:t>opcode</w:t>
      </w:r>
      <w:r w:rsidR="00157955">
        <w:rPr>
          <w:rFonts w:hint="eastAsia"/>
          <w:sz w:val="24"/>
          <w:szCs w:val="24"/>
          <w:lang w:eastAsia="ko-KR"/>
        </w:rPr>
        <w:t>에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rFonts w:hint="eastAsia"/>
          <w:sz w:val="24"/>
          <w:szCs w:val="24"/>
          <w:lang w:eastAsia="ko-KR"/>
        </w:rPr>
        <w:t>관련된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rFonts w:hint="eastAsia"/>
          <w:sz w:val="24"/>
          <w:szCs w:val="24"/>
          <w:lang w:eastAsia="ko-KR"/>
        </w:rPr>
        <w:t>여러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sz w:val="24"/>
          <w:szCs w:val="24"/>
          <w:lang w:eastAsia="ko-KR"/>
        </w:rPr>
        <w:t>command</w:t>
      </w:r>
      <w:r w:rsidR="00157955">
        <w:rPr>
          <w:rFonts w:hint="eastAsia"/>
          <w:sz w:val="24"/>
          <w:szCs w:val="24"/>
          <w:lang w:eastAsia="ko-KR"/>
        </w:rPr>
        <w:t>를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rFonts w:hint="eastAsia"/>
          <w:sz w:val="24"/>
          <w:szCs w:val="24"/>
          <w:lang w:eastAsia="ko-KR"/>
        </w:rPr>
        <w:t>입력하여</w:t>
      </w:r>
      <w:r w:rsidR="00B70AAF">
        <w:rPr>
          <w:rFonts w:hint="eastAsia"/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기능을</w:t>
      </w:r>
      <w:r w:rsidR="00B70AAF">
        <w:rPr>
          <w:rFonts w:hint="eastAsia"/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수행할</w:t>
      </w:r>
      <w:r w:rsidR="00B70AAF">
        <w:rPr>
          <w:rFonts w:hint="eastAsia"/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수</w:t>
      </w:r>
      <w:r w:rsidR="00B70AAF">
        <w:rPr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있다</w:t>
      </w:r>
      <w:r w:rsidR="00B70AAF">
        <w:rPr>
          <w:rFonts w:hint="eastAsia"/>
          <w:sz w:val="24"/>
          <w:szCs w:val="24"/>
          <w:lang w:eastAsia="ko-KR"/>
        </w:rPr>
        <w:t>.</w:t>
      </w:r>
    </w:p>
    <w:p w14:paraId="67F6E6E3" w14:textId="77777777"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14:paraId="58996182" w14:textId="63E5A5E5" w:rsidR="00112C64" w:rsidRDefault="00593B35" w:rsidP="00112C64">
      <w:pPr>
        <w:pStyle w:val="2"/>
        <w:rPr>
          <w:sz w:val="24"/>
          <w:szCs w:val="24"/>
          <w:lang w:eastAsia="ko-KR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14:paraId="77000CDC" w14:textId="509B94AD" w:rsidR="003B47A8" w:rsidRPr="003842A2" w:rsidRDefault="00F511A3" w:rsidP="00F53F86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3F80C381" wp14:editId="072573C8">
            <wp:extent cx="6362699" cy="318135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217" cy="318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5A91" w14:textId="77777777"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14:paraId="2906AC78" w14:textId="4FAC607A" w:rsidR="003B47A8" w:rsidRPr="00FE25C7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14:paraId="00133B8F" w14:textId="06D90A8A"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proofErr w:type="gramStart"/>
      <w:r w:rsidRPr="00D6407C">
        <w:rPr>
          <w:rFonts w:hint="eastAsia"/>
          <w:bCs/>
          <w:sz w:val="28"/>
          <w:lang w:eastAsia="ko-KR"/>
        </w:rPr>
        <w:t>모듈</w:t>
      </w:r>
      <w:r w:rsidR="0058632A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  <w:proofErr w:type="gramEnd"/>
    </w:p>
    <w:p w14:paraId="7CE086C1" w14:textId="34B21FD0"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bookmarkEnd w:id="6"/>
      <w:r w:rsidR="00382DEC">
        <w:rPr>
          <w:bCs/>
          <w:sz w:val="24"/>
          <w:lang w:eastAsia="ko-KR"/>
        </w:rPr>
        <w:t>int progaddr()</w:t>
      </w:r>
    </w:p>
    <w:p w14:paraId="4C9EA7F4" w14:textId="77777777"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14:paraId="4F093C21" w14:textId="49BB2F56" w:rsidR="00770236" w:rsidRPr="00770236" w:rsidRDefault="00E32871" w:rsidP="00E3287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 w:rsidR="00EE6FE7">
        <w:rPr>
          <w:lang w:eastAsia="ko-KR"/>
        </w:rPr>
        <w:t xml:space="preserve"> </w:t>
      </w:r>
      <w:r w:rsidR="00EE6FE7">
        <w:rPr>
          <w:rFonts w:hint="eastAsia"/>
          <w:lang w:eastAsia="ko-KR"/>
        </w:rPr>
        <w:t>범위</w:t>
      </w:r>
      <w:r w:rsidR="00EE6FE7">
        <w:rPr>
          <w:rFonts w:hint="eastAsia"/>
          <w:lang w:eastAsia="ko-KR"/>
        </w:rPr>
        <w:t xml:space="preserve"> </w:t>
      </w:r>
      <w:r w:rsidR="00EE6FE7">
        <w:rPr>
          <w:rFonts w:hint="eastAsia"/>
          <w:lang w:eastAsia="ko-KR"/>
        </w:rPr>
        <w:t>안</w:t>
      </w:r>
      <w:r w:rsidR="00EE6FE7">
        <w:rPr>
          <w:rFonts w:hint="eastAsia"/>
          <w:lang w:eastAsia="ko-KR"/>
        </w:rPr>
        <w:t>(</w:t>
      </w:r>
      <w:r w:rsidR="00EE6FE7">
        <w:rPr>
          <w:lang w:eastAsia="ko-KR"/>
        </w:rPr>
        <w:t>0</w:t>
      </w:r>
      <w:r w:rsidR="00EE6FE7">
        <w:rPr>
          <w:rFonts w:hint="eastAsia"/>
          <w:lang w:eastAsia="ko-KR"/>
        </w:rPr>
        <w:t>x</w:t>
      </w:r>
      <w:r w:rsidR="00EE6FE7">
        <w:rPr>
          <w:lang w:eastAsia="ko-KR"/>
        </w:rPr>
        <w:t>00~0xFFFFF)</w:t>
      </w:r>
      <w:r w:rsidR="00EE6FE7">
        <w:rPr>
          <w:rFonts w:hint="eastAsia"/>
          <w:lang w:eastAsia="ko-KR"/>
        </w:rPr>
        <w:t>의</w:t>
      </w:r>
      <w:r w:rsidR="00EE6FE7">
        <w:rPr>
          <w:rFonts w:hint="eastAsia"/>
          <w:lang w:eastAsia="ko-KR"/>
        </w:rPr>
        <w:t xml:space="preserve"> </w:t>
      </w:r>
      <w:r w:rsidR="00EE6FE7">
        <w:rPr>
          <w:rFonts w:hint="eastAsia"/>
          <w:lang w:eastAsia="ko-KR"/>
        </w:rPr>
        <w:t>원하는</w:t>
      </w:r>
      <w:r w:rsidR="00EE6FE7">
        <w:rPr>
          <w:rFonts w:hint="eastAsia"/>
          <w:lang w:eastAsia="ko-KR"/>
        </w:rPr>
        <w:t xml:space="preserve"> </w:t>
      </w:r>
      <w:r w:rsidR="00EE6FE7">
        <w:rPr>
          <w:rFonts w:hint="eastAsia"/>
          <w:lang w:eastAsia="ko-KR"/>
        </w:rPr>
        <w:t>주소를</w:t>
      </w:r>
      <w:r w:rsidR="00EE6FE7">
        <w:rPr>
          <w:rFonts w:hint="eastAsia"/>
          <w:lang w:eastAsia="ko-KR"/>
        </w:rPr>
        <w:t xml:space="preserve"> </w:t>
      </w:r>
      <w:r w:rsidR="00EE6FE7">
        <w:rPr>
          <w:rFonts w:hint="eastAsia"/>
          <w:lang w:eastAsia="ko-KR"/>
        </w:rPr>
        <w:t>직접</w:t>
      </w:r>
      <w:r w:rsidR="00EE6FE7">
        <w:rPr>
          <w:rFonts w:hint="eastAsia"/>
          <w:lang w:eastAsia="ko-KR"/>
        </w:rPr>
        <w:t xml:space="preserve"> </w:t>
      </w:r>
      <w:r w:rsidR="00EE6FE7">
        <w:rPr>
          <w:rFonts w:hint="eastAsia"/>
          <w:lang w:eastAsia="ko-KR"/>
        </w:rPr>
        <w:t>지정한다</w:t>
      </w:r>
      <w:r w:rsidR="00EE6FE7">
        <w:rPr>
          <w:rFonts w:hint="eastAsia"/>
          <w:lang w:eastAsia="ko-KR"/>
        </w:rPr>
        <w:t>.</w:t>
      </w:r>
    </w:p>
    <w:p w14:paraId="35D5D3E8" w14:textId="77777777"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14:paraId="506ED2F5" w14:textId="2D4DBF5C" w:rsidR="00080395" w:rsidRDefault="00A36506" w:rsidP="00F7599E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i –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1AB2E7D8" w14:textId="5B8832C8" w:rsidR="00A36506" w:rsidRPr="007401A4" w:rsidRDefault="00A36506" w:rsidP="00F7599E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a </w:t>
      </w:r>
      <w:r w:rsidR="005E65DE">
        <w:rPr>
          <w:lang w:eastAsia="ko-KR"/>
        </w:rPr>
        <w:t>–</w:t>
      </w:r>
      <w:r>
        <w:rPr>
          <w:lang w:eastAsia="ko-KR"/>
        </w:rPr>
        <w:t xml:space="preserve"> </w:t>
      </w:r>
      <w:r w:rsidR="005E65DE">
        <w:rPr>
          <w:rFonts w:hint="eastAsia"/>
          <w:lang w:eastAsia="ko-KR"/>
        </w:rPr>
        <w:t>사용자가</w:t>
      </w:r>
      <w:r w:rsidR="005E65DE">
        <w:rPr>
          <w:rFonts w:hint="eastAsia"/>
          <w:lang w:eastAsia="ko-KR"/>
        </w:rPr>
        <w:t xml:space="preserve"> </w:t>
      </w:r>
      <w:r w:rsidR="005E65DE">
        <w:rPr>
          <w:rFonts w:hint="eastAsia"/>
          <w:lang w:eastAsia="ko-KR"/>
        </w:rPr>
        <w:t>입력한</w:t>
      </w:r>
      <w:r w:rsidR="005E65DE">
        <w:rPr>
          <w:rFonts w:hint="eastAsia"/>
          <w:lang w:eastAsia="ko-KR"/>
        </w:rPr>
        <w:t xml:space="preserve"> </w:t>
      </w:r>
      <w:r w:rsidR="005E65DE">
        <w:rPr>
          <w:lang w:eastAsia="ko-KR"/>
        </w:rPr>
        <w:t>address</w:t>
      </w:r>
      <w:r w:rsidR="005E65DE">
        <w:rPr>
          <w:rFonts w:hint="eastAsia"/>
          <w:lang w:eastAsia="ko-KR"/>
        </w:rPr>
        <w:t>를</w:t>
      </w:r>
      <w:r w:rsidR="005E65DE">
        <w:rPr>
          <w:rFonts w:hint="eastAsia"/>
          <w:lang w:eastAsia="ko-KR"/>
        </w:rPr>
        <w:t xml:space="preserve"> </w:t>
      </w:r>
      <w:r w:rsidR="005E65DE">
        <w:rPr>
          <w:lang w:eastAsia="ko-KR"/>
        </w:rPr>
        <w:t>16</w:t>
      </w:r>
      <w:r w:rsidR="005E65DE">
        <w:rPr>
          <w:rFonts w:hint="eastAsia"/>
          <w:lang w:eastAsia="ko-KR"/>
        </w:rPr>
        <w:t>진수</w:t>
      </w:r>
      <w:r w:rsidR="005E65DE">
        <w:rPr>
          <w:rFonts w:hint="eastAsia"/>
          <w:lang w:eastAsia="ko-KR"/>
        </w:rPr>
        <w:t xml:space="preserve"> </w:t>
      </w:r>
      <w:r w:rsidR="005E65DE">
        <w:rPr>
          <w:rFonts w:hint="eastAsia"/>
          <w:lang w:eastAsia="ko-KR"/>
        </w:rPr>
        <w:t>숫자로</w:t>
      </w:r>
      <w:r w:rsidR="005E65DE">
        <w:rPr>
          <w:rFonts w:hint="eastAsia"/>
          <w:lang w:eastAsia="ko-KR"/>
        </w:rPr>
        <w:t xml:space="preserve"> </w:t>
      </w:r>
      <w:r w:rsidR="005E65DE">
        <w:rPr>
          <w:rFonts w:hint="eastAsia"/>
          <w:lang w:eastAsia="ko-KR"/>
        </w:rPr>
        <w:t>저장하는</w:t>
      </w:r>
      <w:r w:rsidR="005E65DE">
        <w:rPr>
          <w:rFonts w:hint="eastAsia"/>
          <w:lang w:eastAsia="ko-KR"/>
        </w:rPr>
        <w:t xml:space="preserve"> </w:t>
      </w:r>
      <w:r w:rsidR="005E65DE">
        <w:rPr>
          <w:rFonts w:hint="eastAsia"/>
          <w:lang w:eastAsia="ko-KR"/>
        </w:rPr>
        <w:t>변수</w:t>
      </w:r>
    </w:p>
    <w:p w14:paraId="1A7313D6" w14:textId="72C8D993"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lastRenderedPageBreak/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9"/>
      <w:r w:rsidR="005E65DE">
        <w:rPr>
          <w:rFonts w:hint="eastAsia"/>
          <w:bCs/>
          <w:sz w:val="24"/>
          <w:lang w:eastAsia="ko-KR"/>
        </w:rPr>
        <w:t>i</w:t>
      </w:r>
      <w:r w:rsidR="005E65DE">
        <w:rPr>
          <w:bCs/>
          <w:sz w:val="24"/>
          <w:lang w:eastAsia="ko-KR"/>
        </w:rPr>
        <w:t>nt loader()</w:t>
      </w:r>
    </w:p>
    <w:p w14:paraId="4BCCA746" w14:textId="77777777"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14:paraId="0539FA8E" w14:textId="076ED1B6" w:rsidR="00F7599E" w:rsidRDefault="003A473A" w:rsidP="00277C6E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ink, load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C4DD010" w14:textId="77777777"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14:paraId="4083973C" w14:textId="28492EB8" w:rsidR="0068208D" w:rsidRDefault="003A473A" w:rsidP="00564BC4">
      <w:pPr>
        <w:ind w:left="720"/>
        <w:rPr>
          <w:lang w:eastAsia="ko-KR"/>
        </w:rPr>
      </w:pPr>
      <w:r>
        <w:rPr>
          <w:lang w:eastAsia="ko-KR"/>
        </w:rPr>
        <w:t xml:space="preserve">char a[100], b[100], c[100], d[100], e[100] –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 w:rsidR="00307151">
        <w:rPr>
          <w:lang w:eastAsia="ko-KR"/>
        </w:rPr>
        <w:t xml:space="preserve"> </w:t>
      </w:r>
      <w:r w:rsidR="00307151">
        <w:rPr>
          <w:rFonts w:hint="eastAsia"/>
          <w:lang w:eastAsia="ko-KR"/>
        </w:rPr>
        <w:t>b</w:t>
      </w:r>
      <w:r w:rsidR="00307151">
        <w:rPr>
          <w:lang w:eastAsia="ko-KR"/>
        </w:rPr>
        <w:t>, c, d</w:t>
      </w:r>
      <w:r w:rsidR="00307151">
        <w:rPr>
          <w:rFonts w:hint="eastAsia"/>
          <w:lang w:eastAsia="ko-KR"/>
        </w:rPr>
        <w:t>에</w:t>
      </w:r>
      <w:r w:rsidR="00307151">
        <w:rPr>
          <w:rFonts w:hint="eastAsia"/>
          <w:lang w:eastAsia="ko-KR"/>
        </w:rPr>
        <w:t xml:space="preserve"> </w:t>
      </w:r>
      <w:r w:rsidR="00307151">
        <w:rPr>
          <w:rFonts w:hint="eastAsia"/>
          <w:lang w:eastAsia="ko-KR"/>
        </w:rPr>
        <w:t>저장하고</w:t>
      </w:r>
      <w:r w:rsidR="00307151">
        <w:rPr>
          <w:rFonts w:hint="eastAsia"/>
          <w:lang w:eastAsia="ko-KR"/>
        </w:rPr>
        <w:t>,</w:t>
      </w:r>
      <w:r w:rsidR="00307151">
        <w:rPr>
          <w:lang w:eastAsia="ko-KR"/>
        </w:rPr>
        <w:t xml:space="preserve"> e</w:t>
      </w:r>
      <w:r w:rsidR="00307151">
        <w:rPr>
          <w:rFonts w:hint="eastAsia"/>
          <w:lang w:eastAsia="ko-KR"/>
        </w:rPr>
        <w:t>는</w:t>
      </w:r>
      <w:r w:rsidR="00307151">
        <w:rPr>
          <w:rFonts w:hint="eastAsia"/>
          <w:lang w:eastAsia="ko-KR"/>
        </w:rPr>
        <w:t xml:space="preserve"> </w:t>
      </w:r>
      <w:r w:rsidR="00CD581B">
        <w:rPr>
          <w:rFonts w:hint="eastAsia"/>
          <w:lang w:eastAsia="ko-KR"/>
        </w:rPr>
        <w:t>세</w:t>
      </w:r>
      <w:r w:rsidR="00CD581B">
        <w:rPr>
          <w:rFonts w:hint="eastAsia"/>
          <w:lang w:eastAsia="ko-KR"/>
        </w:rPr>
        <w:t xml:space="preserve"> </w:t>
      </w:r>
      <w:r w:rsidR="00CD581B">
        <w:rPr>
          <w:rFonts w:hint="eastAsia"/>
          <w:lang w:eastAsia="ko-KR"/>
        </w:rPr>
        <w:t>개</w:t>
      </w:r>
      <w:r w:rsidR="00CD581B">
        <w:rPr>
          <w:rFonts w:hint="eastAsia"/>
          <w:lang w:eastAsia="ko-KR"/>
        </w:rPr>
        <w:t xml:space="preserve"> </w:t>
      </w:r>
      <w:r w:rsidR="00CD581B">
        <w:rPr>
          <w:rFonts w:hint="eastAsia"/>
          <w:lang w:eastAsia="ko-KR"/>
        </w:rPr>
        <w:t>이상의</w:t>
      </w:r>
      <w:r w:rsidR="00CD581B">
        <w:rPr>
          <w:rFonts w:hint="eastAsia"/>
          <w:lang w:eastAsia="ko-KR"/>
        </w:rPr>
        <w:t xml:space="preserve"> </w:t>
      </w:r>
      <w:r w:rsidR="00CD581B">
        <w:rPr>
          <w:rFonts w:hint="eastAsia"/>
          <w:lang w:eastAsia="ko-KR"/>
        </w:rPr>
        <w:t>파일을</w:t>
      </w:r>
      <w:r w:rsidR="00CD581B">
        <w:rPr>
          <w:rFonts w:hint="eastAsia"/>
          <w:lang w:eastAsia="ko-KR"/>
        </w:rPr>
        <w:t xml:space="preserve"> </w:t>
      </w:r>
      <w:r w:rsidR="00CD581B">
        <w:rPr>
          <w:rFonts w:hint="eastAsia"/>
          <w:lang w:eastAsia="ko-KR"/>
        </w:rPr>
        <w:t>입력하였는지</w:t>
      </w:r>
      <w:r w:rsidR="00CD581B">
        <w:rPr>
          <w:rFonts w:hint="eastAsia"/>
          <w:lang w:eastAsia="ko-KR"/>
        </w:rPr>
        <w:t xml:space="preserve"> </w:t>
      </w:r>
      <w:r w:rsidR="00CD581B">
        <w:rPr>
          <w:rFonts w:hint="eastAsia"/>
          <w:lang w:eastAsia="ko-KR"/>
        </w:rPr>
        <w:t>체크하기</w:t>
      </w:r>
      <w:r w:rsidR="00CD581B">
        <w:rPr>
          <w:rFonts w:hint="eastAsia"/>
          <w:lang w:eastAsia="ko-KR"/>
        </w:rPr>
        <w:t xml:space="preserve"> </w:t>
      </w:r>
      <w:r w:rsidR="00CD581B">
        <w:rPr>
          <w:rFonts w:hint="eastAsia"/>
          <w:lang w:eastAsia="ko-KR"/>
        </w:rPr>
        <w:t>위해</w:t>
      </w:r>
      <w:r w:rsidR="00CD581B">
        <w:rPr>
          <w:rFonts w:hint="eastAsia"/>
          <w:lang w:eastAsia="ko-KR"/>
        </w:rPr>
        <w:t xml:space="preserve"> </w:t>
      </w:r>
      <w:r w:rsidR="00CD581B">
        <w:rPr>
          <w:rFonts w:hint="eastAsia"/>
          <w:lang w:eastAsia="ko-KR"/>
        </w:rPr>
        <w:t>사용한다</w:t>
      </w:r>
      <w:r w:rsidR="00CD581B">
        <w:rPr>
          <w:rFonts w:hint="eastAsia"/>
          <w:lang w:eastAsia="ko-KR"/>
        </w:rPr>
        <w:t>.</w:t>
      </w:r>
    </w:p>
    <w:p w14:paraId="1A9209E2" w14:textId="6CFA54AB" w:rsidR="00CD581B" w:rsidRDefault="00CD581B" w:rsidP="00564BC4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FILE *fp –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0773F262" w14:textId="02BD77BC" w:rsidR="003A473A" w:rsidRDefault="00B71FC1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i, j – </w:t>
      </w:r>
      <w:r>
        <w:rPr>
          <w:rFonts w:hint="eastAsia"/>
          <w:lang w:eastAsia="ko-KR"/>
        </w:rPr>
        <w:t>반복문을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39A70E69" w14:textId="6B26B326" w:rsidR="00B71FC1" w:rsidRDefault="00B71FC1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 filenumb, cslth, csaddr</w:t>
      </w:r>
      <w:r w:rsidR="00024B66">
        <w:rPr>
          <w:lang w:eastAsia="ko-KR"/>
        </w:rPr>
        <w:t xml:space="preserve"> – </w:t>
      </w:r>
      <w:r w:rsidR="00024B66">
        <w:rPr>
          <w:rFonts w:hint="eastAsia"/>
          <w:lang w:eastAsia="ko-KR"/>
        </w:rPr>
        <w:t>각각</w:t>
      </w:r>
      <w:r w:rsidR="00024B66">
        <w:rPr>
          <w:lang w:eastAsia="ko-KR"/>
        </w:rPr>
        <w:t xml:space="preserve"> </w:t>
      </w:r>
      <w:r w:rsidR="00024B66">
        <w:rPr>
          <w:rFonts w:hint="eastAsia"/>
          <w:lang w:eastAsia="ko-KR"/>
        </w:rPr>
        <w:t>입력된</w:t>
      </w:r>
      <w:r w:rsidR="00024B66">
        <w:rPr>
          <w:rFonts w:hint="eastAsia"/>
          <w:lang w:eastAsia="ko-KR"/>
        </w:rPr>
        <w:t xml:space="preserve"> </w:t>
      </w:r>
      <w:r w:rsidR="00024B66">
        <w:rPr>
          <w:rFonts w:hint="eastAsia"/>
          <w:lang w:eastAsia="ko-KR"/>
        </w:rPr>
        <w:t>파일의</w:t>
      </w:r>
      <w:r w:rsidR="00024B66">
        <w:rPr>
          <w:rFonts w:hint="eastAsia"/>
          <w:lang w:eastAsia="ko-KR"/>
        </w:rPr>
        <w:t xml:space="preserve"> </w:t>
      </w:r>
      <w:r w:rsidR="00024B66">
        <w:rPr>
          <w:rFonts w:hint="eastAsia"/>
          <w:lang w:eastAsia="ko-KR"/>
        </w:rPr>
        <w:t>개수</w:t>
      </w:r>
      <w:r w:rsidR="00024B66">
        <w:rPr>
          <w:lang w:eastAsia="ko-KR"/>
        </w:rPr>
        <w:t xml:space="preserve">, </w:t>
      </w:r>
      <w:r w:rsidR="00024B66">
        <w:rPr>
          <w:rFonts w:hint="eastAsia"/>
          <w:lang w:eastAsia="ko-KR"/>
        </w:rPr>
        <w:t>현재</w:t>
      </w:r>
      <w:r w:rsidR="00024B66">
        <w:rPr>
          <w:rFonts w:hint="eastAsia"/>
          <w:lang w:eastAsia="ko-KR"/>
        </w:rPr>
        <w:t xml:space="preserve"> </w:t>
      </w:r>
      <w:r w:rsidR="00024B66">
        <w:rPr>
          <w:rFonts w:hint="eastAsia"/>
          <w:lang w:eastAsia="ko-KR"/>
        </w:rPr>
        <w:t>처리하는</w:t>
      </w:r>
      <w:r w:rsidR="00024B66">
        <w:rPr>
          <w:rFonts w:hint="eastAsia"/>
          <w:lang w:eastAsia="ko-KR"/>
        </w:rPr>
        <w:t xml:space="preserve"> </w:t>
      </w:r>
      <w:r w:rsidR="00024B66">
        <w:rPr>
          <w:lang w:eastAsia="ko-KR"/>
        </w:rPr>
        <w:t xml:space="preserve">control </w:t>
      </w:r>
      <w:proofErr w:type="gramStart"/>
      <w:r w:rsidR="00024B66">
        <w:rPr>
          <w:lang w:eastAsia="ko-KR"/>
        </w:rPr>
        <w:t xml:space="preserve">section </w:t>
      </w:r>
      <w:r w:rsidR="00024B66">
        <w:rPr>
          <w:rFonts w:hint="eastAsia"/>
          <w:lang w:eastAsia="ko-KR"/>
        </w:rPr>
        <w:t>의</w:t>
      </w:r>
      <w:proofErr w:type="gramEnd"/>
      <w:r w:rsidR="00024B66">
        <w:rPr>
          <w:rFonts w:hint="eastAsia"/>
          <w:lang w:eastAsia="ko-KR"/>
        </w:rPr>
        <w:t xml:space="preserve"> </w:t>
      </w:r>
      <w:r w:rsidR="00024B66">
        <w:rPr>
          <w:rFonts w:hint="eastAsia"/>
          <w:lang w:eastAsia="ko-KR"/>
        </w:rPr>
        <w:t>길이</w:t>
      </w:r>
      <w:r w:rsidR="00024B66">
        <w:rPr>
          <w:rFonts w:hint="eastAsia"/>
          <w:lang w:eastAsia="ko-KR"/>
        </w:rPr>
        <w:t>,</w:t>
      </w:r>
      <w:r w:rsidR="00024B66">
        <w:rPr>
          <w:lang w:eastAsia="ko-KR"/>
        </w:rPr>
        <w:t xml:space="preserve"> </w:t>
      </w:r>
      <w:r w:rsidR="00C718CB">
        <w:rPr>
          <w:rFonts w:hint="eastAsia"/>
          <w:lang w:eastAsia="ko-KR"/>
        </w:rPr>
        <w:t>시작주소를</w:t>
      </w:r>
      <w:r w:rsidR="00C718CB">
        <w:rPr>
          <w:rFonts w:hint="eastAsia"/>
          <w:lang w:eastAsia="ko-KR"/>
        </w:rPr>
        <w:t xml:space="preserve"> </w:t>
      </w:r>
      <w:r w:rsidR="00C718CB">
        <w:rPr>
          <w:rFonts w:hint="eastAsia"/>
          <w:lang w:eastAsia="ko-KR"/>
        </w:rPr>
        <w:t>가지고</w:t>
      </w:r>
      <w:r w:rsidR="00C718CB">
        <w:rPr>
          <w:rFonts w:hint="eastAsia"/>
          <w:lang w:eastAsia="ko-KR"/>
        </w:rPr>
        <w:t xml:space="preserve"> </w:t>
      </w:r>
      <w:r w:rsidR="00C718CB">
        <w:rPr>
          <w:rFonts w:hint="eastAsia"/>
          <w:lang w:eastAsia="ko-KR"/>
        </w:rPr>
        <w:t>있다</w:t>
      </w:r>
      <w:r w:rsidR="00C718CB">
        <w:rPr>
          <w:rFonts w:hint="eastAsia"/>
          <w:lang w:eastAsia="ko-KR"/>
        </w:rPr>
        <w:t>.</w:t>
      </w:r>
    </w:p>
    <w:p w14:paraId="46B39857" w14:textId="7B01229D" w:rsidR="00C718CB" w:rsidRDefault="00C718CB" w:rsidP="000367EE">
      <w:pPr>
        <w:ind w:left="720"/>
        <w:rPr>
          <w:lang w:eastAsia="ko-KR"/>
        </w:rPr>
      </w:pPr>
      <w:r>
        <w:rPr>
          <w:lang w:eastAsia="ko-KR"/>
        </w:rPr>
        <w:t>int addrtmp, numtmp</w:t>
      </w:r>
      <w:r w:rsidR="008B205A">
        <w:rPr>
          <w:lang w:eastAsia="ko-KR"/>
        </w:rPr>
        <w:t xml:space="preserve">, estabnumb </w:t>
      </w:r>
      <w:r w:rsidR="00BC1FE9">
        <w:rPr>
          <w:lang w:eastAsia="ko-KR"/>
        </w:rPr>
        <w:t>–</w:t>
      </w:r>
      <w:r w:rsidR="008B205A">
        <w:rPr>
          <w:lang w:eastAsia="ko-KR"/>
        </w:rPr>
        <w:t xml:space="preserve"> </w:t>
      </w:r>
      <w:r w:rsidR="00BC1FE9">
        <w:rPr>
          <w:rFonts w:hint="eastAsia"/>
          <w:lang w:eastAsia="ko-KR"/>
        </w:rPr>
        <w:t>각각</w:t>
      </w:r>
      <w:r w:rsidR="00BC1FE9">
        <w:rPr>
          <w:lang w:eastAsia="ko-KR"/>
        </w:rPr>
        <w:t xml:space="preserve"> </w:t>
      </w:r>
      <w:r w:rsidR="00583B5E">
        <w:rPr>
          <w:rFonts w:hint="eastAsia"/>
          <w:lang w:eastAsia="ko-KR"/>
        </w:rPr>
        <w:t>주소와</w:t>
      </w:r>
      <w:r w:rsidR="00583B5E">
        <w:rPr>
          <w:rFonts w:hint="eastAsia"/>
          <w:lang w:eastAsia="ko-KR"/>
        </w:rPr>
        <w:t xml:space="preserve"> </w:t>
      </w:r>
      <w:r w:rsidR="00583B5E">
        <w:rPr>
          <w:rFonts w:hint="eastAsia"/>
          <w:lang w:eastAsia="ko-KR"/>
        </w:rPr>
        <w:t>관련된</w:t>
      </w:r>
      <w:r w:rsidR="00583B5E">
        <w:rPr>
          <w:rFonts w:hint="eastAsia"/>
          <w:lang w:eastAsia="ko-KR"/>
        </w:rPr>
        <w:t xml:space="preserve"> </w:t>
      </w:r>
      <w:r w:rsidR="00583B5E">
        <w:rPr>
          <w:rFonts w:hint="eastAsia"/>
          <w:lang w:eastAsia="ko-KR"/>
        </w:rPr>
        <w:t>값을</w:t>
      </w:r>
      <w:r w:rsidR="00583B5E">
        <w:rPr>
          <w:rFonts w:hint="eastAsia"/>
          <w:lang w:eastAsia="ko-KR"/>
        </w:rPr>
        <w:t xml:space="preserve"> </w:t>
      </w:r>
      <w:r w:rsidR="00583B5E">
        <w:rPr>
          <w:rFonts w:hint="eastAsia"/>
          <w:lang w:eastAsia="ko-KR"/>
        </w:rPr>
        <w:t>저장</w:t>
      </w:r>
      <w:r w:rsidR="00583B5E">
        <w:rPr>
          <w:rFonts w:hint="eastAsia"/>
          <w:lang w:eastAsia="ko-KR"/>
        </w:rPr>
        <w:t>,</w:t>
      </w:r>
      <w:r w:rsidR="00583B5E">
        <w:rPr>
          <w:lang w:eastAsia="ko-KR"/>
        </w:rPr>
        <w:t xml:space="preserve"> </w:t>
      </w:r>
      <w:r w:rsidR="000367EE">
        <w:rPr>
          <w:rFonts w:hint="eastAsia"/>
          <w:lang w:eastAsia="ko-KR"/>
        </w:rPr>
        <w:t>번호와</w:t>
      </w:r>
      <w:r w:rsidR="000367EE">
        <w:rPr>
          <w:rFonts w:hint="eastAsia"/>
          <w:lang w:eastAsia="ko-KR"/>
        </w:rPr>
        <w:t xml:space="preserve"> </w:t>
      </w:r>
      <w:r w:rsidR="000367EE">
        <w:rPr>
          <w:rFonts w:hint="eastAsia"/>
          <w:lang w:eastAsia="ko-KR"/>
        </w:rPr>
        <w:t>관련된</w:t>
      </w:r>
      <w:r w:rsidR="000367EE">
        <w:rPr>
          <w:rFonts w:hint="eastAsia"/>
          <w:lang w:eastAsia="ko-KR"/>
        </w:rPr>
        <w:t xml:space="preserve"> </w:t>
      </w:r>
      <w:r w:rsidR="000367EE">
        <w:rPr>
          <w:rFonts w:hint="eastAsia"/>
          <w:lang w:eastAsia="ko-KR"/>
        </w:rPr>
        <w:t>값을</w:t>
      </w:r>
      <w:r w:rsidR="000367EE">
        <w:rPr>
          <w:rFonts w:hint="eastAsia"/>
          <w:lang w:eastAsia="ko-KR"/>
        </w:rPr>
        <w:t xml:space="preserve"> </w:t>
      </w:r>
      <w:r w:rsidR="000367EE">
        <w:rPr>
          <w:rFonts w:hint="eastAsia"/>
          <w:lang w:eastAsia="ko-KR"/>
        </w:rPr>
        <w:t>저장</w:t>
      </w:r>
      <w:r w:rsidR="000367EE">
        <w:rPr>
          <w:lang w:eastAsia="ko-KR"/>
        </w:rPr>
        <w:t xml:space="preserve">, </w:t>
      </w:r>
      <w:r w:rsidR="000367EE">
        <w:rPr>
          <w:rFonts w:hint="eastAsia"/>
          <w:lang w:eastAsia="ko-KR"/>
        </w:rPr>
        <w:t>e</w:t>
      </w:r>
      <w:r w:rsidR="000367EE">
        <w:rPr>
          <w:lang w:eastAsia="ko-KR"/>
        </w:rPr>
        <w:t xml:space="preserve">xternal symbol </w:t>
      </w:r>
      <w:proofErr w:type="gramStart"/>
      <w:r w:rsidR="000367EE">
        <w:rPr>
          <w:lang w:eastAsia="ko-KR"/>
        </w:rPr>
        <w:t>table</w:t>
      </w:r>
      <w:r w:rsidR="008543E2">
        <w:rPr>
          <w:lang w:eastAsia="ko-KR"/>
        </w:rPr>
        <w:t xml:space="preserve"> </w:t>
      </w:r>
      <w:r w:rsidR="008543E2">
        <w:rPr>
          <w:rFonts w:hint="eastAsia"/>
          <w:lang w:eastAsia="ko-KR"/>
        </w:rPr>
        <w:t>에</w:t>
      </w:r>
      <w:proofErr w:type="gramEnd"/>
      <w:r w:rsidR="008543E2">
        <w:rPr>
          <w:rFonts w:hint="eastAsia"/>
          <w:lang w:eastAsia="ko-KR"/>
        </w:rPr>
        <w:t xml:space="preserve"> </w:t>
      </w:r>
      <w:r w:rsidR="008543E2">
        <w:rPr>
          <w:rFonts w:hint="eastAsia"/>
          <w:lang w:eastAsia="ko-KR"/>
        </w:rPr>
        <w:t>현재</w:t>
      </w:r>
      <w:r w:rsidR="008543E2">
        <w:rPr>
          <w:rFonts w:hint="eastAsia"/>
          <w:lang w:eastAsia="ko-KR"/>
        </w:rPr>
        <w:t xml:space="preserve"> </w:t>
      </w:r>
      <w:r w:rsidR="008543E2">
        <w:rPr>
          <w:rFonts w:hint="eastAsia"/>
          <w:lang w:eastAsia="ko-KR"/>
        </w:rPr>
        <w:t>들어있는</w:t>
      </w:r>
      <w:r w:rsidR="008543E2">
        <w:rPr>
          <w:rFonts w:hint="eastAsia"/>
          <w:lang w:eastAsia="ko-KR"/>
        </w:rPr>
        <w:t xml:space="preserve"> </w:t>
      </w:r>
      <w:r w:rsidR="008543E2">
        <w:rPr>
          <w:lang w:eastAsia="ko-KR"/>
        </w:rPr>
        <w:t>symbol</w:t>
      </w:r>
      <w:r w:rsidR="008543E2">
        <w:rPr>
          <w:rFonts w:hint="eastAsia"/>
          <w:lang w:eastAsia="ko-KR"/>
        </w:rPr>
        <w:t>의</w:t>
      </w:r>
      <w:r w:rsidR="008543E2">
        <w:rPr>
          <w:rFonts w:hint="eastAsia"/>
          <w:lang w:eastAsia="ko-KR"/>
        </w:rPr>
        <w:t xml:space="preserve"> </w:t>
      </w:r>
      <w:r w:rsidR="008543E2">
        <w:rPr>
          <w:rFonts w:hint="eastAsia"/>
          <w:lang w:eastAsia="ko-KR"/>
        </w:rPr>
        <w:t>개수를</w:t>
      </w:r>
      <w:r w:rsidR="008543E2">
        <w:rPr>
          <w:rFonts w:hint="eastAsia"/>
          <w:lang w:eastAsia="ko-KR"/>
        </w:rPr>
        <w:t xml:space="preserve"> </w:t>
      </w:r>
      <w:r w:rsidR="008543E2">
        <w:rPr>
          <w:rFonts w:hint="eastAsia"/>
          <w:lang w:eastAsia="ko-KR"/>
        </w:rPr>
        <w:t>저장하는</w:t>
      </w:r>
      <w:r w:rsidR="008543E2">
        <w:rPr>
          <w:rFonts w:hint="eastAsia"/>
          <w:lang w:eastAsia="ko-KR"/>
        </w:rPr>
        <w:t xml:space="preserve"> </w:t>
      </w:r>
      <w:r w:rsidR="008543E2">
        <w:rPr>
          <w:rFonts w:hint="eastAsia"/>
          <w:lang w:eastAsia="ko-KR"/>
        </w:rPr>
        <w:t>변수이다</w:t>
      </w:r>
      <w:r w:rsidR="008543E2">
        <w:rPr>
          <w:rFonts w:hint="eastAsia"/>
          <w:lang w:eastAsia="ko-KR"/>
        </w:rPr>
        <w:t>.</w:t>
      </w:r>
    </w:p>
    <w:p w14:paraId="7599E4D5" w14:textId="683EA477" w:rsidR="008543E2" w:rsidRDefault="00320260" w:rsidP="000367EE">
      <w:pPr>
        <w:ind w:left="720"/>
        <w:rPr>
          <w:lang w:eastAsia="ko-KR"/>
        </w:rPr>
      </w:pPr>
      <w:r>
        <w:rPr>
          <w:lang w:eastAsia="ko-KR"/>
        </w:rPr>
        <w:t xml:space="preserve">int addr1, addr2, addr3 – </w:t>
      </w:r>
      <w:r>
        <w:rPr>
          <w:rFonts w:hint="eastAsia"/>
          <w:lang w:eastAsia="ko-KR"/>
        </w:rPr>
        <w:t>c</w:t>
      </w:r>
      <w:r>
        <w:rPr>
          <w:lang w:eastAsia="ko-KR"/>
        </w:rPr>
        <w:t>ontrol section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14:paraId="1360AB5D" w14:textId="4621096C" w:rsidR="00A35150" w:rsidRDefault="00FF4A26" w:rsidP="00A35150">
      <w:pPr>
        <w:ind w:left="72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 xml:space="preserve">nsigned int valtmp –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 xml:space="preserve">oad, store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unsigned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memory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unsigned </w:t>
      </w:r>
      <w:r w:rsidR="00A35150">
        <w:rPr>
          <w:lang w:eastAsia="ko-KR"/>
        </w:rPr>
        <w:t xml:space="preserve">char </w:t>
      </w:r>
      <w:r w:rsidR="00A35150"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 w:rsidR="00A35150">
        <w:rPr>
          <w:lang w:eastAsia="ko-KR"/>
        </w:rPr>
        <w:t xml:space="preserve"> (carry</w:t>
      </w:r>
      <w:r w:rsidR="00A35150">
        <w:rPr>
          <w:rFonts w:hint="eastAsia"/>
          <w:lang w:eastAsia="ko-KR"/>
        </w:rPr>
        <w:t>에</w:t>
      </w:r>
      <w:r w:rsidR="00A35150">
        <w:rPr>
          <w:rFonts w:hint="eastAsia"/>
          <w:lang w:eastAsia="ko-KR"/>
        </w:rPr>
        <w:t xml:space="preserve"> </w:t>
      </w:r>
      <w:r w:rsidR="00A35150">
        <w:rPr>
          <w:rFonts w:hint="eastAsia"/>
          <w:lang w:eastAsia="ko-KR"/>
        </w:rPr>
        <w:t>대한</w:t>
      </w:r>
      <w:r w:rsidR="00A35150">
        <w:rPr>
          <w:rFonts w:hint="eastAsia"/>
          <w:lang w:eastAsia="ko-KR"/>
        </w:rPr>
        <w:t xml:space="preserve"> </w:t>
      </w:r>
      <w:r w:rsidR="00A35150">
        <w:rPr>
          <w:rFonts w:hint="eastAsia"/>
          <w:lang w:eastAsia="ko-KR"/>
        </w:rPr>
        <w:t>부분</w:t>
      </w:r>
      <w:r w:rsidR="00A35150">
        <w:rPr>
          <w:lang w:eastAsia="ko-KR"/>
        </w:rPr>
        <w:t>)</w:t>
      </w:r>
    </w:p>
    <w:p w14:paraId="7C73442E" w14:textId="65088A1A" w:rsidR="00A35150" w:rsidRDefault="00A35150" w:rsidP="00A35150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truct extnode estab[300] - external symbol table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241AA0F1" w14:textId="3D4BB387" w:rsidR="00A35150" w:rsidRDefault="00A35150" w:rsidP="00A35150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ertab1[100], ertab2[100], ertab3[100] </w:t>
      </w:r>
      <w:r w:rsidR="000203A5">
        <w:rPr>
          <w:lang w:eastAsia="ko-KR"/>
        </w:rPr>
        <w:t>–</w:t>
      </w:r>
      <w:r>
        <w:rPr>
          <w:lang w:eastAsia="ko-KR"/>
        </w:rPr>
        <w:t xml:space="preserve"> </w:t>
      </w:r>
      <w:r w:rsidR="000203A5">
        <w:rPr>
          <w:rFonts w:hint="eastAsia"/>
          <w:lang w:eastAsia="ko-KR"/>
        </w:rPr>
        <w:t>c</w:t>
      </w:r>
      <w:r w:rsidR="000203A5">
        <w:rPr>
          <w:lang w:eastAsia="ko-KR"/>
        </w:rPr>
        <w:t>ontrol section</w:t>
      </w:r>
      <w:r w:rsidR="000203A5">
        <w:rPr>
          <w:rFonts w:hint="eastAsia"/>
          <w:lang w:eastAsia="ko-KR"/>
        </w:rPr>
        <w:t>각각의</w:t>
      </w:r>
      <w:r w:rsidR="000203A5">
        <w:rPr>
          <w:rFonts w:hint="eastAsia"/>
          <w:lang w:eastAsia="ko-KR"/>
        </w:rPr>
        <w:t xml:space="preserve"> e</w:t>
      </w:r>
      <w:r w:rsidR="000203A5">
        <w:rPr>
          <w:lang w:eastAsia="ko-KR"/>
        </w:rPr>
        <w:t>xternal reference table</w:t>
      </w:r>
      <w:r w:rsidR="000203A5">
        <w:rPr>
          <w:rFonts w:hint="eastAsia"/>
          <w:lang w:eastAsia="ko-KR"/>
        </w:rPr>
        <w:t>이다</w:t>
      </w:r>
      <w:r w:rsidR="000203A5">
        <w:rPr>
          <w:rFonts w:hint="eastAsia"/>
          <w:lang w:eastAsia="ko-KR"/>
        </w:rPr>
        <w:t>.</w:t>
      </w:r>
    </w:p>
    <w:p w14:paraId="1C3326C0" w14:textId="14BDABE8" w:rsidR="000203A5" w:rsidRDefault="00354AD8" w:rsidP="00A35150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ch, flag, total –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H, M, E, T </w:t>
      </w:r>
      <w:r w:rsidR="00FE1501">
        <w:rPr>
          <w:rFonts w:hint="eastAsia"/>
          <w:lang w:eastAsia="ko-KR"/>
        </w:rPr>
        <w:t>등등을</w:t>
      </w:r>
      <w:r w:rsidR="00FE1501">
        <w:rPr>
          <w:rFonts w:hint="eastAsia"/>
          <w:lang w:eastAsia="ko-KR"/>
        </w:rPr>
        <w:t xml:space="preserve"> </w:t>
      </w:r>
      <w:r w:rsidR="00FE1501">
        <w:rPr>
          <w:rFonts w:hint="eastAsia"/>
          <w:lang w:eastAsia="ko-KR"/>
        </w:rPr>
        <w:t>구별할</w:t>
      </w:r>
      <w:r w:rsidR="00FE1501">
        <w:rPr>
          <w:rFonts w:hint="eastAsia"/>
          <w:lang w:eastAsia="ko-KR"/>
        </w:rPr>
        <w:t xml:space="preserve"> </w:t>
      </w:r>
      <w:r w:rsidR="00FE1501">
        <w:rPr>
          <w:rFonts w:hint="eastAsia"/>
          <w:lang w:eastAsia="ko-KR"/>
        </w:rPr>
        <w:t>때</w:t>
      </w:r>
      <w:r w:rsidR="00FE1501">
        <w:rPr>
          <w:rFonts w:hint="eastAsia"/>
          <w:lang w:eastAsia="ko-KR"/>
        </w:rPr>
        <w:t xml:space="preserve"> </w:t>
      </w:r>
      <w:r w:rsidR="00FE1501">
        <w:rPr>
          <w:rFonts w:hint="eastAsia"/>
          <w:lang w:eastAsia="ko-KR"/>
        </w:rPr>
        <w:t>사용하는</w:t>
      </w:r>
      <w:r w:rsidR="00FE1501">
        <w:rPr>
          <w:rFonts w:hint="eastAsia"/>
          <w:lang w:eastAsia="ko-KR"/>
        </w:rPr>
        <w:t xml:space="preserve"> </w:t>
      </w:r>
      <w:r w:rsidR="00FE1501">
        <w:rPr>
          <w:rFonts w:hint="eastAsia"/>
          <w:lang w:eastAsia="ko-KR"/>
        </w:rPr>
        <w:t>변수</w:t>
      </w:r>
      <w:r w:rsidR="00FE1501">
        <w:rPr>
          <w:rFonts w:hint="eastAsia"/>
          <w:lang w:eastAsia="ko-KR"/>
        </w:rPr>
        <w:t>,</w:t>
      </w:r>
      <w:r w:rsidR="00FE1501">
        <w:rPr>
          <w:lang w:eastAsia="ko-KR"/>
        </w:rPr>
        <w:t xml:space="preserve"> 0</w:t>
      </w:r>
      <w:r w:rsidR="00FE1501">
        <w:rPr>
          <w:rFonts w:hint="eastAsia"/>
          <w:lang w:eastAsia="ko-KR"/>
        </w:rPr>
        <w:t>또는</w:t>
      </w:r>
      <w:r w:rsidR="00FE1501">
        <w:rPr>
          <w:rFonts w:hint="eastAsia"/>
          <w:lang w:eastAsia="ko-KR"/>
        </w:rPr>
        <w:t xml:space="preserve"> </w:t>
      </w:r>
      <w:r w:rsidR="00FE1501">
        <w:rPr>
          <w:lang w:eastAsia="ko-KR"/>
        </w:rPr>
        <w:t>1</w:t>
      </w:r>
      <w:r w:rsidR="00FE1501">
        <w:rPr>
          <w:rFonts w:hint="eastAsia"/>
          <w:lang w:eastAsia="ko-KR"/>
        </w:rPr>
        <w:t>로</w:t>
      </w:r>
      <w:r w:rsidR="00FE1501">
        <w:rPr>
          <w:rFonts w:hint="eastAsia"/>
          <w:lang w:eastAsia="ko-KR"/>
        </w:rPr>
        <w:t xml:space="preserve"> </w:t>
      </w:r>
      <w:r w:rsidR="00FE1501">
        <w:rPr>
          <w:rFonts w:hint="eastAsia"/>
          <w:lang w:eastAsia="ko-KR"/>
        </w:rPr>
        <w:t>설정되어</w:t>
      </w:r>
      <w:r w:rsidR="00FE1501">
        <w:rPr>
          <w:rFonts w:hint="eastAsia"/>
          <w:lang w:eastAsia="ko-KR"/>
        </w:rPr>
        <w:t xml:space="preserve"> l</w:t>
      </w:r>
      <w:r w:rsidR="00FE1501">
        <w:rPr>
          <w:lang w:eastAsia="ko-KR"/>
        </w:rPr>
        <w:t>oop</w:t>
      </w:r>
      <w:r w:rsidR="00FE1501">
        <w:rPr>
          <w:rFonts w:hint="eastAsia"/>
          <w:lang w:eastAsia="ko-KR"/>
        </w:rPr>
        <w:t>문을</w:t>
      </w:r>
      <w:r w:rsidR="00FE1501">
        <w:rPr>
          <w:rFonts w:hint="eastAsia"/>
          <w:lang w:eastAsia="ko-KR"/>
        </w:rPr>
        <w:t xml:space="preserve"> </w:t>
      </w:r>
      <w:r w:rsidR="00FE1501">
        <w:rPr>
          <w:rFonts w:hint="eastAsia"/>
          <w:lang w:eastAsia="ko-KR"/>
        </w:rPr>
        <w:t>빠져나올</w:t>
      </w:r>
      <w:r w:rsidR="00FE1501">
        <w:rPr>
          <w:rFonts w:hint="eastAsia"/>
          <w:lang w:eastAsia="ko-KR"/>
        </w:rPr>
        <w:t xml:space="preserve"> </w:t>
      </w:r>
      <w:r w:rsidR="00FE1501">
        <w:rPr>
          <w:rFonts w:hint="eastAsia"/>
          <w:lang w:eastAsia="ko-KR"/>
        </w:rPr>
        <w:t>때</w:t>
      </w:r>
      <w:r w:rsidR="00FE1501">
        <w:rPr>
          <w:rFonts w:hint="eastAsia"/>
          <w:lang w:eastAsia="ko-KR"/>
        </w:rPr>
        <w:t xml:space="preserve"> </w:t>
      </w:r>
      <w:r w:rsidR="00FE1501">
        <w:rPr>
          <w:rFonts w:hint="eastAsia"/>
          <w:lang w:eastAsia="ko-KR"/>
        </w:rPr>
        <w:t>쓰는</w:t>
      </w:r>
      <w:r w:rsidR="00FE1501">
        <w:rPr>
          <w:rFonts w:hint="eastAsia"/>
          <w:lang w:eastAsia="ko-KR"/>
        </w:rPr>
        <w:t xml:space="preserve"> </w:t>
      </w:r>
      <w:r w:rsidR="00FE1501">
        <w:rPr>
          <w:rFonts w:hint="eastAsia"/>
          <w:lang w:eastAsia="ko-KR"/>
        </w:rPr>
        <w:t>변수</w:t>
      </w:r>
      <w:r w:rsidR="00FE1501">
        <w:rPr>
          <w:rFonts w:hint="eastAsia"/>
          <w:lang w:eastAsia="ko-KR"/>
        </w:rPr>
        <w:t>,</w:t>
      </w:r>
      <w:r w:rsidR="00FE1501">
        <w:rPr>
          <w:lang w:eastAsia="ko-KR"/>
        </w:rPr>
        <w:t xml:space="preserve"> </w:t>
      </w:r>
      <w:r w:rsidR="00E379A0">
        <w:rPr>
          <w:rFonts w:hint="eastAsia"/>
          <w:lang w:eastAsia="ko-KR"/>
        </w:rPr>
        <w:t>l</w:t>
      </w:r>
      <w:r w:rsidR="00E379A0">
        <w:rPr>
          <w:lang w:eastAsia="ko-KR"/>
        </w:rPr>
        <w:t>oad</w:t>
      </w:r>
      <w:r w:rsidR="00E379A0">
        <w:rPr>
          <w:rFonts w:hint="eastAsia"/>
          <w:lang w:eastAsia="ko-KR"/>
        </w:rPr>
        <w:t>된</w:t>
      </w:r>
      <w:r w:rsidR="00E379A0">
        <w:rPr>
          <w:rFonts w:hint="eastAsia"/>
          <w:lang w:eastAsia="ko-KR"/>
        </w:rPr>
        <w:t xml:space="preserve"> </w:t>
      </w:r>
      <w:r w:rsidR="00E379A0">
        <w:rPr>
          <w:rFonts w:hint="eastAsia"/>
          <w:lang w:eastAsia="ko-KR"/>
        </w:rPr>
        <w:t>프로그램의</w:t>
      </w:r>
      <w:r w:rsidR="00E379A0">
        <w:rPr>
          <w:rFonts w:hint="eastAsia"/>
          <w:lang w:eastAsia="ko-KR"/>
        </w:rPr>
        <w:t xml:space="preserve"> </w:t>
      </w:r>
      <w:r w:rsidR="00E379A0">
        <w:rPr>
          <w:rFonts w:hint="eastAsia"/>
          <w:lang w:eastAsia="ko-KR"/>
        </w:rPr>
        <w:t>총</w:t>
      </w:r>
      <w:r w:rsidR="00E379A0">
        <w:rPr>
          <w:rFonts w:hint="eastAsia"/>
          <w:lang w:eastAsia="ko-KR"/>
        </w:rPr>
        <w:t xml:space="preserve"> </w:t>
      </w:r>
      <w:r w:rsidR="00E379A0">
        <w:rPr>
          <w:rFonts w:hint="eastAsia"/>
          <w:lang w:eastAsia="ko-KR"/>
        </w:rPr>
        <w:t>길이를</w:t>
      </w:r>
      <w:r w:rsidR="00E379A0">
        <w:rPr>
          <w:rFonts w:hint="eastAsia"/>
          <w:lang w:eastAsia="ko-KR"/>
        </w:rPr>
        <w:t xml:space="preserve"> </w:t>
      </w:r>
      <w:r w:rsidR="00E379A0">
        <w:rPr>
          <w:rFonts w:hint="eastAsia"/>
          <w:lang w:eastAsia="ko-KR"/>
        </w:rPr>
        <w:t>저장하는</w:t>
      </w:r>
      <w:r w:rsidR="00E379A0">
        <w:rPr>
          <w:rFonts w:hint="eastAsia"/>
          <w:lang w:eastAsia="ko-KR"/>
        </w:rPr>
        <w:t xml:space="preserve"> </w:t>
      </w:r>
      <w:r w:rsidR="00E379A0">
        <w:rPr>
          <w:rFonts w:hint="eastAsia"/>
          <w:lang w:eastAsia="ko-KR"/>
        </w:rPr>
        <w:t>변수이다</w:t>
      </w:r>
      <w:r w:rsidR="00E379A0">
        <w:rPr>
          <w:rFonts w:hint="eastAsia"/>
          <w:lang w:eastAsia="ko-KR"/>
        </w:rPr>
        <w:t>.</w:t>
      </w:r>
    </w:p>
    <w:p w14:paraId="4B789DF3" w14:textId="097DCE26" w:rsidR="00E379A0" w:rsidRDefault="00E379A0" w:rsidP="00A35150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har linetmp[300] –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 w:rsidR="006A6A48">
        <w:rPr>
          <w:lang w:eastAsia="ko-KR"/>
        </w:rPr>
        <w:t xml:space="preserve"> </w:t>
      </w:r>
      <w:r w:rsidR="006A6A48">
        <w:rPr>
          <w:rFonts w:hint="eastAsia"/>
          <w:lang w:eastAsia="ko-KR"/>
        </w:rPr>
        <w:t>읽을</w:t>
      </w:r>
      <w:r w:rsidR="006A6A48">
        <w:rPr>
          <w:rFonts w:hint="eastAsia"/>
          <w:lang w:eastAsia="ko-KR"/>
        </w:rPr>
        <w:t xml:space="preserve"> </w:t>
      </w:r>
      <w:r w:rsidR="006A6A48">
        <w:rPr>
          <w:rFonts w:hint="eastAsia"/>
          <w:lang w:eastAsia="ko-KR"/>
        </w:rPr>
        <w:t>때</w:t>
      </w:r>
      <w:r w:rsidR="006A6A48">
        <w:rPr>
          <w:rFonts w:hint="eastAsia"/>
          <w:lang w:eastAsia="ko-KR"/>
        </w:rPr>
        <w:t xml:space="preserve"> </w:t>
      </w:r>
      <w:r w:rsidR="006A6A48">
        <w:rPr>
          <w:rFonts w:hint="eastAsia"/>
          <w:lang w:eastAsia="ko-KR"/>
        </w:rPr>
        <w:t>사용하는</w:t>
      </w:r>
      <w:r w:rsidR="006A6A48">
        <w:rPr>
          <w:rFonts w:hint="eastAsia"/>
          <w:lang w:eastAsia="ko-KR"/>
        </w:rPr>
        <w:t xml:space="preserve"> </w:t>
      </w:r>
      <w:r w:rsidR="006A6A48">
        <w:rPr>
          <w:rFonts w:hint="eastAsia"/>
          <w:lang w:eastAsia="ko-KR"/>
        </w:rPr>
        <w:t>변수이다</w:t>
      </w:r>
      <w:r w:rsidR="006A6A48">
        <w:rPr>
          <w:rFonts w:hint="eastAsia"/>
          <w:lang w:eastAsia="ko-KR"/>
        </w:rPr>
        <w:t>.</w:t>
      </w:r>
    </w:p>
    <w:p w14:paraId="7EAC0F14" w14:textId="55EC737E" w:rsidR="00380D7A" w:rsidRDefault="006A6A48" w:rsidP="00380D7A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har memtmp[3] </w:t>
      </w:r>
      <w:r w:rsidR="0037373A">
        <w:rPr>
          <w:lang w:eastAsia="ko-KR"/>
        </w:rPr>
        <w:t xml:space="preserve">– </w:t>
      </w:r>
      <w:r w:rsidR="0037373A">
        <w:rPr>
          <w:rFonts w:hint="eastAsia"/>
          <w:lang w:eastAsia="ko-KR"/>
        </w:rPr>
        <w:t>메모리에</w:t>
      </w:r>
      <w:r w:rsidR="0037373A">
        <w:rPr>
          <w:rFonts w:hint="eastAsia"/>
          <w:lang w:eastAsia="ko-KR"/>
        </w:rPr>
        <w:t xml:space="preserve"> </w:t>
      </w:r>
      <w:r w:rsidR="0037373A">
        <w:rPr>
          <w:rFonts w:hint="eastAsia"/>
          <w:lang w:eastAsia="ko-KR"/>
        </w:rPr>
        <w:t>저장해야</w:t>
      </w:r>
      <w:r w:rsidR="0037373A">
        <w:rPr>
          <w:rFonts w:hint="eastAsia"/>
          <w:lang w:eastAsia="ko-KR"/>
        </w:rPr>
        <w:t xml:space="preserve"> </w:t>
      </w:r>
      <w:r w:rsidR="0037373A">
        <w:rPr>
          <w:rFonts w:hint="eastAsia"/>
          <w:lang w:eastAsia="ko-KR"/>
        </w:rPr>
        <w:t>할</w:t>
      </w:r>
      <w:r w:rsidR="0037373A">
        <w:rPr>
          <w:rFonts w:hint="eastAsia"/>
          <w:lang w:eastAsia="ko-KR"/>
        </w:rPr>
        <w:t xml:space="preserve"> </w:t>
      </w:r>
      <w:r w:rsidR="00380D7A">
        <w:rPr>
          <w:lang w:eastAsia="ko-KR"/>
        </w:rPr>
        <w:t>1byte</w:t>
      </w:r>
      <w:r w:rsidR="00380D7A">
        <w:rPr>
          <w:rFonts w:hint="eastAsia"/>
          <w:lang w:eastAsia="ko-KR"/>
        </w:rPr>
        <w:t>의</w:t>
      </w:r>
      <w:r w:rsidR="00380D7A">
        <w:rPr>
          <w:lang w:eastAsia="ko-KR"/>
        </w:rPr>
        <w:t xml:space="preserve"> </w:t>
      </w:r>
      <w:r w:rsidR="00380D7A">
        <w:rPr>
          <w:rFonts w:hint="eastAsia"/>
          <w:lang w:eastAsia="ko-KR"/>
        </w:rPr>
        <w:t>숫자를</w:t>
      </w:r>
      <w:r w:rsidR="00380D7A">
        <w:rPr>
          <w:rFonts w:hint="eastAsia"/>
          <w:lang w:eastAsia="ko-KR"/>
        </w:rPr>
        <w:t xml:space="preserve"> </w:t>
      </w:r>
      <w:r w:rsidR="00380D7A">
        <w:rPr>
          <w:lang w:eastAsia="ko-KR"/>
        </w:rPr>
        <w:t>char</w:t>
      </w:r>
      <w:r w:rsidR="00380D7A">
        <w:rPr>
          <w:rFonts w:hint="eastAsia"/>
          <w:lang w:eastAsia="ko-KR"/>
        </w:rPr>
        <w:t>형태로</w:t>
      </w:r>
      <w:r w:rsidR="00380D7A">
        <w:rPr>
          <w:rFonts w:hint="eastAsia"/>
          <w:lang w:eastAsia="ko-KR"/>
        </w:rPr>
        <w:t xml:space="preserve"> </w:t>
      </w:r>
      <w:r w:rsidR="00380D7A">
        <w:rPr>
          <w:rFonts w:hint="eastAsia"/>
          <w:lang w:eastAsia="ko-KR"/>
        </w:rPr>
        <w:t>읽을</w:t>
      </w:r>
      <w:r w:rsidR="00380D7A">
        <w:rPr>
          <w:rFonts w:hint="eastAsia"/>
          <w:lang w:eastAsia="ko-KR"/>
        </w:rPr>
        <w:t xml:space="preserve"> </w:t>
      </w:r>
      <w:r w:rsidR="00380D7A">
        <w:rPr>
          <w:rFonts w:hint="eastAsia"/>
          <w:lang w:eastAsia="ko-KR"/>
        </w:rPr>
        <w:t>때</w:t>
      </w:r>
      <w:r w:rsidR="00380D7A">
        <w:rPr>
          <w:rFonts w:hint="eastAsia"/>
          <w:lang w:eastAsia="ko-KR"/>
        </w:rPr>
        <w:t xml:space="preserve"> </w:t>
      </w:r>
      <w:r w:rsidR="00380D7A">
        <w:rPr>
          <w:rFonts w:hint="eastAsia"/>
          <w:lang w:eastAsia="ko-KR"/>
        </w:rPr>
        <w:t>사용한다</w:t>
      </w:r>
      <w:r w:rsidR="00380D7A">
        <w:rPr>
          <w:lang w:eastAsia="ko-KR"/>
        </w:rPr>
        <w:t>.</w:t>
      </w:r>
    </w:p>
    <w:p w14:paraId="6B179591" w14:textId="77777777" w:rsidR="00380D7A" w:rsidRDefault="00380D7A" w:rsidP="00380D7A">
      <w:pPr>
        <w:ind w:left="720"/>
        <w:rPr>
          <w:rFonts w:hint="eastAsia"/>
          <w:lang w:eastAsia="ko-KR"/>
        </w:rPr>
      </w:pPr>
    </w:p>
    <w:p w14:paraId="093FEA11" w14:textId="1213643D"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bookmarkEnd w:id="12"/>
      <w:r w:rsidR="00380D7A">
        <w:rPr>
          <w:rFonts w:hint="eastAsia"/>
          <w:bCs/>
          <w:sz w:val="24"/>
          <w:lang w:eastAsia="ko-KR"/>
        </w:rPr>
        <w:t>p</w:t>
      </w:r>
      <w:r w:rsidR="00380D7A">
        <w:rPr>
          <w:bCs/>
          <w:sz w:val="24"/>
          <w:lang w:eastAsia="ko-KR"/>
        </w:rPr>
        <w:t>utbpnode(int val)</w:t>
      </w:r>
    </w:p>
    <w:p w14:paraId="74034518" w14:textId="77777777"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14:paraId="3178664F" w14:textId="42905665" w:rsidR="0006784D" w:rsidRDefault="00455D04" w:rsidP="0006784D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72F9A8A8" w14:textId="77777777"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14:paraId="584DB853" w14:textId="669184A3" w:rsidR="00E33CC9" w:rsidRDefault="00455D04" w:rsidP="00E33CC9">
      <w:pPr>
        <w:ind w:firstLine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truct bpnode *new, *ptr –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 w:rsidR="00E33CC9">
        <w:rPr>
          <w:lang w:eastAsia="ko-KR"/>
        </w:rPr>
        <w:t xml:space="preserve">breakpoint node </w:t>
      </w:r>
      <w:r w:rsidR="00E33CC9">
        <w:rPr>
          <w:rFonts w:hint="eastAsia"/>
          <w:lang w:eastAsia="ko-KR"/>
        </w:rPr>
        <w:t>를</w:t>
      </w:r>
      <w:r w:rsidR="00E33CC9">
        <w:rPr>
          <w:rFonts w:hint="eastAsia"/>
          <w:lang w:eastAsia="ko-KR"/>
        </w:rPr>
        <w:t xml:space="preserve"> </w:t>
      </w:r>
      <w:r w:rsidR="00E33CC9">
        <w:rPr>
          <w:rFonts w:hint="eastAsia"/>
          <w:lang w:eastAsia="ko-KR"/>
        </w:rPr>
        <w:t>생성</w:t>
      </w:r>
      <w:r w:rsidR="00E33CC9">
        <w:rPr>
          <w:rFonts w:hint="eastAsia"/>
          <w:lang w:eastAsia="ko-KR"/>
        </w:rPr>
        <w:t>,</w:t>
      </w:r>
      <w:r w:rsidR="00E33CC9">
        <w:rPr>
          <w:lang w:eastAsia="ko-KR"/>
        </w:rPr>
        <w:t xml:space="preserve"> </w:t>
      </w:r>
      <w:r w:rsidR="00E33CC9">
        <w:rPr>
          <w:rFonts w:hint="eastAsia"/>
          <w:lang w:eastAsia="ko-KR"/>
        </w:rPr>
        <w:t>집어넣을</w:t>
      </w:r>
      <w:r w:rsidR="00E33CC9">
        <w:rPr>
          <w:rFonts w:hint="eastAsia"/>
          <w:lang w:eastAsia="ko-KR"/>
        </w:rPr>
        <w:t xml:space="preserve"> </w:t>
      </w:r>
      <w:r w:rsidR="00E33CC9">
        <w:rPr>
          <w:rFonts w:hint="eastAsia"/>
          <w:lang w:eastAsia="ko-KR"/>
        </w:rPr>
        <w:t>위치를</w:t>
      </w:r>
      <w:r w:rsidR="00E33CC9">
        <w:rPr>
          <w:rFonts w:hint="eastAsia"/>
          <w:lang w:eastAsia="ko-KR"/>
        </w:rPr>
        <w:t xml:space="preserve"> </w:t>
      </w:r>
      <w:r w:rsidR="00E33CC9">
        <w:rPr>
          <w:rFonts w:hint="eastAsia"/>
          <w:lang w:eastAsia="ko-KR"/>
        </w:rPr>
        <w:t>가리키는</w:t>
      </w:r>
      <w:r w:rsidR="00E33CC9">
        <w:rPr>
          <w:rFonts w:hint="eastAsia"/>
          <w:lang w:eastAsia="ko-KR"/>
        </w:rPr>
        <w:t xml:space="preserve"> </w:t>
      </w:r>
      <w:r w:rsidR="00E33CC9">
        <w:rPr>
          <w:rFonts w:hint="eastAsia"/>
          <w:lang w:eastAsia="ko-KR"/>
        </w:rPr>
        <w:t>변수이다</w:t>
      </w:r>
      <w:r w:rsidR="00E33CC9">
        <w:rPr>
          <w:rFonts w:hint="eastAsia"/>
          <w:lang w:eastAsia="ko-KR"/>
        </w:rPr>
        <w:t>.</w:t>
      </w:r>
    </w:p>
    <w:p w14:paraId="779A5AF8" w14:textId="77777777" w:rsidR="00E33CC9" w:rsidRPr="00965691" w:rsidRDefault="00E33CC9" w:rsidP="00E33CC9">
      <w:pPr>
        <w:ind w:firstLine="720"/>
        <w:rPr>
          <w:rFonts w:hint="eastAsia"/>
          <w:lang w:eastAsia="ko-KR"/>
        </w:rPr>
      </w:pPr>
    </w:p>
    <w:p w14:paraId="103C414E" w14:textId="0BF5749E"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bookmarkEnd w:id="15"/>
      <w:r w:rsidR="00E33CC9">
        <w:rPr>
          <w:bCs/>
          <w:sz w:val="24"/>
          <w:lang w:eastAsia="ko-KR"/>
        </w:rPr>
        <w:t xml:space="preserve"> </w:t>
      </w:r>
      <w:r w:rsidR="00E33CC9">
        <w:rPr>
          <w:rFonts w:hint="eastAsia"/>
          <w:bCs/>
          <w:sz w:val="24"/>
          <w:lang w:eastAsia="ko-KR"/>
        </w:rPr>
        <w:t>b</w:t>
      </w:r>
      <w:r w:rsidR="00E33CC9">
        <w:rPr>
          <w:bCs/>
          <w:sz w:val="24"/>
          <w:lang w:eastAsia="ko-KR"/>
        </w:rPr>
        <w:t>p(int command)</w:t>
      </w:r>
    </w:p>
    <w:p w14:paraId="72A208E7" w14:textId="77777777"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14:paraId="3EB055FD" w14:textId="62E7E3B6" w:rsidR="0020156F" w:rsidRDefault="004933D7" w:rsidP="0020156F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ommand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이면</w:t>
      </w:r>
      <w:r>
        <w:rPr>
          <w:lang w:eastAsia="ko-KR"/>
        </w:rPr>
        <w:t xml:space="preserve"> </w:t>
      </w:r>
      <w:r w:rsidR="0020156F">
        <w:rPr>
          <w:rFonts w:hint="eastAsia"/>
          <w:lang w:eastAsia="ko-KR"/>
        </w:rPr>
        <w:t>입력된</w:t>
      </w:r>
      <w:r w:rsidR="0020156F">
        <w:rPr>
          <w:rFonts w:hint="eastAsia"/>
          <w:lang w:eastAsia="ko-KR"/>
        </w:rPr>
        <w:t xml:space="preserve"> </w:t>
      </w:r>
      <w:r w:rsidR="0020156F">
        <w:rPr>
          <w:lang w:eastAsia="ko-KR"/>
        </w:rPr>
        <w:t>breakpoint</w:t>
      </w:r>
      <w:r w:rsidR="0020156F">
        <w:rPr>
          <w:rFonts w:hint="eastAsia"/>
          <w:lang w:eastAsia="ko-KR"/>
        </w:rPr>
        <w:t>를</w:t>
      </w:r>
      <w:r w:rsidR="0020156F">
        <w:rPr>
          <w:rFonts w:hint="eastAsia"/>
          <w:lang w:eastAsia="ko-KR"/>
        </w:rPr>
        <w:t xml:space="preserve"> </w:t>
      </w:r>
      <w:r w:rsidR="0020156F">
        <w:rPr>
          <w:lang w:eastAsia="ko-KR"/>
        </w:rPr>
        <w:t>putbpnode</w:t>
      </w:r>
      <w:r w:rsidR="0020156F">
        <w:rPr>
          <w:rFonts w:hint="eastAsia"/>
          <w:lang w:eastAsia="ko-KR"/>
        </w:rPr>
        <w:t>함수를</w:t>
      </w:r>
      <w:r w:rsidR="0020156F">
        <w:rPr>
          <w:rFonts w:hint="eastAsia"/>
          <w:lang w:eastAsia="ko-KR"/>
        </w:rPr>
        <w:t xml:space="preserve"> </w:t>
      </w:r>
      <w:r w:rsidR="0020156F">
        <w:rPr>
          <w:rFonts w:hint="eastAsia"/>
          <w:lang w:eastAsia="ko-KR"/>
        </w:rPr>
        <w:t>통해</w:t>
      </w:r>
      <w:r w:rsidR="0020156F">
        <w:rPr>
          <w:rFonts w:hint="eastAsia"/>
          <w:lang w:eastAsia="ko-KR"/>
        </w:rPr>
        <w:t xml:space="preserve"> </w:t>
      </w:r>
      <w:r w:rsidR="0020156F">
        <w:rPr>
          <w:rFonts w:hint="eastAsia"/>
          <w:lang w:eastAsia="ko-KR"/>
        </w:rPr>
        <w:t>추가하고</w:t>
      </w:r>
      <w:r w:rsidR="0020156F">
        <w:rPr>
          <w:rFonts w:hint="eastAsia"/>
          <w:lang w:eastAsia="ko-KR"/>
        </w:rPr>
        <w:t>,</w:t>
      </w:r>
    </w:p>
    <w:p w14:paraId="4FFA1B6D" w14:textId="70CDC75F" w:rsidR="0020156F" w:rsidRDefault="0020156F" w:rsidP="0020156F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ommand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 w:rsidR="005E2A63">
        <w:rPr>
          <w:rFonts w:hint="eastAsia"/>
          <w:lang w:eastAsia="ko-KR"/>
        </w:rPr>
        <w:t>저장된</w:t>
      </w:r>
      <w:r w:rsidR="005E2A63">
        <w:rPr>
          <w:rFonts w:hint="eastAsia"/>
          <w:lang w:eastAsia="ko-KR"/>
        </w:rPr>
        <w:t xml:space="preserve"> </w:t>
      </w:r>
      <w:r w:rsidR="005E2A63">
        <w:rPr>
          <w:lang w:eastAsia="ko-KR"/>
        </w:rPr>
        <w:t>breakpoint</w:t>
      </w:r>
      <w:r w:rsidR="005E2A63">
        <w:rPr>
          <w:rFonts w:hint="eastAsia"/>
          <w:lang w:eastAsia="ko-KR"/>
        </w:rPr>
        <w:t>들을</w:t>
      </w:r>
      <w:r w:rsidR="005E2A63">
        <w:rPr>
          <w:rFonts w:hint="eastAsia"/>
          <w:lang w:eastAsia="ko-KR"/>
        </w:rPr>
        <w:t xml:space="preserve"> </w:t>
      </w:r>
      <w:r w:rsidR="005E2A63">
        <w:rPr>
          <w:rFonts w:hint="eastAsia"/>
          <w:lang w:eastAsia="ko-KR"/>
        </w:rPr>
        <w:t>모두</w:t>
      </w:r>
      <w:r w:rsidR="005E2A63">
        <w:rPr>
          <w:rFonts w:hint="eastAsia"/>
          <w:lang w:eastAsia="ko-KR"/>
        </w:rPr>
        <w:t xml:space="preserve"> </w:t>
      </w:r>
      <w:r w:rsidR="005E2A63">
        <w:rPr>
          <w:rFonts w:hint="eastAsia"/>
          <w:lang w:eastAsia="ko-KR"/>
        </w:rPr>
        <w:t>보여주고</w:t>
      </w:r>
      <w:r w:rsidR="005E2A63">
        <w:rPr>
          <w:rFonts w:hint="eastAsia"/>
          <w:lang w:eastAsia="ko-KR"/>
        </w:rPr>
        <w:t>,</w:t>
      </w:r>
    </w:p>
    <w:p w14:paraId="21668565" w14:textId="57835F9D" w:rsidR="005E2A63" w:rsidRPr="0020156F" w:rsidRDefault="005E2A63" w:rsidP="0020156F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ommand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 w:rsidR="00B31904">
        <w:rPr>
          <w:rFonts w:hint="eastAsia"/>
          <w:lang w:eastAsia="ko-KR"/>
        </w:rPr>
        <w:t>저장된</w:t>
      </w:r>
      <w:r w:rsidR="00B31904">
        <w:rPr>
          <w:rFonts w:hint="eastAsia"/>
          <w:lang w:eastAsia="ko-KR"/>
        </w:rPr>
        <w:t xml:space="preserve"> </w:t>
      </w:r>
      <w:r w:rsidR="00B31904">
        <w:rPr>
          <w:lang w:eastAsia="ko-KR"/>
        </w:rPr>
        <w:t>breakpoint</w:t>
      </w:r>
      <w:r w:rsidR="00B31904">
        <w:rPr>
          <w:rFonts w:hint="eastAsia"/>
          <w:lang w:eastAsia="ko-KR"/>
        </w:rPr>
        <w:t>들을</w:t>
      </w:r>
      <w:r w:rsidR="00B31904">
        <w:rPr>
          <w:rFonts w:hint="eastAsia"/>
          <w:lang w:eastAsia="ko-KR"/>
        </w:rPr>
        <w:t xml:space="preserve"> </w:t>
      </w:r>
      <w:r w:rsidR="00B31904">
        <w:rPr>
          <w:rFonts w:hint="eastAsia"/>
          <w:lang w:eastAsia="ko-KR"/>
        </w:rPr>
        <w:t>모두</w:t>
      </w:r>
      <w:r w:rsidR="00B31904">
        <w:rPr>
          <w:rFonts w:hint="eastAsia"/>
          <w:lang w:eastAsia="ko-KR"/>
        </w:rPr>
        <w:t xml:space="preserve"> </w:t>
      </w:r>
      <w:r w:rsidR="00B31904">
        <w:rPr>
          <w:rFonts w:hint="eastAsia"/>
          <w:lang w:eastAsia="ko-KR"/>
        </w:rPr>
        <w:t>삭제한다</w:t>
      </w:r>
      <w:r w:rsidR="00B31904">
        <w:rPr>
          <w:rFonts w:hint="eastAsia"/>
          <w:lang w:eastAsia="ko-KR"/>
        </w:rPr>
        <w:t>.</w:t>
      </w:r>
    </w:p>
    <w:p w14:paraId="22856C88" w14:textId="77777777"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14:paraId="02E47983" w14:textId="16AB3DB4" w:rsidR="00D66AC8" w:rsidRDefault="007A2A5E" w:rsidP="00B31904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truct bpnode *ptr, *tmp –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 w:rsidR="00115360">
        <w:rPr>
          <w:rFonts w:hint="eastAsia"/>
          <w:lang w:eastAsia="ko-KR"/>
        </w:rPr>
        <w:t>변수이다</w:t>
      </w:r>
      <w:r w:rsidR="00115360">
        <w:rPr>
          <w:rFonts w:hint="eastAsia"/>
          <w:lang w:eastAsia="ko-KR"/>
        </w:rPr>
        <w:t>.</w:t>
      </w:r>
    </w:p>
    <w:p w14:paraId="44F4DD57" w14:textId="184D229B" w:rsidR="00E17094" w:rsidRDefault="00115360" w:rsidP="00E17094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i,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E17094">
        <w:rPr>
          <w:rFonts w:hint="eastAsia"/>
          <w:lang w:eastAsia="ko-KR"/>
        </w:rPr>
        <w:t>추가할</w:t>
      </w:r>
      <w:r w:rsidR="00E17094">
        <w:rPr>
          <w:rFonts w:hint="eastAsia"/>
          <w:lang w:eastAsia="ko-KR"/>
        </w:rPr>
        <w:t xml:space="preserve"> </w:t>
      </w:r>
      <w:r w:rsidR="00E17094">
        <w:rPr>
          <w:rFonts w:hint="eastAsia"/>
          <w:lang w:eastAsia="ko-KR"/>
        </w:rPr>
        <w:t>주소를</w:t>
      </w:r>
      <w:r w:rsidR="00E17094">
        <w:rPr>
          <w:rFonts w:hint="eastAsia"/>
          <w:lang w:eastAsia="ko-KR"/>
        </w:rPr>
        <w:t xml:space="preserve"> </w:t>
      </w:r>
      <w:r w:rsidR="00E17094">
        <w:rPr>
          <w:lang w:eastAsia="ko-KR"/>
        </w:rPr>
        <w:t>char</w:t>
      </w:r>
      <w:r w:rsidR="00E17094">
        <w:rPr>
          <w:rFonts w:hint="eastAsia"/>
          <w:lang w:eastAsia="ko-KR"/>
        </w:rPr>
        <w:t>에서</w:t>
      </w:r>
      <w:r w:rsidR="00E17094">
        <w:rPr>
          <w:rFonts w:hint="eastAsia"/>
          <w:lang w:eastAsia="ko-KR"/>
        </w:rPr>
        <w:t xml:space="preserve"> </w:t>
      </w:r>
      <w:r w:rsidR="00E17094">
        <w:rPr>
          <w:lang w:eastAsia="ko-KR"/>
        </w:rPr>
        <w:t>hexadecimal</w:t>
      </w:r>
      <w:r w:rsidR="00E17094">
        <w:rPr>
          <w:rFonts w:hint="eastAsia"/>
          <w:lang w:eastAsia="ko-KR"/>
        </w:rPr>
        <w:t>로</w:t>
      </w:r>
      <w:r w:rsidR="00E17094">
        <w:rPr>
          <w:rFonts w:hint="eastAsia"/>
          <w:lang w:eastAsia="ko-KR"/>
        </w:rPr>
        <w:t xml:space="preserve"> </w:t>
      </w:r>
      <w:r w:rsidR="00E17094">
        <w:rPr>
          <w:rFonts w:hint="eastAsia"/>
          <w:lang w:eastAsia="ko-KR"/>
        </w:rPr>
        <w:t>저장할</w:t>
      </w:r>
      <w:r w:rsidR="00E17094">
        <w:rPr>
          <w:rFonts w:hint="eastAsia"/>
          <w:lang w:eastAsia="ko-KR"/>
        </w:rPr>
        <w:t xml:space="preserve"> </w:t>
      </w:r>
      <w:r w:rsidR="00E17094">
        <w:rPr>
          <w:rFonts w:hint="eastAsia"/>
          <w:lang w:eastAsia="ko-KR"/>
        </w:rPr>
        <w:t>때</w:t>
      </w:r>
      <w:r w:rsidR="00E17094">
        <w:rPr>
          <w:rFonts w:hint="eastAsia"/>
          <w:lang w:eastAsia="ko-KR"/>
        </w:rPr>
        <w:t xml:space="preserve"> </w:t>
      </w:r>
      <w:r w:rsidR="00E17094">
        <w:rPr>
          <w:rFonts w:hint="eastAsia"/>
          <w:lang w:eastAsia="ko-KR"/>
        </w:rPr>
        <w:t>사용하는</w:t>
      </w:r>
      <w:r w:rsidR="00E17094">
        <w:rPr>
          <w:rFonts w:hint="eastAsia"/>
          <w:lang w:eastAsia="ko-KR"/>
        </w:rPr>
        <w:t xml:space="preserve"> </w:t>
      </w:r>
      <w:r w:rsidR="00E17094">
        <w:rPr>
          <w:rFonts w:hint="eastAsia"/>
          <w:lang w:eastAsia="ko-KR"/>
        </w:rPr>
        <w:t>변수이다</w:t>
      </w:r>
      <w:r w:rsidR="00E17094">
        <w:rPr>
          <w:rFonts w:hint="eastAsia"/>
          <w:lang w:eastAsia="ko-KR"/>
        </w:rPr>
        <w:t>.</w:t>
      </w:r>
    </w:p>
    <w:p w14:paraId="623551D3" w14:textId="77777777" w:rsidR="00E17094" w:rsidRPr="00E17094" w:rsidRDefault="00E17094" w:rsidP="00E17094">
      <w:pPr>
        <w:ind w:left="720"/>
        <w:rPr>
          <w:rFonts w:hint="eastAsia"/>
          <w:lang w:eastAsia="ko-KR"/>
        </w:rPr>
      </w:pPr>
    </w:p>
    <w:p w14:paraId="7C6D5C54" w14:textId="75AEFD19" w:rsidR="004E08BB" w:rsidRPr="004E08BB" w:rsidRDefault="0006784D" w:rsidP="004E08BB">
      <w:pPr>
        <w:pStyle w:val="2"/>
        <w:rPr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8"/>
      <w:r w:rsidR="00E17094">
        <w:rPr>
          <w:rFonts w:hint="eastAsia"/>
          <w:bCs/>
          <w:noProof/>
          <w:sz w:val="24"/>
          <w:szCs w:val="24"/>
          <w:lang w:eastAsia="ko-KR"/>
        </w:rPr>
        <w:t>r</w:t>
      </w:r>
      <w:r w:rsidR="00E17094">
        <w:rPr>
          <w:bCs/>
          <w:noProof/>
          <w:sz w:val="24"/>
          <w:szCs w:val="24"/>
          <w:lang w:eastAsia="ko-KR"/>
        </w:rPr>
        <w:t>un()</w:t>
      </w:r>
    </w:p>
    <w:p w14:paraId="6F9389E9" w14:textId="77777777"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14:paraId="5624AB63" w14:textId="3053E901" w:rsidR="001B413C" w:rsidRPr="00542201" w:rsidRDefault="00C63B7B" w:rsidP="00C63B7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ink, load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83CF1">
        <w:rPr>
          <w:rFonts w:hint="eastAsia"/>
          <w:lang w:eastAsia="ko-KR"/>
        </w:rPr>
        <w:t>임의로</w:t>
      </w:r>
      <w:r w:rsidR="00A83CF1">
        <w:rPr>
          <w:rFonts w:hint="eastAsia"/>
          <w:lang w:eastAsia="ko-KR"/>
        </w:rPr>
        <w:t xml:space="preserve"> </w:t>
      </w:r>
      <w:r w:rsidR="00A83CF1">
        <w:rPr>
          <w:rFonts w:hint="eastAsia"/>
          <w:lang w:eastAsia="ko-KR"/>
        </w:rPr>
        <w:t>만든</w:t>
      </w:r>
      <w:r w:rsidR="00A83CF1">
        <w:rPr>
          <w:rFonts w:hint="eastAsia"/>
          <w:lang w:eastAsia="ko-KR"/>
        </w:rPr>
        <w:t xml:space="preserve"> </w:t>
      </w:r>
      <w:r w:rsidR="00A83CF1">
        <w:rPr>
          <w:rFonts w:hint="eastAsia"/>
          <w:lang w:eastAsia="ko-KR"/>
        </w:rPr>
        <w:t>레지스터에</w:t>
      </w:r>
      <w:r w:rsidR="00A83CF1">
        <w:rPr>
          <w:rFonts w:hint="eastAsia"/>
          <w:lang w:eastAsia="ko-KR"/>
        </w:rPr>
        <w:t xml:space="preserve"> </w:t>
      </w:r>
      <w:r w:rsidR="00A83CF1">
        <w:rPr>
          <w:rFonts w:hint="eastAsia"/>
          <w:lang w:eastAsia="ko-KR"/>
        </w:rPr>
        <w:t>그때의</w:t>
      </w:r>
      <w:r w:rsidR="00A83CF1">
        <w:rPr>
          <w:rFonts w:hint="eastAsia"/>
          <w:lang w:eastAsia="ko-KR"/>
        </w:rPr>
        <w:t xml:space="preserve"> </w:t>
      </w:r>
      <w:r w:rsidR="00A83CF1">
        <w:rPr>
          <w:rFonts w:hint="eastAsia"/>
          <w:lang w:eastAsia="ko-KR"/>
        </w:rPr>
        <w:t>값들이</w:t>
      </w:r>
      <w:r w:rsidR="00A83CF1">
        <w:rPr>
          <w:rFonts w:hint="eastAsia"/>
          <w:lang w:eastAsia="ko-KR"/>
        </w:rPr>
        <w:t xml:space="preserve"> </w:t>
      </w:r>
      <w:r w:rsidR="00A83CF1">
        <w:rPr>
          <w:rFonts w:hint="eastAsia"/>
          <w:lang w:eastAsia="ko-KR"/>
        </w:rPr>
        <w:t>저장된다</w:t>
      </w:r>
      <w:r w:rsidR="00A83CF1">
        <w:rPr>
          <w:rFonts w:hint="eastAsia"/>
          <w:lang w:eastAsia="ko-KR"/>
        </w:rPr>
        <w:t>.</w:t>
      </w:r>
    </w:p>
    <w:p w14:paraId="21D71043" w14:textId="4B3B0474" w:rsidR="002C5760" w:rsidRPr="002C5760" w:rsidRDefault="00564BC4" w:rsidP="002C5760">
      <w:pPr>
        <w:pStyle w:val="3"/>
        <w:rPr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14:paraId="16FF5E81" w14:textId="2D608697" w:rsidR="004E08BB" w:rsidRDefault="00A83CF1" w:rsidP="00820DAF">
      <w:pPr>
        <w:ind w:left="720"/>
        <w:rPr>
          <w:rFonts w:hint="eastAsia"/>
          <w:lang w:eastAsia="ko-KR"/>
        </w:rPr>
      </w:pPr>
      <w:r>
        <w:rPr>
          <w:lang w:eastAsia="ko-KR"/>
        </w:rPr>
        <w:t>int opcode, on, oi, ox, ob, op, oe, disp, r1, r2</w:t>
      </w:r>
      <w:r w:rsidR="00681C5D">
        <w:rPr>
          <w:lang w:eastAsia="ko-KR"/>
        </w:rPr>
        <w:t xml:space="preserve">, ta, tv, i, flag – </w:t>
      </w:r>
      <w:r w:rsidR="00681C5D">
        <w:rPr>
          <w:rFonts w:hint="eastAsia"/>
          <w:lang w:eastAsia="ko-KR"/>
        </w:rPr>
        <w:t>각각</w:t>
      </w:r>
      <w:r w:rsidR="00681C5D">
        <w:rPr>
          <w:lang w:eastAsia="ko-KR"/>
        </w:rPr>
        <w:t xml:space="preserve"> </w:t>
      </w:r>
      <w:r w:rsidR="00681C5D">
        <w:rPr>
          <w:rFonts w:hint="eastAsia"/>
          <w:lang w:eastAsia="ko-KR"/>
        </w:rPr>
        <w:t>현재</w:t>
      </w:r>
      <w:r w:rsidR="00681C5D">
        <w:rPr>
          <w:rFonts w:hint="eastAsia"/>
          <w:lang w:eastAsia="ko-KR"/>
        </w:rPr>
        <w:t xml:space="preserve"> </w:t>
      </w:r>
      <w:r w:rsidR="00681C5D">
        <w:rPr>
          <w:rFonts w:hint="eastAsia"/>
          <w:lang w:eastAsia="ko-KR"/>
        </w:rPr>
        <w:t>위치의</w:t>
      </w:r>
      <w:r w:rsidR="00681C5D">
        <w:rPr>
          <w:rFonts w:hint="eastAsia"/>
          <w:lang w:eastAsia="ko-KR"/>
        </w:rPr>
        <w:t xml:space="preserve"> </w:t>
      </w:r>
      <w:r w:rsidR="00681C5D">
        <w:rPr>
          <w:lang w:eastAsia="ko-KR"/>
        </w:rPr>
        <w:t>object code</w:t>
      </w:r>
      <w:r w:rsidR="00681C5D">
        <w:rPr>
          <w:rFonts w:hint="eastAsia"/>
          <w:lang w:eastAsia="ko-KR"/>
        </w:rPr>
        <w:t>를</w:t>
      </w:r>
      <w:r w:rsidR="00681C5D">
        <w:rPr>
          <w:rFonts w:hint="eastAsia"/>
          <w:lang w:eastAsia="ko-KR"/>
        </w:rPr>
        <w:t xml:space="preserve"> </w:t>
      </w:r>
      <w:r w:rsidR="00681C5D">
        <w:rPr>
          <w:rFonts w:hint="eastAsia"/>
          <w:lang w:eastAsia="ko-KR"/>
        </w:rPr>
        <w:t>읽어</w:t>
      </w:r>
      <w:r w:rsidR="00681C5D">
        <w:rPr>
          <w:rFonts w:hint="eastAsia"/>
          <w:lang w:eastAsia="ko-KR"/>
        </w:rPr>
        <w:t xml:space="preserve"> </w:t>
      </w:r>
      <w:r w:rsidR="008231B6">
        <w:rPr>
          <w:lang w:eastAsia="ko-KR"/>
        </w:rPr>
        <w:t>opcode, n, i, x, b, p, e, disp, rl, r2</w:t>
      </w:r>
      <w:r w:rsidR="008231B6">
        <w:rPr>
          <w:rFonts w:hint="eastAsia"/>
          <w:lang w:eastAsia="ko-KR"/>
        </w:rPr>
        <w:t>의</w:t>
      </w:r>
      <w:r w:rsidR="008231B6">
        <w:rPr>
          <w:rFonts w:hint="eastAsia"/>
          <w:lang w:eastAsia="ko-KR"/>
        </w:rPr>
        <w:t xml:space="preserve"> </w:t>
      </w:r>
      <w:r w:rsidR="008231B6">
        <w:rPr>
          <w:rFonts w:hint="eastAsia"/>
          <w:lang w:eastAsia="ko-KR"/>
        </w:rPr>
        <w:t>값으로</w:t>
      </w:r>
      <w:r w:rsidR="008231B6">
        <w:rPr>
          <w:lang w:eastAsia="ko-KR"/>
        </w:rPr>
        <w:t xml:space="preserve"> </w:t>
      </w:r>
      <w:r w:rsidR="008231B6">
        <w:rPr>
          <w:rFonts w:hint="eastAsia"/>
          <w:lang w:eastAsia="ko-KR"/>
        </w:rPr>
        <w:t>저장한다</w:t>
      </w:r>
      <w:r w:rsidR="008231B6">
        <w:rPr>
          <w:rFonts w:hint="eastAsia"/>
          <w:lang w:eastAsia="ko-KR"/>
        </w:rPr>
        <w:t>.</w:t>
      </w:r>
      <w:r w:rsidR="008231B6">
        <w:rPr>
          <w:lang w:eastAsia="ko-KR"/>
        </w:rPr>
        <w:t xml:space="preserve"> ta, tv</w:t>
      </w:r>
      <w:r w:rsidR="008231B6">
        <w:rPr>
          <w:rFonts w:hint="eastAsia"/>
          <w:lang w:eastAsia="ko-KR"/>
        </w:rPr>
        <w:t>는</w:t>
      </w:r>
      <w:r w:rsidR="008231B6">
        <w:rPr>
          <w:rFonts w:hint="eastAsia"/>
          <w:lang w:eastAsia="ko-KR"/>
        </w:rPr>
        <w:t xml:space="preserve"> </w:t>
      </w:r>
      <w:r w:rsidR="008231B6">
        <w:rPr>
          <w:rFonts w:hint="eastAsia"/>
          <w:lang w:eastAsia="ko-KR"/>
        </w:rPr>
        <w:t>각각</w:t>
      </w:r>
      <w:r w:rsidR="008231B6">
        <w:rPr>
          <w:rFonts w:hint="eastAsia"/>
          <w:lang w:eastAsia="ko-KR"/>
        </w:rPr>
        <w:t xml:space="preserve"> </w:t>
      </w:r>
      <w:r w:rsidR="008231B6">
        <w:rPr>
          <w:lang w:eastAsia="ko-KR"/>
        </w:rPr>
        <w:t>target address, target va</w:t>
      </w:r>
      <w:r w:rsidR="002819EC">
        <w:rPr>
          <w:lang w:eastAsia="ko-KR"/>
        </w:rPr>
        <w:t>lue</w:t>
      </w:r>
      <w:r w:rsidR="002819EC">
        <w:rPr>
          <w:rFonts w:hint="eastAsia"/>
          <w:lang w:eastAsia="ko-KR"/>
        </w:rPr>
        <w:t>이다</w:t>
      </w:r>
      <w:r w:rsidR="002819EC">
        <w:rPr>
          <w:rFonts w:hint="eastAsia"/>
          <w:lang w:eastAsia="ko-KR"/>
        </w:rPr>
        <w:t>.</w:t>
      </w:r>
      <w:r w:rsidR="002819EC">
        <w:rPr>
          <w:lang w:eastAsia="ko-KR"/>
        </w:rPr>
        <w:t xml:space="preserve"> i</w:t>
      </w:r>
      <w:r w:rsidR="002819EC">
        <w:rPr>
          <w:rFonts w:hint="eastAsia"/>
          <w:lang w:eastAsia="ko-KR"/>
        </w:rPr>
        <w:t>는</w:t>
      </w:r>
      <w:r w:rsidR="002819EC">
        <w:rPr>
          <w:rFonts w:hint="eastAsia"/>
          <w:lang w:eastAsia="ko-KR"/>
        </w:rPr>
        <w:t xml:space="preserve"> </w:t>
      </w:r>
      <w:r w:rsidR="002819EC">
        <w:rPr>
          <w:rFonts w:hint="eastAsia"/>
          <w:lang w:eastAsia="ko-KR"/>
        </w:rPr>
        <w:t>반복문을</w:t>
      </w:r>
      <w:r w:rsidR="002819EC">
        <w:rPr>
          <w:rFonts w:hint="eastAsia"/>
          <w:lang w:eastAsia="ko-KR"/>
        </w:rPr>
        <w:t xml:space="preserve"> </w:t>
      </w:r>
      <w:r w:rsidR="002819EC">
        <w:rPr>
          <w:rFonts w:hint="eastAsia"/>
          <w:lang w:eastAsia="ko-KR"/>
        </w:rPr>
        <w:t>위해</w:t>
      </w:r>
      <w:r w:rsidR="002819EC">
        <w:rPr>
          <w:rFonts w:hint="eastAsia"/>
          <w:lang w:eastAsia="ko-KR"/>
        </w:rPr>
        <w:t xml:space="preserve"> </w:t>
      </w:r>
      <w:r w:rsidR="002819EC">
        <w:rPr>
          <w:rFonts w:hint="eastAsia"/>
          <w:lang w:eastAsia="ko-KR"/>
        </w:rPr>
        <w:t>사용되고</w:t>
      </w:r>
      <w:r w:rsidR="002819EC">
        <w:rPr>
          <w:lang w:eastAsia="ko-KR"/>
        </w:rPr>
        <w:t>, flag</w:t>
      </w:r>
      <w:r w:rsidR="002819EC">
        <w:rPr>
          <w:rFonts w:hint="eastAsia"/>
          <w:lang w:eastAsia="ko-KR"/>
        </w:rPr>
        <w:t>는</w:t>
      </w:r>
      <w:r w:rsidR="002819EC">
        <w:rPr>
          <w:rFonts w:hint="eastAsia"/>
          <w:lang w:eastAsia="ko-KR"/>
        </w:rPr>
        <w:t xml:space="preserve"> </w:t>
      </w:r>
      <w:r w:rsidR="002819EC">
        <w:rPr>
          <w:lang w:eastAsia="ko-KR"/>
        </w:rPr>
        <w:t>1</w:t>
      </w:r>
      <w:r w:rsidR="002819EC">
        <w:rPr>
          <w:rFonts w:hint="eastAsia"/>
          <w:lang w:eastAsia="ko-KR"/>
        </w:rPr>
        <w:t>로</w:t>
      </w:r>
      <w:r w:rsidR="002819EC">
        <w:rPr>
          <w:rFonts w:hint="eastAsia"/>
          <w:lang w:eastAsia="ko-KR"/>
        </w:rPr>
        <w:t xml:space="preserve"> </w:t>
      </w:r>
      <w:r w:rsidR="002819EC">
        <w:rPr>
          <w:rFonts w:hint="eastAsia"/>
          <w:lang w:eastAsia="ko-KR"/>
        </w:rPr>
        <w:t>설정되면</w:t>
      </w:r>
      <w:r w:rsidR="002819EC">
        <w:rPr>
          <w:rFonts w:hint="eastAsia"/>
          <w:lang w:eastAsia="ko-KR"/>
        </w:rPr>
        <w:t xml:space="preserve"> </w:t>
      </w:r>
      <w:r w:rsidR="002819EC">
        <w:rPr>
          <w:rFonts w:hint="eastAsia"/>
          <w:lang w:eastAsia="ko-KR"/>
        </w:rPr>
        <w:t>반복문을</w:t>
      </w:r>
      <w:r w:rsidR="002819EC">
        <w:rPr>
          <w:rFonts w:hint="eastAsia"/>
          <w:lang w:eastAsia="ko-KR"/>
        </w:rPr>
        <w:t xml:space="preserve"> </w:t>
      </w:r>
      <w:r w:rsidR="002819EC">
        <w:rPr>
          <w:rFonts w:hint="eastAsia"/>
          <w:lang w:eastAsia="ko-KR"/>
        </w:rPr>
        <w:t>빠져나올</w:t>
      </w:r>
      <w:r w:rsidR="002819EC">
        <w:rPr>
          <w:rFonts w:hint="eastAsia"/>
          <w:lang w:eastAsia="ko-KR"/>
        </w:rPr>
        <w:t xml:space="preserve"> </w:t>
      </w:r>
      <w:r w:rsidR="002819EC">
        <w:rPr>
          <w:rFonts w:hint="eastAsia"/>
          <w:lang w:eastAsia="ko-KR"/>
        </w:rPr>
        <w:t>때</w:t>
      </w:r>
      <w:r w:rsidR="002819EC">
        <w:rPr>
          <w:rFonts w:hint="eastAsia"/>
          <w:lang w:eastAsia="ko-KR"/>
        </w:rPr>
        <w:t xml:space="preserve"> </w:t>
      </w:r>
      <w:r w:rsidR="002819EC">
        <w:rPr>
          <w:rFonts w:hint="eastAsia"/>
          <w:lang w:eastAsia="ko-KR"/>
        </w:rPr>
        <w:t>사용된다</w:t>
      </w:r>
      <w:r w:rsidR="002819EC">
        <w:rPr>
          <w:rFonts w:hint="eastAsia"/>
          <w:lang w:eastAsia="ko-KR"/>
        </w:rPr>
        <w:t>.</w:t>
      </w:r>
    </w:p>
    <w:p w14:paraId="65089A94" w14:textId="77777777" w:rsidR="008573AE" w:rsidRPr="00564BC4" w:rsidRDefault="008573AE" w:rsidP="007D1FAE">
      <w:pPr>
        <w:rPr>
          <w:lang w:eastAsia="ko-KR"/>
        </w:rPr>
      </w:pPr>
    </w:p>
    <w:p w14:paraId="746F4B93" w14:textId="77777777"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14:paraId="6CB3452E" w14:textId="42A93143" w:rsidR="003C0BF8" w:rsidRPr="00326D2D" w:rsidRDefault="00E41705" w:rsidP="00D6407C">
      <w:pPr>
        <w:pStyle w:val="2"/>
        <w:rPr>
          <w:rFonts w:ascii="Arial Unicode MS" w:eastAsia="Arial Unicode MS" w:hAnsi="Arial Unicode MS" w:cs="Arial Unicode MS"/>
          <w:bCs/>
          <w:sz w:val="24"/>
          <w:szCs w:val="24"/>
          <w:lang w:eastAsia="ko-KR"/>
        </w:rPr>
      </w:pPr>
      <w:r>
        <w:rPr>
          <w:rFonts w:ascii="Arial Unicode MS" w:eastAsia="Arial Unicode MS" w:hAnsi="Arial Unicode MS" w:cs="Arial Unicode MS" w:hint="eastAsia"/>
          <w:noProof/>
          <w:kern w:val="2"/>
          <w:sz w:val="24"/>
          <w:szCs w:val="24"/>
          <w:lang w:eastAsia="ko-KR"/>
        </w:rPr>
        <w:t>i</w:t>
      </w:r>
      <w:r>
        <w:rPr>
          <w:rFonts w:ascii="Arial Unicode MS" w:eastAsia="Arial Unicode MS" w:hAnsi="Arial Unicode MS" w:cs="Arial Unicode MS"/>
          <w:noProof/>
          <w:kern w:val="2"/>
          <w:sz w:val="24"/>
          <w:szCs w:val="24"/>
          <w:lang w:eastAsia="ko-KR"/>
        </w:rPr>
        <w:t>nt addr</w:t>
      </w:r>
    </w:p>
    <w:p w14:paraId="5B348A18" w14:textId="615A4A59" w:rsidR="00285C89" w:rsidRPr="00D14CD0" w:rsidRDefault="005207B6" w:rsidP="005207B6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  <w:r w:rsidR="002E4BA5">
        <w:rPr>
          <w:lang w:eastAsia="ko-KR"/>
        </w:rPr>
        <w:t xml:space="preserve"> </w:t>
      </w:r>
      <w:r>
        <w:rPr>
          <w:lang w:eastAsia="ko-KR"/>
        </w:rPr>
        <w:t>(0</w:t>
      </w:r>
      <w:r>
        <w:rPr>
          <w:rFonts w:hint="eastAsia"/>
          <w:lang w:eastAsia="ko-KR"/>
        </w:rPr>
        <w:t>x</w:t>
      </w:r>
      <w:r>
        <w:rPr>
          <w:lang w:eastAsia="ko-KR"/>
        </w:rPr>
        <w:t>00~0xFFFFF)</w:t>
      </w:r>
      <w:r w:rsidR="002E4BA5">
        <w:rPr>
          <w:lang w:eastAsia="ko-KR"/>
        </w:rPr>
        <w:t xml:space="preserve"> </w:t>
      </w:r>
      <w:r w:rsidR="002E4BA5">
        <w:rPr>
          <w:rFonts w:hint="eastAsia"/>
          <w:lang w:eastAsia="ko-KR"/>
        </w:rPr>
        <w:t>아무것도</w:t>
      </w:r>
      <w:r w:rsidR="002E4BA5">
        <w:rPr>
          <w:lang w:eastAsia="ko-KR"/>
        </w:rPr>
        <w:t xml:space="preserve"> </w:t>
      </w:r>
      <w:r w:rsidR="002E4BA5">
        <w:rPr>
          <w:rFonts w:hint="eastAsia"/>
          <w:lang w:eastAsia="ko-KR"/>
        </w:rPr>
        <w:t>입력하지</w:t>
      </w:r>
      <w:r w:rsidR="002E4BA5">
        <w:rPr>
          <w:rFonts w:hint="eastAsia"/>
          <w:lang w:eastAsia="ko-KR"/>
        </w:rPr>
        <w:t xml:space="preserve"> </w:t>
      </w:r>
      <w:r w:rsidR="002E4BA5">
        <w:rPr>
          <w:rFonts w:hint="eastAsia"/>
          <w:lang w:eastAsia="ko-KR"/>
        </w:rPr>
        <w:t>않으면</w:t>
      </w:r>
      <w:r w:rsidR="002E4BA5">
        <w:rPr>
          <w:rFonts w:hint="eastAsia"/>
          <w:lang w:eastAsia="ko-KR"/>
        </w:rPr>
        <w:t xml:space="preserve"> </w:t>
      </w:r>
      <w:r w:rsidR="002E4BA5">
        <w:rPr>
          <w:rFonts w:hint="eastAsia"/>
          <w:lang w:eastAsia="ko-KR"/>
        </w:rPr>
        <w:t>시작주소는</w:t>
      </w:r>
      <w:r w:rsidR="002E4BA5">
        <w:rPr>
          <w:rFonts w:hint="eastAsia"/>
          <w:lang w:eastAsia="ko-KR"/>
        </w:rPr>
        <w:t xml:space="preserve"> </w:t>
      </w:r>
      <w:r w:rsidR="002E4BA5">
        <w:rPr>
          <w:lang w:eastAsia="ko-KR"/>
        </w:rPr>
        <w:t>0x00</w:t>
      </w:r>
      <w:r w:rsidR="002E4BA5">
        <w:rPr>
          <w:rFonts w:hint="eastAsia"/>
          <w:lang w:eastAsia="ko-KR"/>
        </w:rPr>
        <w:t>이다</w:t>
      </w:r>
      <w:r w:rsidR="002E4BA5">
        <w:rPr>
          <w:rFonts w:hint="eastAsia"/>
          <w:lang w:eastAsia="ko-KR"/>
        </w:rPr>
        <w:t>.</w:t>
      </w:r>
    </w:p>
    <w:p w14:paraId="3BF0A0A5" w14:textId="71AD07CD" w:rsidR="003C0BF8" w:rsidRPr="00326D2D" w:rsidRDefault="002E4BA5" w:rsidP="00D6407C">
      <w:pPr>
        <w:pStyle w:val="2"/>
        <w:rPr>
          <w:rFonts w:ascii="Arial Unicode MS" w:eastAsia="Arial Unicode MS" w:hAnsi="Arial Unicode MS" w:cs="Arial Unicode MS"/>
          <w:bCs/>
          <w:sz w:val="24"/>
          <w:szCs w:val="24"/>
          <w:lang w:eastAsia="ko-KR"/>
        </w:rPr>
      </w:pPr>
      <w:r>
        <w:rPr>
          <w:rFonts w:ascii="Arial Unicode MS" w:eastAsia="Arial Unicode MS" w:hAnsi="Arial Unicode MS" w:cs="Arial Unicode MS" w:hint="eastAsia"/>
          <w:noProof/>
          <w:kern w:val="2"/>
          <w:sz w:val="24"/>
          <w:szCs w:val="24"/>
          <w:lang w:eastAsia="ko-KR"/>
        </w:rPr>
        <w:t>s</w:t>
      </w:r>
      <w:r>
        <w:rPr>
          <w:rFonts w:ascii="Arial Unicode MS" w:eastAsia="Arial Unicode MS" w:hAnsi="Arial Unicode MS" w:cs="Arial Unicode MS"/>
          <w:noProof/>
          <w:kern w:val="2"/>
          <w:sz w:val="24"/>
          <w:szCs w:val="24"/>
          <w:lang w:eastAsia="ko-KR"/>
        </w:rPr>
        <w:t>truct extnode</w:t>
      </w:r>
    </w:p>
    <w:p w14:paraId="2B3A4AF5" w14:textId="4649B030" w:rsidR="00CD18B3" w:rsidRPr="007D1FAE" w:rsidRDefault="002E4BA5" w:rsidP="008F6C9A">
      <w:pPr>
        <w:ind w:left="720"/>
        <w:rPr>
          <w:rFonts w:hint="eastAsia"/>
          <w:lang w:eastAsia="ko-KR"/>
        </w:rPr>
      </w:pPr>
      <w:r>
        <w:rPr>
          <w:lang w:eastAsia="ko-KR"/>
        </w:rPr>
        <w:t>char name[7]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AE3B1A">
        <w:rPr>
          <w:lang w:eastAsia="ko-KR"/>
        </w:rPr>
        <w:t>int address</w:t>
      </w:r>
      <w:r w:rsidR="00AE3B1A">
        <w:rPr>
          <w:rFonts w:hint="eastAsia"/>
          <w:lang w:eastAsia="ko-KR"/>
        </w:rPr>
        <w:t>는</w:t>
      </w:r>
      <w:r w:rsidR="00AE3B1A">
        <w:rPr>
          <w:rFonts w:hint="eastAsia"/>
          <w:lang w:eastAsia="ko-KR"/>
        </w:rPr>
        <w:t xml:space="preserve"> </w:t>
      </w:r>
      <w:r w:rsidR="00AE3B1A">
        <w:rPr>
          <w:lang w:eastAsia="ko-KR"/>
        </w:rPr>
        <w:t>external symbol</w:t>
      </w:r>
      <w:r w:rsidR="00AE3B1A">
        <w:rPr>
          <w:rFonts w:hint="eastAsia"/>
          <w:lang w:eastAsia="ko-KR"/>
        </w:rPr>
        <w:t>의</w:t>
      </w:r>
      <w:r w:rsidR="00AE3B1A">
        <w:rPr>
          <w:rFonts w:hint="eastAsia"/>
          <w:lang w:eastAsia="ko-KR"/>
        </w:rPr>
        <w:t xml:space="preserve"> </w:t>
      </w:r>
      <w:r w:rsidR="00AE3B1A">
        <w:rPr>
          <w:rFonts w:hint="eastAsia"/>
          <w:lang w:eastAsia="ko-KR"/>
        </w:rPr>
        <w:t>실제</w:t>
      </w:r>
      <w:r w:rsidR="00AE3B1A">
        <w:rPr>
          <w:rFonts w:hint="eastAsia"/>
          <w:lang w:eastAsia="ko-KR"/>
        </w:rPr>
        <w:t xml:space="preserve"> </w:t>
      </w:r>
      <w:r w:rsidR="00AE3B1A">
        <w:rPr>
          <w:rFonts w:hint="eastAsia"/>
          <w:lang w:eastAsia="ko-KR"/>
        </w:rPr>
        <w:t>주소</w:t>
      </w:r>
      <w:r w:rsidR="008F6C9A">
        <w:rPr>
          <w:lang w:eastAsia="ko-KR"/>
        </w:rPr>
        <w:t>, int length</w:t>
      </w:r>
      <w:r w:rsidR="008F6C9A">
        <w:rPr>
          <w:rFonts w:hint="eastAsia"/>
          <w:lang w:eastAsia="ko-KR"/>
        </w:rPr>
        <w:t>는</w:t>
      </w:r>
      <w:r w:rsidR="008F6C9A">
        <w:rPr>
          <w:rFonts w:hint="eastAsia"/>
          <w:lang w:eastAsia="ko-KR"/>
        </w:rPr>
        <w:t xml:space="preserve"> </w:t>
      </w:r>
      <w:r w:rsidR="008F6C9A">
        <w:rPr>
          <w:lang w:eastAsia="ko-KR"/>
        </w:rPr>
        <w:t xml:space="preserve">external </w:t>
      </w:r>
      <w:r w:rsidR="008F6C9A">
        <w:rPr>
          <w:rFonts w:hint="eastAsia"/>
          <w:lang w:eastAsia="ko-KR"/>
        </w:rPr>
        <w:t>symbo</w:t>
      </w:r>
      <w:r w:rsidR="008F6C9A">
        <w:rPr>
          <w:lang w:eastAsia="ko-KR"/>
        </w:rPr>
        <w:t>l</w:t>
      </w:r>
      <w:r w:rsidR="008F6C9A">
        <w:rPr>
          <w:rFonts w:hint="eastAsia"/>
          <w:lang w:eastAsia="ko-KR"/>
        </w:rPr>
        <w:t>이</w:t>
      </w:r>
      <w:r w:rsidR="008F6C9A">
        <w:rPr>
          <w:rFonts w:hint="eastAsia"/>
          <w:lang w:eastAsia="ko-KR"/>
        </w:rPr>
        <w:t xml:space="preserve"> p</w:t>
      </w:r>
      <w:r w:rsidR="008F6C9A">
        <w:rPr>
          <w:lang w:eastAsia="ko-KR"/>
        </w:rPr>
        <w:t>rogram name</w:t>
      </w:r>
      <w:r w:rsidR="008F6C9A">
        <w:rPr>
          <w:rFonts w:hint="eastAsia"/>
          <w:lang w:eastAsia="ko-KR"/>
        </w:rPr>
        <w:t>일</w:t>
      </w:r>
      <w:r w:rsidR="008F6C9A">
        <w:rPr>
          <w:rFonts w:hint="eastAsia"/>
          <w:lang w:eastAsia="ko-KR"/>
        </w:rPr>
        <w:t xml:space="preserve"> </w:t>
      </w:r>
      <w:r w:rsidR="008F6C9A">
        <w:rPr>
          <w:rFonts w:hint="eastAsia"/>
          <w:lang w:eastAsia="ko-KR"/>
        </w:rPr>
        <w:t>때</w:t>
      </w:r>
      <w:r w:rsidR="008F6C9A">
        <w:rPr>
          <w:rFonts w:hint="eastAsia"/>
          <w:lang w:eastAsia="ko-KR"/>
        </w:rPr>
        <w:t xml:space="preserve"> </w:t>
      </w:r>
      <w:r w:rsidR="00C56EFD">
        <w:rPr>
          <w:rFonts w:hint="eastAsia"/>
          <w:lang w:eastAsia="ko-KR"/>
        </w:rPr>
        <w:t>현재</w:t>
      </w:r>
      <w:r w:rsidR="00C56EFD">
        <w:rPr>
          <w:rFonts w:hint="eastAsia"/>
          <w:lang w:eastAsia="ko-KR"/>
        </w:rPr>
        <w:t xml:space="preserve"> </w:t>
      </w:r>
      <w:r w:rsidR="00C56EFD">
        <w:rPr>
          <w:lang w:eastAsia="ko-KR"/>
        </w:rPr>
        <w:t>control section</w:t>
      </w:r>
      <w:r w:rsidR="00C56EFD">
        <w:rPr>
          <w:rFonts w:hint="eastAsia"/>
          <w:lang w:eastAsia="ko-KR"/>
        </w:rPr>
        <w:t>의</w:t>
      </w:r>
      <w:r w:rsidR="00C56EFD">
        <w:rPr>
          <w:rFonts w:hint="eastAsia"/>
          <w:lang w:eastAsia="ko-KR"/>
        </w:rPr>
        <w:t xml:space="preserve"> </w:t>
      </w:r>
      <w:r w:rsidR="00C56EFD">
        <w:rPr>
          <w:rFonts w:hint="eastAsia"/>
          <w:lang w:eastAsia="ko-KR"/>
        </w:rPr>
        <w:t>길이를</w:t>
      </w:r>
      <w:r w:rsidR="00C56EFD">
        <w:rPr>
          <w:rFonts w:hint="eastAsia"/>
          <w:lang w:eastAsia="ko-KR"/>
        </w:rPr>
        <w:t xml:space="preserve"> </w:t>
      </w:r>
      <w:r w:rsidR="00C56EFD">
        <w:rPr>
          <w:rFonts w:hint="eastAsia"/>
          <w:lang w:eastAsia="ko-KR"/>
        </w:rPr>
        <w:t>저장한다</w:t>
      </w:r>
      <w:r w:rsidR="00C56EFD">
        <w:rPr>
          <w:rFonts w:hint="eastAsia"/>
          <w:lang w:eastAsia="ko-KR"/>
        </w:rPr>
        <w:t>.</w:t>
      </w:r>
    </w:p>
    <w:p w14:paraId="095071D2" w14:textId="37EE6588" w:rsidR="00564BC4" w:rsidRDefault="00EE5EEC" w:rsidP="00E2119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s</w:t>
      </w:r>
      <w:r>
        <w:rPr>
          <w:bCs/>
          <w:sz w:val="24"/>
          <w:lang w:eastAsia="ko-KR"/>
        </w:rPr>
        <w:t xml:space="preserve">truct </w:t>
      </w:r>
      <w:r w:rsidR="00C56EFD">
        <w:rPr>
          <w:rFonts w:hint="eastAsia"/>
          <w:bCs/>
          <w:sz w:val="24"/>
          <w:lang w:eastAsia="ko-KR"/>
        </w:rPr>
        <w:t>b</w:t>
      </w:r>
      <w:r w:rsidR="00C56EFD">
        <w:rPr>
          <w:bCs/>
          <w:sz w:val="24"/>
          <w:lang w:eastAsia="ko-KR"/>
        </w:rPr>
        <w:t>pnode, struct bpnode *bphead</w:t>
      </w:r>
    </w:p>
    <w:p w14:paraId="7E1A0D2C" w14:textId="0552C855" w:rsidR="00070511" w:rsidRDefault="00CC568E" w:rsidP="00285C89">
      <w:pPr>
        <w:ind w:left="720"/>
        <w:rPr>
          <w:rFonts w:hint="eastAsia"/>
          <w:sz w:val="24"/>
          <w:szCs w:val="24"/>
          <w:lang w:eastAsia="ko-KR"/>
        </w:rPr>
      </w:pPr>
      <w:r>
        <w:rPr>
          <w:lang w:eastAsia="ko-KR"/>
        </w:rPr>
        <w:t>int checkpoint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struct bpnode *next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E5026B">
        <w:rPr>
          <w:lang w:eastAsia="ko-KR"/>
        </w:rPr>
        <w:t xml:space="preserve"> </w:t>
      </w:r>
      <w:r w:rsidR="00E5026B">
        <w:rPr>
          <w:rFonts w:hint="eastAsia"/>
          <w:lang w:eastAsia="ko-KR"/>
        </w:rPr>
        <w:t>n</w:t>
      </w:r>
      <w:r w:rsidR="00E5026B">
        <w:rPr>
          <w:lang w:eastAsia="ko-KR"/>
        </w:rPr>
        <w:t>ode</w:t>
      </w:r>
      <w:r w:rsidR="00E5026B">
        <w:rPr>
          <w:rFonts w:hint="eastAsia"/>
          <w:lang w:eastAsia="ko-KR"/>
        </w:rPr>
        <w:t>의</w:t>
      </w:r>
      <w:r w:rsidR="00E5026B">
        <w:rPr>
          <w:rFonts w:hint="eastAsia"/>
          <w:lang w:eastAsia="ko-KR"/>
        </w:rPr>
        <w:t xml:space="preserve"> </w:t>
      </w:r>
      <w:r w:rsidR="00E5026B">
        <w:rPr>
          <w:rFonts w:hint="eastAsia"/>
          <w:lang w:eastAsia="ko-KR"/>
        </w:rPr>
        <w:t>주소이다</w:t>
      </w:r>
      <w:r w:rsidR="00E5026B">
        <w:rPr>
          <w:rFonts w:hint="eastAsia"/>
          <w:lang w:eastAsia="ko-KR"/>
        </w:rPr>
        <w:t>.</w:t>
      </w:r>
      <w:r w:rsidR="00E5026B">
        <w:rPr>
          <w:lang w:eastAsia="ko-KR"/>
        </w:rPr>
        <w:t xml:space="preserve"> </w:t>
      </w:r>
      <w:r w:rsidR="00E5026B">
        <w:rPr>
          <w:rFonts w:hint="eastAsia"/>
          <w:lang w:eastAsia="ko-KR"/>
        </w:rPr>
        <w:t>b</w:t>
      </w:r>
      <w:r w:rsidR="00E5026B">
        <w:rPr>
          <w:lang w:eastAsia="ko-KR"/>
        </w:rPr>
        <w:t>phead</w:t>
      </w:r>
      <w:r w:rsidR="00E5026B">
        <w:rPr>
          <w:rFonts w:hint="eastAsia"/>
          <w:lang w:eastAsia="ko-KR"/>
        </w:rPr>
        <w:t>는</w:t>
      </w:r>
      <w:r w:rsidR="00E5026B">
        <w:rPr>
          <w:rFonts w:hint="eastAsia"/>
          <w:lang w:eastAsia="ko-KR"/>
        </w:rPr>
        <w:t xml:space="preserve"> </w:t>
      </w:r>
      <w:r w:rsidR="00E5026B">
        <w:rPr>
          <w:lang w:eastAsia="ko-KR"/>
        </w:rPr>
        <w:t>linked list</w:t>
      </w:r>
      <w:r w:rsidR="00E5026B">
        <w:rPr>
          <w:rFonts w:hint="eastAsia"/>
          <w:lang w:eastAsia="ko-KR"/>
        </w:rPr>
        <w:t>의</w:t>
      </w:r>
      <w:r w:rsidR="00E5026B">
        <w:rPr>
          <w:rFonts w:hint="eastAsia"/>
          <w:lang w:eastAsia="ko-KR"/>
        </w:rPr>
        <w:t xml:space="preserve"> </w:t>
      </w:r>
      <w:r w:rsidR="00E5026B">
        <w:rPr>
          <w:rFonts w:hint="eastAsia"/>
          <w:lang w:eastAsia="ko-KR"/>
        </w:rPr>
        <w:t>가장</w:t>
      </w:r>
      <w:r w:rsidR="00E5026B">
        <w:rPr>
          <w:rFonts w:hint="eastAsia"/>
          <w:lang w:eastAsia="ko-KR"/>
        </w:rPr>
        <w:t xml:space="preserve"> </w:t>
      </w:r>
      <w:r w:rsidR="00E5026B">
        <w:rPr>
          <w:rFonts w:hint="eastAsia"/>
          <w:lang w:eastAsia="ko-KR"/>
        </w:rPr>
        <w:t>앞</w:t>
      </w:r>
      <w:r w:rsidR="00E5026B">
        <w:rPr>
          <w:rFonts w:hint="eastAsia"/>
          <w:lang w:eastAsia="ko-KR"/>
        </w:rPr>
        <w:t xml:space="preserve"> </w:t>
      </w:r>
      <w:r w:rsidR="00E5026B">
        <w:rPr>
          <w:rFonts w:hint="eastAsia"/>
          <w:lang w:eastAsia="ko-KR"/>
        </w:rPr>
        <w:t>부분을</w:t>
      </w:r>
      <w:r w:rsidR="00E5026B">
        <w:rPr>
          <w:rFonts w:hint="eastAsia"/>
          <w:lang w:eastAsia="ko-KR"/>
        </w:rPr>
        <w:t xml:space="preserve"> </w:t>
      </w:r>
      <w:r w:rsidR="00E5026B">
        <w:rPr>
          <w:rFonts w:hint="eastAsia"/>
          <w:lang w:eastAsia="ko-KR"/>
        </w:rPr>
        <w:t>가리키는</w:t>
      </w:r>
      <w:r w:rsidR="00E5026B">
        <w:rPr>
          <w:rFonts w:hint="eastAsia"/>
          <w:lang w:eastAsia="ko-KR"/>
        </w:rPr>
        <w:t xml:space="preserve"> </w:t>
      </w:r>
      <w:r w:rsidR="00E5026B">
        <w:rPr>
          <w:rFonts w:hint="eastAsia"/>
          <w:lang w:eastAsia="ko-KR"/>
        </w:rPr>
        <w:t>변수이다</w:t>
      </w:r>
      <w:r w:rsidR="00E5026B">
        <w:rPr>
          <w:rFonts w:hint="eastAsia"/>
          <w:lang w:eastAsia="ko-KR"/>
        </w:rPr>
        <w:t>.</w:t>
      </w:r>
    </w:p>
    <w:p w14:paraId="2C34E6F5" w14:textId="31D9064D" w:rsidR="00832E2B" w:rsidRDefault="00832E2B" w:rsidP="00832E2B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i</w:t>
      </w:r>
      <w:r>
        <w:rPr>
          <w:bCs/>
          <w:sz w:val="24"/>
          <w:lang w:eastAsia="ko-KR"/>
        </w:rPr>
        <w:t>nt finst, proglen</w:t>
      </w:r>
    </w:p>
    <w:p w14:paraId="36D011C7" w14:textId="187C44DD" w:rsidR="004F2CAE" w:rsidRDefault="00832E2B" w:rsidP="004F2CAE">
      <w:pPr>
        <w:ind w:left="720"/>
        <w:rPr>
          <w:lang w:eastAsia="ko-KR"/>
        </w:rPr>
      </w:pPr>
      <w:r>
        <w:rPr>
          <w:lang w:eastAsia="ko-KR"/>
        </w:rPr>
        <w:t>finst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상대주소</w:t>
      </w:r>
      <w:r w:rsidR="004F2CAE">
        <w:rPr>
          <w:lang w:eastAsia="ko-KR"/>
        </w:rPr>
        <w:t>0</w:t>
      </w:r>
      <w:r w:rsidR="004F2CAE">
        <w:rPr>
          <w:rFonts w:hint="eastAsia"/>
          <w:lang w:eastAsia="ko-KR"/>
        </w:rPr>
        <w:t>부터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시작하지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않았을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때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시작주소에서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얼만큼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떨어진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곳에서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시작하는지를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저장하고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있는</w:t>
      </w:r>
      <w:r w:rsidR="004F2CAE">
        <w:rPr>
          <w:rFonts w:hint="eastAsia"/>
          <w:lang w:eastAsia="ko-KR"/>
        </w:rPr>
        <w:t xml:space="preserve"> </w:t>
      </w:r>
      <w:r w:rsidR="004F2CAE">
        <w:rPr>
          <w:rFonts w:hint="eastAsia"/>
          <w:lang w:eastAsia="ko-KR"/>
        </w:rPr>
        <w:t>변수이다</w:t>
      </w:r>
      <w:r w:rsidR="004F2CAE">
        <w:rPr>
          <w:rFonts w:hint="eastAsia"/>
          <w:lang w:eastAsia="ko-KR"/>
        </w:rPr>
        <w:t>.</w:t>
      </w:r>
    </w:p>
    <w:p w14:paraId="177B9310" w14:textId="46D7D1C4" w:rsidR="00670B2C" w:rsidRPr="004F2CAE" w:rsidRDefault="004F2CAE" w:rsidP="00670B2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roglen</w:t>
      </w:r>
      <w:r>
        <w:rPr>
          <w:rFonts w:hint="eastAsia"/>
          <w:lang w:eastAsia="ko-KR"/>
        </w:rPr>
        <w:t>은</w:t>
      </w:r>
      <w:r w:rsidR="00670B2C">
        <w:rPr>
          <w:lang w:eastAsia="ko-KR"/>
        </w:rPr>
        <w:t xml:space="preserve"> l</w:t>
      </w:r>
      <w:r w:rsidR="00670B2C">
        <w:rPr>
          <w:rFonts w:hint="eastAsia"/>
          <w:lang w:eastAsia="ko-KR"/>
        </w:rPr>
        <w:t>o</w:t>
      </w:r>
      <w:r w:rsidR="00670B2C">
        <w:rPr>
          <w:lang w:eastAsia="ko-KR"/>
        </w:rPr>
        <w:t xml:space="preserve">ad </w:t>
      </w:r>
      <w:r w:rsidR="00670B2C">
        <w:rPr>
          <w:rFonts w:hint="eastAsia"/>
          <w:lang w:eastAsia="ko-KR"/>
        </w:rPr>
        <w:t>된</w:t>
      </w:r>
      <w:r w:rsidR="00670B2C">
        <w:rPr>
          <w:rFonts w:hint="eastAsia"/>
          <w:lang w:eastAsia="ko-KR"/>
        </w:rPr>
        <w:t xml:space="preserve"> </w:t>
      </w:r>
      <w:r w:rsidR="00670B2C">
        <w:rPr>
          <w:rFonts w:hint="eastAsia"/>
          <w:lang w:eastAsia="ko-KR"/>
        </w:rPr>
        <w:t>프로그램의</w:t>
      </w:r>
      <w:r w:rsidR="00670B2C">
        <w:rPr>
          <w:rFonts w:hint="eastAsia"/>
          <w:lang w:eastAsia="ko-KR"/>
        </w:rPr>
        <w:t xml:space="preserve"> </w:t>
      </w:r>
      <w:r w:rsidR="00670B2C">
        <w:rPr>
          <w:rFonts w:hint="eastAsia"/>
          <w:lang w:eastAsia="ko-KR"/>
        </w:rPr>
        <w:t>총</w:t>
      </w:r>
      <w:r w:rsidR="00670B2C">
        <w:rPr>
          <w:rFonts w:hint="eastAsia"/>
          <w:lang w:eastAsia="ko-KR"/>
        </w:rPr>
        <w:t xml:space="preserve"> </w:t>
      </w:r>
      <w:r w:rsidR="00670B2C">
        <w:rPr>
          <w:rFonts w:hint="eastAsia"/>
          <w:lang w:eastAsia="ko-KR"/>
        </w:rPr>
        <w:t>길이를</w:t>
      </w:r>
      <w:r w:rsidR="00670B2C">
        <w:rPr>
          <w:rFonts w:hint="eastAsia"/>
          <w:lang w:eastAsia="ko-KR"/>
        </w:rPr>
        <w:t xml:space="preserve"> </w:t>
      </w:r>
      <w:r w:rsidR="00670B2C">
        <w:rPr>
          <w:rFonts w:hint="eastAsia"/>
          <w:lang w:eastAsia="ko-KR"/>
        </w:rPr>
        <w:t>저장하는</w:t>
      </w:r>
      <w:r w:rsidR="00670B2C">
        <w:rPr>
          <w:rFonts w:hint="eastAsia"/>
          <w:lang w:eastAsia="ko-KR"/>
        </w:rPr>
        <w:t xml:space="preserve"> </w:t>
      </w:r>
      <w:r w:rsidR="00670B2C">
        <w:rPr>
          <w:rFonts w:hint="eastAsia"/>
          <w:lang w:eastAsia="ko-KR"/>
        </w:rPr>
        <w:t>변수이다</w:t>
      </w:r>
      <w:r w:rsidR="00670B2C">
        <w:rPr>
          <w:rFonts w:hint="eastAsia"/>
          <w:lang w:eastAsia="ko-KR"/>
        </w:rPr>
        <w:t>.</w:t>
      </w:r>
    </w:p>
    <w:p w14:paraId="134CFCDE" w14:textId="6F575989" w:rsidR="00670B2C" w:rsidRDefault="00B21BA5" w:rsidP="00670B2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i</w:t>
      </w:r>
      <w:r>
        <w:rPr>
          <w:bCs/>
          <w:sz w:val="24"/>
          <w:lang w:eastAsia="ko-KR"/>
        </w:rPr>
        <w:t>nt ra, rx, rl, rpc, rb, rs, rt, rcc, rf</w:t>
      </w:r>
    </w:p>
    <w:p w14:paraId="313CCF1B" w14:textId="24B7E51D" w:rsidR="00213D8A" w:rsidRDefault="00D927DF" w:rsidP="00B21BA5">
      <w:pPr>
        <w:ind w:firstLine="720"/>
        <w:rPr>
          <w:rFonts w:hint="eastAsia"/>
          <w:lang w:eastAsia="ko-KR"/>
        </w:rPr>
      </w:pPr>
      <w:r>
        <w:rPr>
          <w:rFonts w:hint="eastAsia"/>
          <w:lang w:eastAsia="ko-KR"/>
        </w:rPr>
        <w:t>각각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A, X, L, PC, B, S, T, SW, F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1D3E1A">
        <w:rPr>
          <w:rFonts w:hint="eastAsia"/>
          <w:lang w:eastAsia="ko-KR"/>
        </w:rPr>
        <w:t>값을</w:t>
      </w:r>
      <w:r w:rsidR="001D3E1A">
        <w:rPr>
          <w:rFonts w:hint="eastAsia"/>
          <w:lang w:eastAsia="ko-KR"/>
        </w:rPr>
        <w:t xml:space="preserve"> </w:t>
      </w:r>
      <w:r w:rsidR="001D3E1A">
        <w:rPr>
          <w:rFonts w:hint="eastAsia"/>
          <w:lang w:eastAsia="ko-KR"/>
        </w:rPr>
        <w:t>저장하는</w:t>
      </w:r>
      <w:r w:rsidR="001D3E1A">
        <w:rPr>
          <w:rFonts w:hint="eastAsia"/>
          <w:lang w:eastAsia="ko-KR"/>
        </w:rPr>
        <w:t xml:space="preserve"> </w:t>
      </w:r>
      <w:r w:rsidR="001D3E1A">
        <w:rPr>
          <w:rFonts w:hint="eastAsia"/>
          <w:lang w:eastAsia="ko-KR"/>
        </w:rPr>
        <w:t>변수이다</w:t>
      </w:r>
      <w:r w:rsidR="001D3E1A">
        <w:rPr>
          <w:rFonts w:hint="eastAsia"/>
          <w:lang w:eastAsia="ko-KR"/>
        </w:rPr>
        <w:t>.</w:t>
      </w:r>
    </w:p>
    <w:p w14:paraId="415470F1" w14:textId="60D3318F" w:rsidR="00B21BA5" w:rsidRDefault="00B21BA5" w:rsidP="00670B2C">
      <w:pPr>
        <w:rPr>
          <w:sz w:val="24"/>
          <w:szCs w:val="24"/>
          <w:lang w:eastAsia="ko-KR"/>
        </w:rPr>
      </w:pPr>
    </w:p>
    <w:p w14:paraId="21212EF1" w14:textId="11128DEC" w:rsidR="00F12A4C" w:rsidRDefault="00F12A4C" w:rsidP="00670B2C">
      <w:pPr>
        <w:rPr>
          <w:sz w:val="24"/>
          <w:szCs w:val="24"/>
          <w:lang w:eastAsia="ko-KR"/>
        </w:rPr>
      </w:pPr>
    </w:p>
    <w:p w14:paraId="0FDB5D52" w14:textId="6D97CA4F" w:rsidR="00F12A4C" w:rsidRDefault="00F12A4C" w:rsidP="00670B2C">
      <w:pPr>
        <w:rPr>
          <w:sz w:val="24"/>
          <w:szCs w:val="24"/>
          <w:lang w:eastAsia="ko-KR"/>
        </w:rPr>
      </w:pPr>
    </w:p>
    <w:p w14:paraId="73392963" w14:textId="72F5C25C" w:rsidR="00F12A4C" w:rsidRDefault="00F12A4C" w:rsidP="00670B2C">
      <w:pPr>
        <w:rPr>
          <w:sz w:val="24"/>
          <w:szCs w:val="24"/>
          <w:lang w:eastAsia="ko-KR"/>
        </w:rPr>
      </w:pPr>
    </w:p>
    <w:p w14:paraId="592E25F4" w14:textId="5A72D615" w:rsidR="00F12A4C" w:rsidRDefault="00F12A4C" w:rsidP="00670B2C">
      <w:pPr>
        <w:rPr>
          <w:sz w:val="24"/>
          <w:szCs w:val="24"/>
          <w:lang w:eastAsia="ko-KR"/>
        </w:rPr>
      </w:pPr>
    </w:p>
    <w:p w14:paraId="028BD8AC" w14:textId="4A03E752" w:rsidR="00F12A4C" w:rsidRDefault="00F12A4C" w:rsidP="00670B2C">
      <w:pPr>
        <w:rPr>
          <w:sz w:val="24"/>
          <w:szCs w:val="24"/>
          <w:lang w:eastAsia="ko-KR"/>
        </w:rPr>
      </w:pPr>
    </w:p>
    <w:p w14:paraId="12CE0E69" w14:textId="060B7F8E" w:rsidR="00F12A4C" w:rsidRDefault="00F12A4C" w:rsidP="00670B2C">
      <w:pPr>
        <w:rPr>
          <w:sz w:val="24"/>
          <w:szCs w:val="24"/>
          <w:lang w:eastAsia="ko-KR"/>
        </w:rPr>
      </w:pPr>
    </w:p>
    <w:p w14:paraId="022920EA" w14:textId="7EE05891" w:rsidR="00F12A4C" w:rsidRDefault="00F12A4C" w:rsidP="00670B2C">
      <w:pPr>
        <w:rPr>
          <w:sz w:val="24"/>
          <w:szCs w:val="24"/>
          <w:lang w:eastAsia="ko-KR"/>
        </w:rPr>
      </w:pPr>
    </w:p>
    <w:p w14:paraId="7FB2AF48" w14:textId="04FB50A0" w:rsidR="00F12A4C" w:rsidRDefault="00F12A4C" w:rsidP="00670B2C">
      <w:pPr>
        <w:rPr>
          <w:sz w:val="24"/>
          <w:szCs w:val="24"/>
          <w:lang w:eastAsia="ko-KR"/>
        </w:rPr>
      </w:pPr>
    </w:p>
    <w:p w14:paraId="3850BA28" w14:textId="0C025492" w:rsidR="00F12A4C" w:rsidRDefault="00F12A4C" w:rsidP="00670B2C">
      <w:pPr>
        <w:rPr>
          <w:sz w:val="24"/>
          <w:szCs w:val="24"/>
          <w:lang w:eastAsia="ko-KR"/>
        </w:rPr>
      </w:pPr>
    </w:p>
    <w:p w14:paraId="507315D1" w14:textId="6A18D647" w:rsidR="00F12A4C" w:rsidRDefault="00F12A4C" w:rsidP="00670B2C">
      <w:pPr>
        <w:rPr>
          <w:sz w:val="24"/>
          <w:szCs w:val="24"/>
          <w:lang w:eastAsia="ko-KR"/>
        </w:rPr>
      </w:pPr>
    </w:p>
    <w:p w14:paraId="55E15C73" w14:textId="77777777" w:rsidR="00F12A4C" w:rsidRPr="00832E2B" w:rsidRDefault="00F12A4C" w:rsidP="00670B2C">
      <w:pPr>
        <w:rPr>
          <w:rFonts w:hint="eastAsia"/>
          <w:sz w:val="24"/>
          <w:szCs w:val="24"/>
          <w:lang w:eastAsia="ko-KR"/>
        </w:rPr>
      </w:pPr>
    </w:p>
    <w:p w14:paraId="76C3C581" w14:textId="77777777"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코드</w:t>
      </w:r>
    </w:p>
    <w:p w14:paraId="315BBA87" w14:textId="5177FA7E" w:rsidR="00C62190" w:rsidRDefault="0015129A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//20151561.</w:t>
      </w:r>
      <w:r>
        <w:rPr>
          <w:rFonts w:ascii="돋움체" w:eastAsia="돋움체" w:cs="돋움체" w:hint="eastAsia"/>
          <w:color w:val="000000"/>
          <w:sz w:val="19"/>
          <w:szCs w:val="19"/>
          <w:highlight w:val="white"/>
          <w:lang w:eastAsia="ko-KR"/>
        </w:rPr>
        <w:t>h</w:t>
      </w:r>
    </w:p>
    <w:p w14:paraId="541E06B2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help();</w:t>
      </w:r>
    </w:p>
    <w:p w14:paraId="1EF3C4B1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dir();</w:t>
      </w:r>
    </w:p>
    <w:p w14:paraId="08CD859B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quit();</w:t>
      </w:r>
    </w:p>
    <w:p w14:paraId="4F8B53D7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history();</w:t>
      </w:r>
    </w:p>
    <w:p w14:paraId="2F1C325A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dump(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end);</w:t>
      </w:r>
    </w:p>
    <w:p w14:paraId="67C478F7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edit(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address,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value);</w:t>
      </w:r>
    </w:p>
    <w:p w14:paraId="77618680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value);</w:t>
      </w:r>
    </w:p>
    <w:p w14:paraId="7371D67B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reset();</w:t>
      </w:r>
    </w:p>
    <w:p w14:paraId="713E21CB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a);</w:t>
      </w:r>
    </w:p>
    <w:p w14:paraId="77A36559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oplist();</w:t>
      </w:r>
    </w:p>
    <w:p w14:paraId="52740A3B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type();</w:t>
      </w:r>
    </w:p>
    <w:p w14:paraId="48B95FDC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makenum(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end);</w:t>
      </w:r>
    </w:p>
    <w:p w14:paraId="0A9F6061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perform(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numptr,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whatcom);</w:t>
      </w:r>
    </w:p>
    <w:p w14:paraId="1F411A78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putnode();</w:t>
      </w:r>
    </w:p>
    <w:p w14:paraId="1FA12E09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puthashnode(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opvalue,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mnvalue,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fovalue);</w:t>
      </w:r>
    </w:p>
    <w:p w14:paraId="056FCAD7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putsymnode(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*sym,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add);</w:t>
      </w:r>
    </w:p>
    <w:p w14:paraId="2CC55D18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isreg(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*a);</w:t>
      </w:r>
    </w:p>
    <w:p w14:paraId="2A912408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assemble();</w:t>
      </w:r>
    </w:p>
    <w:p w14:paraId="1D20173B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symbol();</w:t>
      </w:r>
    </w:p>
    <w:p w14:paraId="7328017B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progaddr();</w:t>
      </w:r>
    </w:p>
    <w:p w14:paraId="60CDBDB9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loader();</w:t>
      </w:r>
    </w:p>
    <w:p w14:paraId="4FF44DBA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putbpnode(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val);</w:t>
      </w:r>
    </w:p>
    <w:p w14:paraId="6A56CB82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bp(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command);</w:t>
      </w:r>
    </w:p>
    <w:p w14:paraId="1ECA2C7F" w14:textId="77777777" w:rsidR="00B04F93" w:rsidRDefault="00B04F93" w:rsidP="00B04F93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run();</w:t>
      </w:r>
    </w:p>
    <w:p w14:paraId="0F5F973B" w14:textId="44AAEE0E" w:rsidR="0015129A" w:rsidRDefault="00B04F93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highlight w:val="white"/>
          <w:lang w:eastAsia="ko-KR"/>
        </w:rPr>
        <w:t>/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/20151561.</w:t>
      </w:r>
      <w:r>
        <w:rPr>
          <w:rFonts w:ascii="돋움체" w:eastAsia="돋움체" w:cs="돋움체" w:hint="eastAsia"/>
          <w:color w:val="000000"/>
          <w:sz w:val="19"/>
          <w:szCs w:val="19"/>
          <w:highlight w:val="white"/>
          <w:lang w:eastAsia="ko-KR"/>
        </w:rPr>
        <w:t>c</w:t>
      </w:r>
    </w:p>
    <w:p w14:paraId="661415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&lt;stdio.h&gt;</w:t>
      </w:r>
    </w:p>
    <w:p w14:paraId="2B76B8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&lt;stdlib.h&gt;</w:t>
      </w:r>
    </w:p>
    <w:p w14:paraId="0482B1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&lt;string.h&gt;</w:t>
      </w:r>
    </w:p>
    <w:p w14:paraId="24F315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&lt;dirent.h&gt;</w:t>
      </w:r>
    </w:p>
    <w:p w14:paraId="1C82DF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&lt;sys/stat.h&gt;</w:t>
      </w:r>
    </w:p>
    <w:p w14:paraId="63CB45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&lt;fcntl.h&gt;</w:t>
      </w:r>
    </w:p>
    <w:p w14:paraId="08255B8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&lt;unistd.h&gt;</w:t>
      </w:r>
    </w:p>
    <w:p w14:paraId="1C34B5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"20151561.h"</w:t>
      </w:r>
    </w:p>
    <w:p w14:paraId="2D2725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1C8B44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memory[0x100000] = {0, };</w:t>
      </w:r>
    </w:p>
    <w:p w14:paraId="1BB854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memorytmp[0x100000];</w:t>
      </w:r>
    </w:p>
    <w:p w14:paraId="0990290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com[500];</w:t>
      </w:r>
    </w:p>
    <w:p w14:paraId="7A836EF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tmp[500];</w:t>
      </w:r>
    </w:p>
    <w:p w14:paraId="1F4445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dumpptr = 0;</w:t>
      </w:r>
    </w:p>
    <w:p w14:paraId="193C8E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mntmp[10];</w:t>
      </w:r>
    </w:p>
    <w:p w14:paraId="43288F0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objnametmp[50];</w:t>
      </w:r>
    </w:p>
    <w:p w14:paraId="0603B8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lstnametmp[50];</w:t>
      </w:r>
    </w:p>
    <w:p w14:paraId="57BB0F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E55ED5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17FF0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command[500];</w:t>
      </w:r>
    </w:p>
    <w:p w14:paraId="2439AD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*next;</w:t>
      </w:r>
    </w:p>
    <w:p w14:paraId="53D022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72BFA9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lastRenderedPageBreak/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*head;</w:t>
      </w:r>
    </w:p>
    <w:p w14:paraId="3DDF92C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*tail;</w:t>
      </w:r>
    </w:p>
    <w:p w14:paraId="450E8A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9F6528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9C8668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mn[10];</w:t>
      </w:r>
    </w:p>
    <w:p w14:paraId="7812E57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op;</w:t>
      </w:r>
    </w:p>
    <w:p w14:paraId="07FA19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fo;</w:t>
      </w:r>
    </w:p>
    <w:p w14:paraId="20C100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*next;</w:t>
      </w:r>
    </w:p>
    <w:p w14:paraId="273AF87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1C5AF26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81144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hashtable[20];</w:t>
      </w:r>
    </w:p>
    <w:p w14:paraId="797C38C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D9C442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EEF55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symbol[50];</w:t>
      </w:r>
    </w:p>
    <w:p w14:paraId="1EBC485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address;</w:t>
      </w:r>
    </w:p>
    <w:p w14:paraId="382FC6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*next;</w:t>
      </w:r>
    </w:p>
    <w:p w14:paraId="1BCE1DD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4D5BAC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0FA69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symtab[2];</w:t>
      </w:r>
    </w:p>
    <w:p w14:paraId="319D7D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1D442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asmnode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46FBB7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str[500];</w:t>
      </w:r>
    </w:p>
    <w:p w14:paraId="41B5CCF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comma;</w:t>
      </w:r>
    </w:p>
    <w:p w14:paraId="768505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format;</w:t>
      </w:r>
    </w:p>
    <w:p w14:paraId="682A73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loc;</w:t>
      </w:r>
    </w:p>
    <w:p w14:paraId="3F9A3B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label;</w:t>
      </w:r>
    </w:p>
    <w:p w14:paraId="1AE63B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objectcode;</w:t>
      </w:r>
    </w:p>
    <w:p w14:paraId="0D784B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newline;</w:t>
      </w:r>
    </w:p>
    <w:p w14:paraId="5AFD91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jsubflag;</w:t>
      </w:r>
    </w:p>
    <w:p w14:paraId="4CCAB71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17E0043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addr = 0;</w:t>
      </w:r>
    </w:p>
    <w:p w14:paraId="080E97A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2DCF48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extnode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19DB9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name[7];</w:t>
      </w:r>
    </w:p>
    <w:p w14:paraId="7AE186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address;</w:t>
      </w:r>
    </w:p>
    <w:p w14:paraId="38FADF7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length;</w:t>
      </w:r>
    </w:p>
    <w:p w14:paraId="0B5AE9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39C4C8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D3A975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5BCE07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checkpoint;</w:t>
      </w:r>
    </w:p>
    <w:p w14:paraId="0A0C54B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*next;</w:t>
      </w:r>
    </w:p>
    <w:p w14:paraId="161A2B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0510EE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5AD1A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*bphead;</w:t>
      </w:r>
    </w:p>
    <w:p w14:paraId="0CDEA2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finst, proglen;</w:t>
      </w:r>
    </w:p>
    <w:p w14:paraId="540728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ra, rx, rl, rpc, rb, rs, rt, rcc, rf;</w:t>
      </w:r>
    </w:p>
    <w:p w14:paraId="31A197A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F444D7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main(){</w:t>
      </w:r>
    </w:p>
    <w:p w14:paraId="1A5CBF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j, l, mnvalue, validcheck = 0;</w:t>
      </w:r>
    </w:p>
    <w:p w14:paraId="733D82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optmp[4];</w:t>
      </w:r>
    </w:p>
    <w:p w14:paraId="19D5C02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fotmp[5];</w:t>
      </w:r>
    </w:p>
    <w:p w14:paraId="383884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fovalue;</w:t>
      </w:r>
    </w:p>
    <w:p w14:paraId="6B4522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*pos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63A24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opvalue;</w:t>
      </w:r>
    </w:p>
    <w:p w14:paraId="0FA383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*fp;</w:t>
      </w:r>
    </w:p>
    <w:p w14:paraId="0EF2DF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*ptr;</w:t>
      </w:r>
    </w:p>
    <w:p w14:paraId="166A6B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B9D31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287A10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bphead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DD9AB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 = fopen(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"opcode.txt"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2848D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head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423D2D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head-&gt;next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FFBCC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tail = head;</w:t>
      </w:r>
    </w:p>
    <w:p w14:paraId="39D5B61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i&lt;20; i++){</w:t>
      </w:r>
    </w:p>
    <w:p w14:paraId="56B769F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hashtable[i]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569323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B89A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symtab[0]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80A6DF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symtab[1]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32999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5DEF34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opvalue = 0;</w:t>
      </w:r>
    </w:p>
    <w:p w14:paraId="3CC0C6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mnvalue = 0;</w:t>
      </w:r>
    </w:p>
    <w:p w14:paraId="4A924A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fscanf(fp,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"%s%s%s"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optmp, mntmp, fotmp);</w:t>
      </w:r>
    </w:p>
    <w:p w14:paraId="694A0C7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(feof(fp)){</w:t>
      </w:r>
    </w:p>
    <w:p w14:paraId="58CD79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DC144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670E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opvalue = strtoul(optmp, &amp;pos, 16);</w:t>
      </w:r>
    </w:p>
    <w:p w14:paraId="3EA8EE3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i&lt;strlen(mntmp); i++){</w:t>
      </w:r>
    </w:p>
    <w:p w14:paraId="71C853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mnvalue = mnvalue + mntmp[i];</w:t>
      </w:r>
    </w:p>
    <w:p w14:paraId="2D262E9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D5A1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mnvalue = mnvalue%20;</w:t>
      </w:r>
    </w:p>
    <w:p w14:paraId="1A9366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(strcmp(fotmp,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"1"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23C1AC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fovalue = 1;</w:t>
      </w:r>
    </w:p>
    <w:p w14:paraId="57F4FA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3DC7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(strcmp(fotmp,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"2"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190901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fovalue = 2;</w:t>
      </w:r>
    </w:p>
    <w:p w14:paraId="097A41D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23CA1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(strcmp(fotmp,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"3/4"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5AFC83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fovalue = 3;</w:t>
      </w:r>
    </w:p>
    <w:p w14:paraId="244E0D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59C0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puthashnode(opvalue, mnvalue, fovalue);</w:t>
      </w:r>
    </w:p>
    <w:p w14:paraId="4B46DD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9949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2B9FE1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2F933E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3ED0EA0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"sicsim&gt;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FAEAC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fgets(com, 500,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stdin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B2B6FF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 = strlen(com) - 1;</w:t>
      </w:r>
    </w:p>
    <w:p w14:paraId="6C72EE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com[l]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039948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C0379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"Enter the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C674B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1D232F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F9C6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strcpy(tmp, com);</w:t>
      </w:r>
    </w:p>
    <w:p w14:paraId="64536D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F90BA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i&lt;strlen(com); i++){</w:t>
      </w:r>
    </w:p>
    <w:p w14:paraId="1E5962A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62B0AF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C50A5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EC34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99371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4CE2A0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D2ABB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i&lt;strlen(com); i++){</w:t>
      </w:r>
    </w:p>
    <w:p w14:paraId="5B56A8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com[i] = com[i+1];</w:t>
      </w:r>
    </w:p>
    <w:p w14:paraId="268F15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407A9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AC22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4A586E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D353A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E0431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1FDEE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(i=strlen(com)-1; i&gt;=0; i--){</w:t>
      </w:r>
    </w:p>
    <w:p w14:paraId="25B1BF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F0E04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7CD782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08782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99ADF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5795C7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BDC35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057F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i=0;</w:t>
      </w:r>
    </w:p>
    <w:p w14:paraId="0FE8F4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6FFD6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((com[i+1]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(com[i+1]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(com[i-1]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4FCC79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(j=i;j&lt;strlen(com); j++){</w:t>
      </w:r>
    </w:p>
    <w:p w14:paraId="726D3C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com[j] = com[j+1];</w:t>
      </w:r>
    </w:p>
    <w:p w14:paraId="63AB73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38C223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208A7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17D3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14:paraId="1A2361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6871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i&lt;strlen(com); i++){</w:t>
      </w:r>
    </w:p>
    <w:p w14:paraId="73DF30D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8) == 0) || 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"type"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|| 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"loader"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6) == 0)){</w:t>
      </w:r>
    </w:p>
    <w:p w14:paraId="5461FD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E583CB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1D8E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((com[i]&gt;=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(com[i]&lt;=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'Z'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AF728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com[i] = com[i] + 32;</w:t>
      </w:r>
    </w:p>
    <w:p w14:paraId="06E0B7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5E732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9A1E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"help"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5089F0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help();</w:t>
      </w:r>
    </w:p>
    <w:p w14:paraId="56DA62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1;</w:t>
      </w:r>
    </w:p>
    <w:p w14:paraId="1305FE0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7EEEF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"dir"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3) == 0) &amp;&amp; (com[3]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546B462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dir();</w:t>
      </w:r>
    </w:p>
    <w:p w14:paraId="326F4A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28995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"quit"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'q'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2328B0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quit();</w:t>
      </w:r>
    </w:p>
    <w:p w14:paraId="6B060E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6B40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"history"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7) == 0) &amp;&amp; (com[7]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'i'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47983E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putnode();</w:t>
      </w:r>
    </w:p>
    <w:p w14:paraId="36B41F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history();</w:t>
      </w:r>
    </w:p>
    <w:p w14:paraId="37333EC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3FB2D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'u'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160BB5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(dumpptr+159 &gt; 0xFFFFF){</w:t>
      </w:r>
    </w:p>
    <w:p w14:paraId="5A4FF9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dump(dumpptr, 0xFFFFF);</w:t>
      </w:r>
    </w:p>
    <w:p w14:paraId="4934D4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D615B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20C16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dump(dumpptr, dumpptr+159);</w:t>
      </w:r>
    </w:p>
    <w:p w14:paraId="34DA34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211C8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F4E11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'u'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20F535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0){</w:t>
      </w:r>
    </w:p>
    <w:p w14:paraId="7A0B8C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perform(5, 1);</w:t>
      </w:r>
    </w:p>
    <w:p w14:paraId="281981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5847A4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65366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perform(3, 1);</w:t>
      </w:r>
    </w:p>
    <w:p w14:paraId="788AA15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95DC4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D4860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"edit"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'e'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7CAEE8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"edit"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0){</w:t>
      </w:r>
    </w:p>
    <w:p w14:paraId="5D243B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perform(5, 2);</w:t>
      </w:r>
    </w:p>
    <w:p w14:paraId="51FD6D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5DD14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431DF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perform(2, 2);</w:t>
      </w:r>
    </w:p>
    <w:p w14:paraId="6854CA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F56E3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D92405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2EBA6B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0){</w:t>
      </w:r>
    </w:p>
    <w:p w14:paraId="40C63B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perform(5, 3);</w:t>
      </w:r>
    </w:p>
    <w:p w14:paraId="0FD4B95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D81BD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3B11F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perform(2, 3);</w:t>
      </w:r>
    </w:p>
    <w:p w14:paraId="6D0CE9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7463E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328892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"reset"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5) == 0){</w:t>
      </w:r>
    </w:p>
    <w:p w14:paraId="052366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reset();</w:t>
      </w:r>
    </w:p>
    <w:p w14:paraId="3A1C5C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1;</w:t>
      </w:r>
    </w:p>
    <w:p w14:paraId="6D0A08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E616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6) == 0) &amp;&amp; (com[6]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9F92D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perform(7, 4);</w:t>
      </w:r>
    </w:p>
    <w:p w14:paraId="674D7F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2CDE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"opcodelist"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10) == 0) &amp;&amp; (com[10]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B72C7D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oplist();</w:t>
      </w:r>
    </w:p>
    <w:p w14:paraId="4D68F3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1;</w:t>
      </w:r>
    </w:p>
    <w:p w14:paraId="4E6176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1B462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"type"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D5FE0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type();</w:t>
      </w:r>
    </w:p>
    <w:p w14:paraId="322312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9A4E3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8) == 0) &amp;&amp; (com[8]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68B763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(symtab[0]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E6A75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3519E8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DE894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symtab[0] = ptr-&gt;next;</w:t>
      </w:r>
    </w:p>
    <w:p w14:paraId="1E8EAD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ptr-&gt;next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2A2418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free(ptr);</w:t>
      </w:r>
    </w:p>
    <w:p w14:paraId="05B84C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0A4D6C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4459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symtab[0]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435D1A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B8FF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assemble();</w:t>
      </w:r>
    </w:p>
    <w:p w14:paraId="071FB05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(validcheck == -1){</w:t>
      </w:r>
    </w:p>
    <w:p w14:paraId="65BD95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(symtab[0]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51A9F4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595CA24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1CB89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symtab[0] = ptr-&gt;next;</w:t>
      </w:r>
    </w:p>
    <w:p w14:paraId="0871E3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ptr-&gt;next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422125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free(ptr);</w:t>
      </w:r>
    </w:p>
    <w:p w14:paraId="7A259E4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103585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55F1C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symtab[0]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C290E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0CC96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96AB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(validcheck == -2){</w:t>
      </w:r>
    </w:p>
    <w:p w14:paraId="2E3BC4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remove(objnametmp);</w:t>
      </w:r>
    </w:p>
    <w:p w14:paraId="45F4E4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remove(lstnametmp);</w:t>
      </w:r>
    </w:p>
    <w:p w14:paraId="5EE68A4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D53A3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BDF4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"symbol"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6) == 0) &amp;&amp; (com[6]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3E563D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symbol();</w:t>
      </w:r>
    </w:p>
    <w:p w14:paraId="0D7124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8A2154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"progaddr"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8) == 0) &amp;&amp; (com[8]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D1615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progaddr();</w:t>
      </w:r>
    </w:p>
    <w:p w14:paraId="235087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6D6A7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"loader"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6) == 0) &amp;&amp; (com[6]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79A38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loader();</w:t>
      </w:r>
    </w:p>
    <w:p w14:paraId="726A64E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AEA9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"bp clear"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8) == 0) &amp;&amp; (com[8]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25B0E4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bp(3);</w:t>
      </w:r>
    </w:p>
    <w:p w14:paraId="0E2DD2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E908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2) == 0)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1D0153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bp(1);</w:t>
      </w:r>
    </w:p>
    <w:p w14:paraId="56DF58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41F1F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2) == 0)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69EC8B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bp(2);</w:t>
      </w:r>
    </w:p>
    <w:p w14:paraId="32B4DB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F5C6D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"run"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3) == 0) &amp;&amp; (com[3]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77D989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run();</w:t>
      </w:r>
    </w:p>
    <w:p w14:paraId="6F8B0F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E317E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71914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83BBC5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B540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28A9B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(validcheck == 1){</w:t>
      </w:r>
    </w:p>
    <w:p w14:paraId="6A8BA1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putnode();</w:t>
      </w:r>
    </w:p>
    <w:p w14:paraId="09C5F2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9E8155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0;</w:t>
      </w:r>
    </w:p>
    <w:p w14:paraId="2786990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A931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2DA0FE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02A184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970DC4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help(){</w:t>
      </w:r>
    </w:p>
    <w:p w14:paraId="49BE9F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"h[elp]\nd[ir]\nq[uit]\nhi[story]\ndu[mp] [start, end]\ne[dit] address, value\nf[ill] start, end, value\nreset\nopcode mnemonic\nopcodelist\nassemble filename\ntype filename\nsymbol\nprogaddr [address]\nloader [filename1] [filename2] [filename3]\nrun\nbp [address|clear]\n"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0F5CC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60B6778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31432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dir(){</w:t>
      </w:r>
    </w:p>
    <w:p w14:paraId="48D436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DIR *dp;</w:t>
      </w:r>
    </w:p>
    <w:p w14:paraId="102CE8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dirent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*dirp;</w:t>
      </w:r>
    </w:p>
    <w:p w14:paraId="25E8FA8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filename[500];</w:t>
      </w:r>
    </w:p>
    <w:p w14:paraId="75DF76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stat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st;</w:t>
      </w:r>
    </w:p>
    <w:p w14:paraId="18DA1F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2F2781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dp = opendir(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AF52E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(dp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AFFBD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"opendir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01DD4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736DDC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14:paraId="58BAE9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((dirp = readdir(dp))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598CF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((strcmp(dirp-&gt;d_name,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 || (strcmp(dirp-&gt;d_name,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0)){</w:t>
      </w:r>
    </w:p>
    <w:p w14:paraId="226460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FD3954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313A02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sprintf(filename,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"./%s"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dirp-&gt;d_name);</w:t>
      </w:r>
    </w:p>
    <w:p w14:paraId="52F422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(stat(filename, &amp;st) == -1){</w:t>
      </w:r>
    </w:p>
    <w:p w14:paraId="7ACA5E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"stat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0928D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514CE83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761E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dirp-&gt;d_name);</w:t>
      </w:r>
    </w:p>
    <w:p w14:paraId="6477A4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(S_ISDIR(st.st_mode)){</w:t>
      </w:r>
    </w:p>
    <w:p w14:paraId="5CDEB2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"/ 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67ADE5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B06A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(st.st_mode &amp; S_IXUSR){</w:t>
      </w:r>
    </w:p>
    <w:p w14:paraId="14F281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"* 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65ECC8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D997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F85EF5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03CFB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E82D4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187C4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closedir(dp);</w:t>
      </w:r>
    </w:p>
    <w:p w14:paraId="72654B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2FBEF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0628CE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6697F6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EEA9F3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quit(){</w:t>
      </w:r>
    </w:p>
    <w:p w14:paraId="39EB35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a = head;</w:t>
      </w:r>
    </w:p>
    <w:p w14:paraId="0F783F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b = head-&gt;next;</w:t>
      </w:r>
    </w:p>
    <w:p w14:paraId="131923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c;</w:t>
      </w:r>
    </w:p>
    <w:p w14:paraId="466597A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d;</w:t>
      </w:r>
    </w:p>
    <w:p w14:paraId="4277EC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e = symtab[0];</w:t>
      </w:r>
    </w:p>
    <w:p w14:paraId="0DC1C6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f;</w:t>
      </w:r>
    </w:p>
    <w:p w14:paraId="5DF982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bpptr;</w:t>
      </w:r>
    </w:p>
    <w:p w14:paraId="48014A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bptmp;</w:t>
      </w:r>
    </w:p>
    <w:p w14:paraId="748E6B4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16B5B9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4A91D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6DD57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46F8C4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free(a);</w:t>
      </w:r>
    </w:p>
    <w:p w14:paraId="666427C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b;</w:t>
      </w:r>
    </w:p>
    <w:p w14:paraId="2B56BD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 = a-&gt;next;</w:t>
      </w:r>
    </w:p>
    <w:p w14:paraId="39AE116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DDB01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free(a);</w:t>
      </w:r>
    </w:p>
    <w:p w14:paraId="04B889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6880F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i&lt;20; i++){</w:t>
      </w:r>
    </w:p>
    <w:p w14:paraId="1CD672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(hashtable[i]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9F6359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572A0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986DC2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5B899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hashtable[i];</w:t>
      </w:r>
    </w:p>
    <w:p w14:paraId="15DA8C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 = hashtable[i]-&gt;next;</w:t>
      </w:r>
    </w:p>
    <w:p w14:paraId="7C539D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(d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ECBD4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CAA44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free(c);</w:t>
      </w:r>
    </w:p>
    <w:p w14:paraId="0B1AFA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d;</w:t>
      </w:r>
    </w:p>
    <w:p w14:paraId="25160C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 = c-&gt;next;</w:t>
      </w:r>
    </w:p>
    <w:p w14:paraId="59EC86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F0609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free(c);</w:t>
      </w:r>
    </w:p>
    <w:p w14:paraId="5DB78D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B1BF4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F035B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ED3BE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(e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C43AAA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(e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AF6B5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 = e-&gt;next;</w:t>
      </w:r>
    </w:p>
    <w:p w14:paraId="45B085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e-&gt;next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FF5AA8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free(e);</w:t>
      </w:r>
    </w:p>
    <w:p w14:paraId="2E9B6C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 = f;</w:t>
      </w:r>
    </w:p>
    <w:p w14:paraId="1BAC04C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3FD3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8FAF1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 = symtab[1];</w:t>
      </w:r>
    </w:p>
    <w:p w14:paraId="3B3D40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7D00B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(e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35A89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(e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363BD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 = e-&gt;next;</w:t>
      </w:r>
    </w:p>
    <w:p w14:paraId="24736C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e-&gt;next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B1B3C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free(e);</w:t>
      </w:r>
    </w:p>
    <w:p w14:paraId="5EE5FB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 = f;</w:t>
      </w:r>
    </w:p>
    <w:p w14:paraId="37FB50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41BB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B796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(bphead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391879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bpptr = bphead;</w:t>
      </w:r>
    </w:p>
    <w:p w14:paraId="7B01518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bptmp = bpptr-&gt;next;</w:t>
      </w:r>
    </w:p>
    <w:p w14:paraId="7CA21D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14:paraId="72641F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bpptr-&gt;next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61ABB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free(bpptr);</w:t>
      </w:r>
    </w:p>
    <w:p w14:paraId="4A939F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(bptmp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1C4B95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AC5FA2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1B86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bpptr = bptmp;</w:t>
      </w:r>
    </w:p>
    <w:p w14:paraId="130134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bptmp = bpptr-&gt;next;</w:t>
      </w:r>
    </w:p>
    <w:p w14:paraId="30424D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9DEA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4C7A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exit(1);</w:t>
      </w:r>
    </w:p>
    <w:p w14:paraId="6BF10B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194661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C0A5B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history(){</w:t>
      </w:r>
    </w:p>
    <w:p w14:paraId="746536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 = 1;</w:t>
      </w:r>
    </w:p>
    <w:p w14:paraId="69DAA11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ptr = head-&gt;next;</w:t>
      </w:r>
    </w:p>
    <w:p w14:paraId="03641C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29F4B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4208C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    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i, ptr-&gt;command);</w:t>
      </w:r>
    </w:p>
    <w:p w14:paraId="0FB22F4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41CD56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14:paraId="7D7FD2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C889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4744568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3B91D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dump(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FB5BB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j;</w:t>
      </w:r>
    </w:p>
    <w:p w14:paraId="49EE30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1C17E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0)){</w:t>
      </w:r>
    </w:p>
    <w:p w14:paraId="072E43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4D023F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00A2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3643E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37C983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8BE27F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20FFB2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%0x10));</w:t>
      </w:r>
    </w:p>
    <w:p w14:paraId="7A2311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%0x10); i++){</w:t>
      </w:r>
    </w:p>
    <w:p w14:paraId="2E7107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12962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BAD349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EC727B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694AC3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memory[i]);</w:t>
      </w:r>
    </w:p>
    <w:p w14:paraId="743494D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((i+1)%0x10 == 0){</w:t>
      </w:r>
    </w:p>
    <w:p w14:paraId="203E7A0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7DB75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(j=i-0xF; j&lt;=i; j++){</w:t>
      </w:r>
    </w:p>
    <w:p w14:paraId="592EAA0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(j &lt;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E3E10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E0D15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6FF0F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20F8F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((memory[j] &gt;= 0x20) &amp;&amp; (memory[j] &lt;= 0x7E)){</w:t>
      </w:r>
    </w:p>
    <w:p w14:paraId="59FB97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memory[j]);</w:t>
      </w:r>
    </w:p>
    <w:p w14:paraId="23F417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640506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C5890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CAA653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FAD0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25EA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A3F68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6360B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(i !=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26D120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i+1);</w:t>
      </w:r>
    </w:p>
    <w:p w14:paraId="1D594B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A491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570902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A5748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18E5E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 != 15){</w:t>
      </w:r>
    </w:p>
    <w:p w14:paraId="6DC513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+1; i%0x10 != 0; i++){</w:t>
      </w:r>
    </w:p>
    <w:p w14:paraId="3C7F95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585ECA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D500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F826C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797F9D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(i &lt;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FB8F8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62CCA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F58D3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DB390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((memory[i] &gt;= 0x20) &amp;&amp; (memory[i] &lt;= 0x7E)){</w:t>
      </w:r>
    </w:p>
    <w:p w14:paraId="1CBF50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memory[i]);</w:t>
      </w:r>
    </w:p>
    <w:p w14:paraId="728F18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B9AE8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C6A302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0C686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B13CB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77585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1A8604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6BB5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+1; i%0x10 != 0; i++){</w:t>
      </w:r>
    </w:p>
    <w:p w14:paraId="19127D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56F18F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1EDE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53F5C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CEDA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dumpptr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+ 1;</w:t>
      </w:r>
    </w:p>
    <w:p w14:paraId="4CADBA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FDF59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(dumpptr &gt; 0xFFFFF){</w:t>
      </w:r>
    </w:p>
    <w:p w14:paraId="7679C8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dumpptr = 0;</w:t>
      </w:r>
    </w:p>
    <w:p w14:paraId="3901AB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2AE9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5943C7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18472FE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E05F32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edit(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54D31F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0xFF)){</w:t>
      </w:r>
    </w:p>
    <w:p w14:paraId="3D83EAF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8D9CB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68F7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3FE43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C6FA3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1E8A2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249FE5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252554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42065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9E44F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16C033B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68CF6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0xFF)){</w:t>
      </w:r>
    </w:p>
    <w:p w14:paraId="48E8ECA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ACCDD9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5D2E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1D6D6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09ED4EF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14:paraId="6FFC4A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3CD537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memory[i]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ABD46D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5471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490B7C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3EE6D1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37FF88D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131978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reset(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68F77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08E858B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49F6D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i&lt;=0xFFFFF; i++){</w:t>
      </w:r>
    </w:p>
    <w:p w14:paraId="03358A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memory[i] = 0;</w:t>
      </w:r>
    </w:p>
    <w:p w14:paraId="37FCCE1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7B0D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23D0C3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AF7B0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B2FCB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ptr;</w:t>
      </w:r>
    </w:p>
    <w:p w14:paraId="63AA5C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19AD685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tmp1[10];</w:t>
      </w:r>
    </w:p>
    <w:p w14:paraId="2C8880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tmp2[10];</w:t>
      </w:r>
    </w:p>
    <w:p w14:paraId="0BAE509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395612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60B300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+1) &gt; 9){</w:t>
      </w:r>
    </w:p>
    <w:p w14:paraId="663E90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92FDB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020D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45C958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tmp1[i-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843BB9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97FA9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tmp1[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 = com[i];</w:t>
      </w:r>
    </w:p>
    <w:p w14:paraId="71968F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7FAFA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strcpy(tmp2, ptr-&gt;mn);</w:t>
      </w:r>
    </w:p>
    <w:p w14:paraId="3258C3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(strcmp(tmp1, tmp2) == 0){</w:t>
      </w:r>
    </w:p>
    <w:p w14:paraId="1263518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 is %02X.\n"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ptr-&gt;op);</w:t>
      </w:r>
    </w:p>
    <w:p w14:paraId="073C27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29CEAE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9072B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2312F5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2971E1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0DD8D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E9701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2210B7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64D36A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oplist(){</w:t>
      </w:r>
    </w:p>
    <w:p w14:paraId="0B37DA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j;</w:t>
      </w:r>
    </w:p>
    <w:p w14:paraId="78C25A9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*ptr;</w:t>
      </w:r>
    </w:p>
    <w:p w14:paraId="531A1D0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BD8B58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i&lt;20; i++){</w:t>
      </w:r>
    </w:p>
    <w:p w14:paraId="33B85B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:"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i);</w:t>
      </w:r>
    </w:p>
    <w:p w14:paraId="429084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hashtable[i];</w:t>
      </w:r>
    </w:p>
    <w:p w14:paraId="3D3736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0;</w:t>
      </w:r>
    </w:p>
    <w:p w14:paraId="0A2B1D1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307AB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 == 0){</w:t>
      </w:r>
    </w:p>
    <w:p w14:paraId="483E196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[%s, %02X]"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ptr-&gt;mn, ptr-&gt;op);</w:t>
      </w:r>
    </w:p>
    <w:p w14:paraId="1160CE7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9DDB3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94884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-&gt; [%s, %02X]"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ptr-&gt;mn, ptr-&gt;op);</w:t>
      </w:r>
    </w:p>
    <w:p w14:paraId="4E106D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75063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14:paraId="120526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6AA8744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B82076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66225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E54C6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3553671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BA7E9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type(){</w:t>
      </w:r>
    </w:p>
    <w:p w14:paraId="53A47AE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name[500];</w:t>
      </w:r>
    </w:p>
    <w:p w14:paraId="680CC2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4C9ABB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*fp;</w:t>
      </w:r>
    </w:p>
    <w:p w14:paraId="670F1C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DIR *dp;</w:t>
      </w:r>
    </w:p>
    <w:p w14:paraId="49CF1E6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ch;</w:t>
      </w:r>
    </w:p>
    <w:p w14:paraId="29CD82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C18F2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(i=5; i&lt;500; i++){</w:t>
      </w:r>
    </w:p>
    <w:p w14:paraId="74205D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name[i-5] = com[i];</w:t>
      </w:r>
    </w:p>
    <w:p w14:paraId="18B3E4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85A1F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47404A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E3E1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5B1C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873FE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50050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81F44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"File does not exist\n"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29D92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21C6C1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6C98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dp = opendir(name);</w:t>
      </w:r>
    </w:p>
    <w:p w14:paraId="3C33E1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(dp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D4F1F2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"This is directory\n"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F6ACE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closedir(dp);</w:t>
      </w:r>
    </w:p>
    <w:p w14:paraId="4F91E1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A7544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FE46D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294EC3E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((ch=fgetc(fp))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DBD7B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ch);</w:t>
      </w:r>
    </w:p>
    <w:p w14:paraId="793626D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D7D298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closedir(dp);</w:t>
      </w:r>
    </w:p>
    <w:p w14:paraId="35AED9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0FE11C6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4A0ABC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18E7F5D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makenum(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5CE7D8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value = 0;</w:t>
      </w:r>
    </w:p>
    <w:p w14:paraId="2DB2E17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42804C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4F12F6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5749E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5F113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89CD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DAC80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7DCDF5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1) &amp;&amp; ((com[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+1]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615998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+2;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454A7F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561783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 = (value*0x10)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5F2411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C683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BC199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 = (value*0x10)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D2817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0A5F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706B6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78921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D4AE2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2956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EDE1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0E8BC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4B968A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69436E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 = (value*0x10)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5AF230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3624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02E64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 = (value*0x10)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EDBED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4243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721B9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3DA90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D44E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C656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4E8B9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value;</w:t>
      </w:r>
    </w:p>
    <w:p w14:paraId="0F142B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13E0D2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2FF1F1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perform(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057E8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a, b, c, comcheck, commaptr1, commaptr2, commacount = 0;</w:t>
      </w:r>
    </w:p>
    <w:p w14:paraId="478A021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comlen = strlen(com);</w:t>
      </w:r>
    </w:p>
    <w:p w14:paraId="147E35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8E953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A39BD2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41A32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C00B40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06A3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(com[comlen-1]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3AD83E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2AB11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7D8FA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1FB7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DC072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i&lt;comlen; i++){</w:t>
      </w:r>
    </w:p>
    <w:p w14:paraId="7AF793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6D1D9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commacount++;</w:t>
      </w:r>
    </w:p>
    <w:p w14:paraId="3B81AF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92F11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DBBCD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8C0BD7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2530A58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64A90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924B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1){</w:t>
      </w:r>
    </w:p>
    <w:p w14:paraId="586970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i&lt;comlen; i++){</w:t>
      </w:r>
    </w:p>
    <w:p w14:paraId="6017AB1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70AE7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commaptr1 = i;</w:t>
      </w:r>
    </w:p>
    <w:p w14:paraId="486491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53F49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E53F8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0C2A4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2){</w:t>
      </w:r>
    </w:p>
    <w:p w14:paraId="362FFAA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i&lt;comlen; i++){</w:t>
      </w:r>
    </w:p>
    <w:p w14:paraId="69AFF0C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DB4AB6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commaptr1 = i;</w:t>
      </w:r>
    </w:p>
    <w:p w14:paraId="37216A1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7EFA0A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F2747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6ADE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CEAD74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(com[commaptr1 + 1]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852432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6E7AA2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0786D5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70894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F22B0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(i=commaptr1+1; i&lt;comlen; i++){</w:t>
      </w:r>
    </w:p>
    <w:p w14:paraId="40DCBD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F6FDA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commaptr2 = i;</w:t>
      </w:r>
    </w:p>
    <w:p w14:paraId="311E19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ACE85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FE5A7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610F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92BA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&gt; 2){</w:t>
      </w:r>
    </w:p>
    <w:p w14:paraId="1E1AFF2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CBC47B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2E177C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610894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37035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0){</w:t>
      </w:r>
    </w:p>
    <w:p w14:paraId="12BD6F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4){</w:t>
      </w:r>
    </w:p>
    <w:p w14:paraId="086BA5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0;</w:t>
      </w:r>
    </w:p>
    <w:p w14:paraId="24C529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i&lt;comlen; i++){</w:t>
      </w:r>
    </w:p>
    <w:p w14:paraId="3ADEA6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AA665D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9E1E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a%20;</w:t>
      </w:r>
    </w:p>
    <w:p w14:paraId="490531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74ABD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94BF2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makenum(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comlen-1);</w:t>
      </w:r>
    </w:p>
    <w:p w14:paraId="3193E1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== -1){</w:t>
      </w:r>
    </w:p>
    <w:p w14:paraId="113286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A66EE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39DD49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9517B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FE41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2ED39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1){</w:t>
      </w:r>
    </w:p>
    <w:p w14:paraId="0D7880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makenum(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commaptr1-1);</w:t>
      </w:r>
    </w:p>
    <w:p w14:paraId="62D478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== -1){</w:t>
      </w:r>
    </w:p>
    <w:p w14:paraId="0C202F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9DD63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D399C9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638EA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 = makenum(commaptr1+1, comlen-1);</w:t>
      </w:r>
    </w:p>
    <w:p w14:paraId="4075F51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 == -1){</w:t>
      </w:r>
    </w:p>
    <w:p w14:paraId="08484D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8C648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9E513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41BCD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AA728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2){</w:t>
      </w:r>
    </w:p>
    <w:p w14:paraId="4AF824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makenum(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commaptr1-1);</w:t>
      </w:r>
    </w:p>
    <w:p w14:paraId="2C9812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== -1){</w:t>
      </w:r>
    </w:p>
    <w:p w14:paraId="60F75A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C53D11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6888D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A7AD4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 = makenum(commaptr1+1, commaptr2-1);</w:t>
      </w:r>
    </w:p>
    <w:p w14:paraId="1EAE51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 == -1){</w:t>
      </w:r>
    </w:p>
    <w:p w14:paraId="208258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396E4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ED39A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6E3DC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makenum(commaptr2+1, comlen-1);</w:t>
      </w:r>
    </w:p>
    <w:p w14:paraId="4E8018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 == -1){</w:t>
      </w:r>
    </w:p>
    <w:p w14:paraId="2342844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9D840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82D54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E06A2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F90F9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7CFB40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663AA23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0){</w:t>
      </w:r>
    </w:p>
    <w:p w14:paraId="726D4BB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(a+159 &gt; 0xFFFFF){</w:t>
      </w:r>
    </w:p>
    <w:p w14:paraId="65FE15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dump(a, 0xFFFFF);</w:t>
      </w:r>
    </w:p>
    <w:p w14:paraId="5F926D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0F75530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within the boundary\n"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22FF81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3F29F10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71106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33A8A0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7CDB3D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dump(a, a+159);</w:t>
      </w:r>
    </w:p>
    <w:p w14:paraId="1979FB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A7C7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8AFA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1){</w:t>
      </w:r>
    </w:p>
    <w:p w14:paraId="40BFEC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dump(a, b);</w:t>
      </w:r>
    </w:p>
    <w:p w14:paraId="1DEA989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4BEC58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within the boundary\n"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502A4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16B02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4FA45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-2){</w:t>
      </w:r>
    </w:p>
    <w:p w14:paraId="776061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 is larger than end\n"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78EA7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6C521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39A55B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D64A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1EC83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98FBC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5A4ADA0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9B9C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0C095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2){</w:t>
      </w:r>
    </w:p>
    <w:p w14:paraId="574437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1){</w:t>
      </w:r>
    </w:p>
    <w:p w14:paraId="6F1609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edit(a, b);</w:t>
      </w:r>
    </w:p>
    <w:p w14:paraId="3B899F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29B4F5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 or value\n"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E34793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5E1B542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782A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2106F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B98CC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FF32B6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ED5DA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0D295B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AE815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3){</w:t>
      </w:r>
    </w:p>
    <w:p w14:paraId="6FA3E4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2){</w:t>
      </w:r>
    </w:p>
    <w:p w14:paraId="7D7783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fill(a, b, c);</w:t>
      </w:r>
    </w:p>
    <w:p w14:paraId="6CF023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539A29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 or value\n"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C440A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394552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79FE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-2){</w:t>
      </w:r>
    </w:p>
    <w:p w14:paraId="6A34523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 is larger than end\n"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443A6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260331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F94ED9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6AC9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EB9E2A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C38B2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635FA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D4315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767E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EDFB3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opmn(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comlen-1, a);</w:t>
      </w:r>
    </w:p>
    <w:p w14:paraId="56F3BFB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600E4B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"There is no corresponding mnemonic\n"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F70C2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3E2BF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D00C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6E674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1A7D744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59E36F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537D2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putnode(){</w:t>
      </w:r>
    </w:p>
    <w:p w14:paraId="498A50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5A4790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068974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strcpy(new-&gt;command, tmp);</w:t>
      </w:r>
    </w:p>
    <w:p w14:paraId="624A7F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F1C59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tail-&gt;next = new;</w:t>
      </w:r>
    </w:p>
    <w:p w14:paraId="5D9CF9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tail = tail-&gt;next;</w:t>
      </w:r>
    </w:p>
    <w:p w14:paraId="6A1AF1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26C08E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430702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puthashnode(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fovalue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14B68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14ED2D8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9F8B94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05E806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strcpy(new-&gt;mn, mntmp);</w:t>
      </w:r>
    </w:p>
    <w:p w14:paraId="3154CB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new-&gt;op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D091D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new-&gt;fo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fovalue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1AA47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C8293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8527EB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new;</w:t>
      </w:r>
    </w:p>
    <w:p w14:paraId="4FD383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05D24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03FCF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new-&gt;next = 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7B02362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new;</w:t>
      </w:r>
    </w:p>
    <w:p w14:paraId="1EE3DCC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987D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430DCA1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isreg(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30F0A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730767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7E082DD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AD4829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65A2350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1AD8BE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81900F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4245F9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2;</w:t>
      </w:r>
    </w:p>
    <w:p w14:paraId="1183E5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FE9D3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41E246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3;</w:t>
      </w:r>
    </w:p>
    <w:p w14:paraId="20B4E90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5D00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25F735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4;</w:t>
      </w:r>
    </w:p>
    <w:p w14:paraId="17CBEB6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11C2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155DAA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5;</w:t>
      </w:r>
    </w:p>
    <w:p w14:paraId="455AC4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1F37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368E01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6;</w:t>
      </w:r>
    </w:p>
    <w:p w14:paraId="00EAA0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0AFC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"PC"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7497A5A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8;</w:t>
      </w:r>
    </w:p>
    <w:p w14:paraId="78BB3B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E4C3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"SW"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001DC7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9;</w:t>
      </w:r>
    </w:p>
    <w:p w14:paraId="11732B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5CF5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B4A26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56A0C1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assemble(){</w:t>
      </w:r>
    </w:p>
    <w:p w14:paraId="70386F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fname[500];</w:t>
      </w:r>
    </w:p>
    <w:p w14:paraId="402BB53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objname[500];</w:t>
      </w:r>
    </w:p>
    <w:p w14:paraId="67D4B7A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oneline[500];</w:t>
      </w:r>
    </w:p>
    <w:p w14:paraId="669681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a[50];</w:t>
      </w:r>
    </w:p>
    <w:p w14:paraId="36ECFA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b[50];</w:t>
      </w:r>
    </w:p>
    <w:p w14:paraId="3C5642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c[50];</w:t>
      </w:r>
    </w:p>
    <w:p w14:paraId="544ACB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d[50];</w:t>
      </w:r>
    </w:p>
    <w:p w14:paraId="546F2B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 = 9;</w:t>
      </w:r>
    </w:p>
    <w:p w14:paraId="47D820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nlcheck = 0;</w:t>
      </w:r>
    </w:p>
    <w:p w14:paraId="4954A5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nlsl = 0;</w:t>
      </w:r>
    </w:p>
    <w:p w14:paraId="4F6EEB3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*fp;</w:t>
      </w:r>
    </w:p>
    <w:p w14:paraId="6D4351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locctr = 0;</w:t>
      </w:r>
    </w:p>
    <w:p w14:paraId="4A8A8F3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linecheck = 0;</w:t>
      </w:r>
    </w:p>
    <w:p w14:paraId="40A5CD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focheck, commacheck, valuecheck, startadd, flag, objcode, j;</w:t>
      </w:r>
    </w:p>
    <w:p w14:paraId="33C31C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base = -1;</w:t>
      </w:r>
    </w:p>
    <w:p w14:paraId="5F1EE1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asmlength = 0;</w:t>
      </w:r>
    </w:p>
    <w:p w14:paraId="3ECDD0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*obj;</w:t>
      </w:r>
    </w:p>
    <w:p w14:paraId="78B49C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*lst;</w:t>
      </w:r>
    </w:p>
    <w:p w14:paraId="43D3AA8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2A4247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*ptr;</w:t>
      </w:r>
    </w:p>
    <w:p w14:paraId="4BCC2AC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asmnode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asmfile[200];</w:t>
      </w:r>
    </w:p>
    <w:p w14:paraId="7290E1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B256FC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263E53A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fname[i-9] = com[i];</w:t>
      </w:r>
    </w:p>
    <w:p w14:paraId="401BFB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C7E8D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DFD2B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48D3FA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14:paraId="59D0EE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4820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fopen(fname,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D19F4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7BFC4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"File does not exist\n"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2F3E7E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214A7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D7207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i&lt;strlen(fname); i++){</w:t>
      </w:r>
    </w:p>
    <w:p w14:paraId="7A89DC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(fname[i]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5E0F3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fname[i]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1FAF8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1E4C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6ADB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strcpy(objname, fname);</w:t>
      </w:r>
    </w:p>
    <w:p w14:paraId="737156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strcat(fname,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".lst\0"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E093A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strcat(objname,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".obj\0"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30B334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7FBA5E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linecheck++;</w:t>
      </w:r>
    </w:p>
    <w:p w14:paraId="2BCE8A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fgets(oneline, 500, fp);</w:t>
      </w:r>
    </w:p>
    <w:p w14:paraId="2DB696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i&lt;strlen(oneline); i++){</w:t>
      </w:r>
    </w:p>
    <w:p w14:paraId="50B1D1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(oneline[i]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0BF3C8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oneline[i]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381A1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1A5D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17A9EE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strcpy(asmfile[linecheck-1].str, oneline);</w:t>
      </w:r>
    </w:p>
    <w:p w14:paraId="782FD4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asmfile[linecheck-1].newline = 0;</w:t>
      </w:r>
    </w:p>
    <w:p w14:paraId="5DEF43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F03C0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DFBDB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2203C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sscanf(oneline,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b, c);</w:t>
      </w:r>
    </w:p>
    <w:p w14:paraId="79AD93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((a[0]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a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30BCC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-1;</w:t>
      </w:r>
    </w:p>
    <w:p w14:paraId="46AB91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EF60E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08A0A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ABD93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65DC8B9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8E352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= 0;</w:t>
      </w:r>
    </w:p>
    <w:p w14:paraId="23EA93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7;</w:t>
      </w:r>
    </w:p>
    <w:p w14:paraId="79286F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0;</w:t>
      </w:r>
    </w:p>
    <w:p w14:paraId="1F4028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0;</w:t>
      </w:r>
    </w:p>
    <w:p w14:paraId="7B5764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startadd = locctr;</w:t>
      </w:r>
    </w:p>
    <w:p w14:paraId="62C68B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5D8B2A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54A5E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i&lt;strlen(b); i++){</w:t>
      </w:r>
    </w:p>
    <w:p w14:paraId="6107DB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((b[i]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(b[i]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585BD8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locctr = locctr*10 + b[i]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6C48B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2F6F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FD25A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3E9993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43A878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13105C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0B89C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46C3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7;</w:t>
      </w:r>
    </w:p>
    <w:p w14:paraId="06D3B5E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locctr;</w:t>
      </w:r>
    </w:p>
    <w:p w14:paraId="02F6D5A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0;</w:t>
      </w:r>
    </w:p>
    <w:p w14:paraId="526F6D5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startadd = locctr;</w:t>
      </w:r>
    </w:p>
    <w:p w14:paraId="17C27E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B7206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082D20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35C13B2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10624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= 0;</w:t>
      </w:r>
    </w:p>
    <w:p w14:paraId="73C17A0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073DB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7BB7F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i&lt;strlen(c); i++){</w:t>
      </w:r>
    </w:p>
    <w:p w14:paraId="4F1DF1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AC8A9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locctr = locctr*10 + c[i]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F09669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B131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6BE3D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4B3BFE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5790AA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3EF95C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9517CE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30CD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49B5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i&lt;strlen(a); i++){</w:t>
      </w:r>
    </w:p>
    <w:p w14:paraId="7BCE23F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((a[i]&lt;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(a[i] &gt;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'Z'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E46DB2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6F523C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40F9826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F0BBB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01F25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05F5C16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0097EE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7;</w:t>
      </w:r>
    </w:p>
    <w:p w14:paraId="475679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locctr;</w:t>
      </w:r>
    </w:p>
    <w:p w14:paraId="5B70A6B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1;</w:t>
      </w:r>
    </w:p>
    <w:p w14:paraId="0BB8DD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putsymnode(a, locctr);</w:t>
      </w:r>
    </w:p>
    <w:p w14:paraId="4E1A20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startadd = locctr;</w:t>
      </w:r>
    </w:p>
    <w:p w14:paraId="5B7014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5C897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692A8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C9117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653F1B2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4102AE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EF972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A9710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62416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//START</w:t>
      </w:r>
    </w:p>
    <w:p w14:paraId="697321A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0;</w:t>
      </w:r>
    </w:p>
    <w:p w14:paraId="00DE97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7653AF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linecheck++;</w:t>
      </w:r>
    </w:p>
    <w:p w14:paraId="038436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commacheck = 0;</w:t>
      </w:r>
    </w:p>
    <w:p w14:paraId="02385BE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fgets(oneline, 500, fp);</w:t>
      </w:r>
    </w:p>
    <w:p w14:paraId="472979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(feof(fp) != 0){</w:t>
      </w:r>
    </w:p>
    <w:p w14:paraId="1D2E42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12BC4ED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5D28DD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3C84F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69CD7D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i&lt;strlen(oneline); i++){</w:t>
      </w:r>
    </w:p>
    <w:p w14:paraId="3A10AC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(oneline[i]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CC2AE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oneline[i]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3B62F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56719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(oneline[i]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250C5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commacheck++;</w:t>
      </w:r>
    </w:p>
    <w:p w14:paraId="1FAD5F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2383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8278C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asmfile[linecheck-1].newline = 0;</w:t>
      </w:r>
    </w:p>
    <w:p w14:paraId="225F3E5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commacheck;</w:t>
      </w:r>
    </w:p>
    <w:p w14:paraId="3AE721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strcpy(asmfile[linecheck-1].str, oneline);</w:t>
      </w:r>
    </w:p>
    <w:p w14:paraId="500BE7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= 0;</w:t>
      </w:r>
    </w:p>
    <w:p w14:paraId="73C07B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0;</w:t>
      </w:r>
    </w:p>
    <w:p w14:paraId="3A5A29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FEAD5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F0B93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A308A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sscanf(oneline,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b, c);</w:t>
      </w:r>
    </w:p>
    <w:p w14:paraId="13483C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(a[0]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541DB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-1;</w:t>
      </w:r>
    </w:p>
    <w:p w14:paraId="5A90FA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6DC77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2EFF9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(commacheck &gt; 1){</w:t>
      </w:r>
    </w:p>
    <w:p w14:paraId="5B4D6D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446CDD2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1F6CC4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AC52B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10A2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"BASE"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3E3ADF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6;</w:t>
      </w:r>
    </w:p>
    <w:p w14:paraId="73A9F22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9BC95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2C3BBC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 == 0){</w:t>
      </w:r>
    </w:p>
    <w:p w14:paraId="1A0715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nlsl = linecheck-1;</w:t>
      </w:r>
    </w:p>
    <w:p w14:paraId="1CE33E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1;</w:t>
      </w:r>
    </w:p>
    <w:p w14:paraId="54EE6C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D31AF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"END"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12BDAC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(nlcheck != 0){</w:t>
      </w:r>
    </w:p>
    <w:p w14:paraId="11991E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asmfile[nlsl].newline = nlcheck;</w:t>
      </w:r>
    </w:p>
    <w:p w14:paraId="3A3CFC1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0A010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asmlength = locctr - startadd;</w:t>
      </w:r>
    </w:p>
    <w:p w14:paraId="27B2E6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8;</w:t>
      </w:r>
    </w:p>
    <w:p w14:paraId="1530EB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0C65D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50BF0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(a[0]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//a == format4</w:t>
      </w:r>
    </w:p>
    <w:p w14:paraId="561568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i&lt;strlen(a); i++){</w:t>
      </w:r>
    </w:p>
    <w:p w14:paraId="0E5939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a[i] = a[i+1];</w:t>
      </w:r>
    </w:p>
    <w:p w14:paraId="100F01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B48B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4;</w:t>
      </w:r>
    </w:p>
    <w:p w14:paraId="6B466C7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BD45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i&lt;strlen(a); i++){</w:t>
      </w:r>
    </w:p>
    <w:p w14:paraId="0332CC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+= a[i];</w:t>
      </w:r>
    </w:p>
    <w:p w14:paraId="4EDC69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CDD7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= focheck % 20;</w:t>
      </w:r>
    </w:p>
    <w:p w14:paraId="0BD704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2C32D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hashtable[focheck];</w:t>
      </w:r>
    </w:p>
    <w:p w14:paraId="24AB07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045D6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(strcmp(ptr-&gt;mn, a) == 0){</w:t>
      </w:r>
    </w:p>
    <w:p w14:paraId="22352A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((asmfile[linecheck-1].format == 4) &amp;&amp; (ptr-&gt;fo != 3)){</w:t>
      </w:r>
    </w:p>
    <w:p w14:paraId="6C9CE70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A590C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253FAE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714A30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C0472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476485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0;</w:t>
      </w:r>
    </w:p>
    <w:p w14:paraId="68C1C2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!= 4){</w:t>
      </w:r>
    </w:p>
    <w:p w14:paraId="6C4864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ptr-&gt;fo;</w:t>
      </w:r>
    </w:p>
    <w:p w14:paraId="303CFE1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EECBF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locctr;</w:t>
      </w:r>
    </w:p>
    <w:p w14:paraId="4B684C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+= asmfile[linecheck-1].format;</w:t>
      </w:r>
    </w:p>
    <w:p w14:paraId="7B4B9A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E7C7FD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940DE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9E0F1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22B59F4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//a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mnemonic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것을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찾음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format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것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.</w:t>
      </w:r>
    </w:p>
    <w:p w14:paraId="2CAC29E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1){</w:t>
      </w:r>
    </w:p>
    <w:p w14:paraId="63D15F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ptr-&gt;op;</w:t>
      </w:r>
    </w:p>
    <w:p w14:paraId="7251913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3C21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2){</w:t>
      </w:r>
    </w:p>
    <w:p w14:paraId="23D758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ptr-&gt;op*0x100;</w:t>
      </w:r>
    </w:p>
    <w:p w14:paraId="176072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A09F32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3){</w:t>
      </w:r>
    </w:p>
    <w:p w14:paraId="1AC21D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ptr-&gt;op*0x10000;</w:t>
      </w:r>
    </w:p>
    <w:p w14:paraId="23E6F4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4F52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4){</w:t>
      </w:r>
    </w:p>
    <w:p w14:paraId="7421FA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ptr-&gt;op*0x1000000;</w:t>
      </w:r>
    </w:p>
    <w:p w14:paraId="5696BE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1C0F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여기부터는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a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mnemonic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.</w:t>
      </w:r>
    </w:p>
    <w:p w14:paraId="7F8FCD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4AD734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0){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//a == symbol</w:t>
      </w:r>
    </w:p>
    <w:p w14:paraId="3D0C866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= 0;</w:t>
      </w:r>
    </w:p>
    <w:p w14:paraId="248DB2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i&lt;strlen(a); i++){</w:t>
      </w:r>
    </w:p>
    <w:p w14:paraId="6AFA4D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((a[i] &lt;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(a[i] &gt;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'Z'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1F8E6E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364149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01B8BB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6F368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038F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A943DF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(strlen(a) &gt; 6){</w:t>
      </w:r>
    </w:p>
    <w:p w14:paraId="441A0E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36B712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284CFF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CF1E2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694F4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B7401E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i&lt;strlen(b); i++){</w:t>
      </w:r>
    </w:p>
    <w:p w14:paraId="1C78DD7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b[i] = b[i+1];</w:t>
      </w:r>
    </w:p>
    <w:p w14:paraId="63D612E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A0D40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4;</w:t>
      </w:r>
    </w:p>
    <w:p w14:paraId="02F2164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4CD1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i&lt;strlen(b); i++){</w:t>
      </w:r>
    </w:p>
    <w:p w14:paraId="4A09ED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+= b[i];</w:t>
      </w:r>
    </w:p>
    <w:p w14:paraId="79E388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8F7E16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= focheck % 20;</w:t>
      </w:r>
    </w:p>
    <w:p w14:paraId="488E02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AF3A4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hashtable[focheck];</w:t>
      </w:r>
    </w:p>
    <w:p w14:paraId="40010C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3422A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(strcmp(ptr-&gt;mn, b) == 0){</w:t>
      </w:r>
    </w:p>
    <w:p w14:paraId="1C74076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((asmfile[linecheck-1].format == 4) &amp;&amp; (ptr-&gt;fo != 3)){</w:t>
      </w:r>
    </w:p>
    <w:p w14:paraId="2A4DCC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05BC436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227342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ABBBE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808E8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1E8A2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!= 4){</w:t>
      </w:r>
    </w:p>
    <w:p w14:paraId="24BCDF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ptr-&gt;fo;</w:t>
      </w:r>
    </w:p>
    <w:p w14:paraId="7CDB500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999C5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40EBA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2109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26771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6580F9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FEBB7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1){</w:t>
      </w:r>
    </w:p>
    <w:p w14:paraId="30EDC1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ptr-&gt;op;</w:t>
      </w:r>
    </w:p>
    <w:p w14:paraId="2C1474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7B41B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2){</w:t>
      </w:r>
    </w:p>
    <w:p w14:paraId="43A2A4E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ptr-&gt;op*0x100;</w:t>
      </w:r>
    </w:p>
    <w:p w14:paraId="519C42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2A19F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3){</w:t>
      </w:r>
    </w:p>
    <w:p w14:paraId="3D63EA6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ptr-&gt;op*0x10000;</w:t>
      </w:r>
    </w:p>
    <w:p w14:paraId="3D24F4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DD3CF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4){</w:t>
      </w:r>
    </w:p>
    <w:p w14:paraId="51D9D62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ptr-&gt;op*0x1000000;</w:t>
      </w:r>
    </w:p>
    <w:p w14:paraId="2CF98E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CEDF8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0){</w:t>
      </w:r>
    </w:p>
    <w:p w14:paraId="5075CD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2515F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16CAC17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7B6CE2F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B4D38A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C82A38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valuecheck = 0;</w:t>
      </w:r>
    </w:p>
    <w:p w14:paraId="3AC926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"BYTE"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51C396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(strlen(c) &gt; 3){</w:t>
      </w:r>
    </w:p>
    <w:p w14:paraId="576FD2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 = strlen(c);</w:t>
      </w:r>
    </w:p>
    <w:p w14:paraId="77F6190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'C'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(c[1] == 39) &amp;&amp; (c[i-1] == 39)){</w:t>
      </w:r>
    </w:p>
    <w:p w14:paraId="372BCB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valuecheck = strlen(c) - 3;</w:t>
      </w:r>
    </w:p>
    <w:p w14:paraId="2634A89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D3598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(c[1] == 39) &amp;&amp; (c[i-1] == 39)){</w:t>
      </w:r>
    </w:p>
    <w:p w14:paraId="1C31F86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valuecheck = strlen(c) - 3;</w:t>
      </w:r>
    </w:p>
    <w:p w14:paraId="441394E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valuecheck = valuecheck%2 + valuecheck/2;</w:t>
      </w:r>
    </w:p>
    <w:p w14:paraId="3E4379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D9AA25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0538D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06BE8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56CF89A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2E052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BAED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valuecheck;</w:t>
      </w:r>
    </w:p>
    <w:p w14:paraId="784319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2;</w:t>
      </w:r>
    </w:p>
    <w:p w14:paraId="413E35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90CC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FF013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68303D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1DB052A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05F16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E46E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7CD1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"WORD"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07771E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i&lt;strlen(c); i++){</w:t>
      </w:r>
    </w:p>
    <w:p w14:paraId="7FE7E99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EF90F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valuecheck = valuecheck*10 + c[i]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3D4DD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83C61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F69880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E94CF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0DE5B89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0E6B9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68D0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1A6C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valuecheck;</w:t>
      </w:r>
    </w:p>
    <w:p w14:paraId="7EB28AB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3;</w:t>
      </w:r>
    </w:p>
    <w:p w14:paraId="227FB9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3;</w:t>
      </w:r>
    </w:p>
    <w:p w14:paraId="190270E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B2D0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1FE70C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i&lt;strlen(c); i++){</w:t>
      </w:r>
    </w:p>
    <w:p w14:paraId="7DD96E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19718A0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valuecheck = valuecheck*10 + c[i]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3C830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1F15E4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3B98F2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40B56C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0B19508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532F1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69BC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6C05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valuecheck;</w:t>
      </w:r>
    </w:p>
    <w:p w14:paraId="7010E9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4;</w:t>
      </w:r>
    </w:p>
    <w:p w14:paraId="53CC11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6C60B7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"RESW"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06B2D84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i&lt;strlen(c); i++){</w:t>
      </w:r>
    </w:p>
    <w:p w14:paraId="161F11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0EB63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valuecheck = valuecheck*10 + c[i]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15314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374E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3BD77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76B13EF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08C94E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DD8CE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6392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0AEE9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valuecheck*3;</w:t>
      </w:r>
    </w:p>
    <w:p w14:paraId="026F17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5;</w:t>
      </w:r>
    </w:p>
    <w:p w14:paraId="7AF2E4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338E3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86B6B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BFF38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692522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0BC18E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B1348D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DDC5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symtab[0];</w:t>
      </w:r>
    </w:p>
    <w:p w14:paraId="0FF773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(new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30A297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(strcmp(new-&gt;symbol, a) == 0){</w:t>
      </w:r>
    </w:p>
    <w:p w14:paraId="57E582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1AD925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1791F62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59D21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813F08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new-&gt;next;</w:t>
      </w:r>
    </w:p>
    <w:p w14:paraId="7FFF25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427A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putsymnode(a, locctr);</w:t>
      </w:r>
    </w:p>
    <w:p w14:paraId="636184A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1;</w:t>
      </w:r>
    </w:p>
    <w:p w14:paraId="2F2A7E3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locctr;</w:t>
      </w:r>
    </w:p>
    <w:p w14:paraId="0C37E5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+= asmfile[linecheck-1].format;</w:t>
      </w:r>
    </w:p>
    <w:p w14:paraId="577ADE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FC608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((asmfile[linecheck-1].comma == 4) || (asmfile[linecheck-1].comma == 5)){</w:t>
      </w:r>
    </w:p>
    <w:p w14:paraId="0B42F1C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(nlsl != 0){</w:t>
      </w:r>
    </w:p>
    <w:p w14:paraId="2241152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asmfile[nlsl].newline = nlcheck;</w:t>
      </w:r>
    </w:p>
    <w:p w14:paraId="35D4B70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nlcheck = 0;</w:t>
      </w:r>
    </w:p>
    <w:p w14:paraId="3C7D92A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nlsl = 0;</w:t>
      </w:r>
    </w:p>
    <w:p w14:paraId="3870031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C3324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10B531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A7F22A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(nlcheck == 0){</w:t>
      </w:r>
    </w:p>
    <w:p w14:paraId="7A6101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nlsl = linecheck-1;</w:t>
      </w:r>
    </w:p>
    <w:p w14:paraId="769140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nlcheck = asmfile[linecheck-1].format;</w:t>
      </w:r>
    </w:p>
    <w:p w14:paraId="3D6DA1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DB60A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818F7D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(nlcheck + asmfile[linecheck-1].format &gt; 0x1E){</w:t>
      </w:r>
    </w:p>
    <w:p w14:paraId="00E893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asmfile[nlsl].newline = nlcheck;</w:t>
      </w:r>
    </w:p>
    <w:p w14:paraId="757154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nlsl = linecheck-1;</w:t>
      </w:r>
    </w:p>
    <w:p w14:paraId="17C948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nlcheck = asmfile[linecheck-1].format;</w:t>
      </w:r>
    </w:p>
    <w:p w14:paraId="1FF45C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C921D9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C8553C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nlcheck += asmfile[linecheck-1].format;</w:t>
      </w:r>
    </w:p>
    <w:p w14:paraId="71EB45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C5863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BB2C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C94AA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//pass1</w:t>
      </w:r>
    </w:p>
    <w:p w14:paraId="6E601B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8107D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2BA5B0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E6D16A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lst = fopen(fname,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"w+"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A0A66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obj = fopen(objname,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"w+"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C0722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strcpy(objnametmp, objname);</w:t>
      </w:r>
    </w:p>
    <w:p w14:paraId="48B82C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strcpy(lstnametmp, fname);</w:t>
      </w:r>
    </w:p>
    <w:p w14:paraId="5C84EF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2D5B0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i&lt;linecheck; i++){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//pass2</w:t>
      </w:r>
    </w:p>
    <w:p w14:paraId="0ADA785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asmfile[i].jsubflag = 0;</w:t>
      </w:r>
    </w:p>
    <w:p w14:paraId="7A472B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0;</w:t>
      </w:r>
    </w:p>
    <w:p w14:paraId="1759A0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463E04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6A0DC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4254A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d[0]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5A675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-1){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//comment</w:t>
      </w:r>
    </w:p>
    <w:p w14:paraId="3E04C02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asmfile[i].str);</w:t>
      </w:r>
    </w:p>
    <w:p w14:paraId="574C97B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06467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DD99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2){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//BYTE</w:t>
      </w:r>
    </w:p>
    <w:p w14:paraId="4E549B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b, c);</w:t>
      </w:r>
    </w:p>
    <w:p w14:paraId="1EE35A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(asmfile[i].newline != 0){</w:t>
      </w:r>
    </w:p>
    <w:p w14:paraId="13246E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asmfile[i].newline);</w:t>
      </w:r>
    </w:p>
    <w:p w14:paraId="77BB582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30E9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1489AC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09AD2A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(j=2; j&lt;(strlen(c)-1); j++){</w:t>
      </w:r>
    </w:p>
    <w:p w14:paraId="4E903F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c[j]);</w:t>
      </w:r>
    </w:p>
    <w:p w14:paraId="0EE62A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c[j]);</w:t>
      </w:r>
    </w:p>
    <w:p w14:paraId="2EF6979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21C5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BA3D8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'C'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7A86A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(j=2; j&lt;(strlen(c)-1); j++){</w:t>
      </w:r>
    </w:p>
    <w:p w14:paraId="32F731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"%X%X"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c[j]/16, c[j]%16);</w:t>
      </w:r>
    </w:p>
    <w:p w14:paraId="5044411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"%X%X"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c[j]/16, c[j]%16);</w:t>
      </w:r>
    </w:p>
    <w:p w14:paraId="65812A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753DD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6382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FA3C6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8FD19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3){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//WORD</w:t>
      </w:r>
    </w:p>
    <w:p w14:paraId="50D777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asmfile[i].objectcode;</w:t>
      </w:r>
    </w:p>
    <w:p w14:paraId="74FE25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4F756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4){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//RESB</w:t>
      </w:r>
    </w:p>
    <w:p w14:paraId="2FCDB0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00FF2DF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8925B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1D20A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5){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//RESW</w:t>
      </w:r>
    </w:p>
    <w:p w14:paraId="71ED96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42B1B8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6F3BDF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CB6C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6){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//BASE</w:t>
      </w:r>
    </w:p>
    <w:p w14:paraId="7A1C6D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b);</w:t>
      </w:r>
    </w:p>
    <w:p w14:paraId="2F911F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symtab[0];</w:t>
      </w:r>
    </w:p>
    <w:p w14:paraId="6D5F77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(new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2671A1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(strcmp(b, new-&gt;symbol) == 0){</w:t>
      </w:r>
    </w:p>
    <w:p w14:paraId="485FF13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new-&gt;address;</w:t>
      </w:r>
    </w:p>
    <w:p w14:paraId="23B4B7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6F72E4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B750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new-&gt;next;</w:t>
      </w:r>
    </w:p>
    <w:p w14:paraId="1A88EE6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2DDF8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(objcode == 0){</w:t>
      </w:r>
    </w:p>
    <w:p w14:paraId="04E4DA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5AAB54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79C90A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30A1ED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4F2B168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30CE8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13AA9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base = objcode;</w:t>
      </w:r>
    </w:p>
    <w:p w14:paraId="227EAC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B8BB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asmfile[i].str);</w:t>
      </w:r>
    </w:p>
    <w:p w14:paraId="7A05797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1200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7){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//start</w:t>
      </w:r>
    </w:p>
    <w:p w14:paraId="30B0F8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= asmfile[i].loc;</w:t>
      </w:r>
    </w:p>
    <w:p w14:paraId="1037C9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a);</w:t>
      </w:r>
    </w:p>
    <w:p w14:paraId="474324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a);</w:t>
      </w:r>
    </w:p>
    <w:p w14:paraId="75DAA3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j&lt;(6-strlen(a)); j++){</w:t>
      </w:r>
    </w:p>
    <w:p w14:paraId="5FC5F1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7CAAF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CAB5D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asmlength);</w:t>
      </w:r>
    </w:p>
    <w:p w14:paraId="0CAFB8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C4C931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8){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//end</w:t>
      </w:r>
    </w:p>
    <w:p w14:paraId="30B30BA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j&lt;linecheck; j++){</w:t>
      </w:r>
    </w:p>
    <w:p w14:paraId="5FD2F80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(asmfile[j].jsubflag == 1){</w:t>
      </w:r>
    </w:p>
    <w:p w14:paraId="3B8145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(asmfile[j].format == 4){</w:t>
      </w:r>
    </w:p>
    <w:p w14:paraId="695846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"\nM%06X05"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asmfile[j].loc+1-locctr);</w:t>
      </w:r>
    </w:p>
    <w:p w14:paraId="7A899B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1D2F7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6B3CEE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"\nM%06X03"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asmfile[j].loc+1-locctr);</w:t>
      </w:r>
    </w:p>
    <w:p w14:paraId="4B15AE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C856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5B32D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5E485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asmfile[i].str);</w:t>
      </w:r>
    </w:p>
    <w:p w14:paraId="1ADC93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"\nE%06X\n"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locctr);</w:t>
      </w:r>
    </w:p>
    <w:p w14:paraId="1B25C6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33146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1~4</w:t>
      </w:r>
    </w:p>
    <w:p w14:paraId="647CC4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1){</w:t>
      </w:r>
    </w:p>
    <w:p w14:paraId="2185A13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(asmfile[i].label == 1){</w:t>
      </w:r>
    </w:p>
    <w:p w14:paraId="1E87744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%[^,]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%*[,]%s"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d, a, b, c);</w:t>
      </w:r>
    </w:p>
    <w:p w14:paraId="4D83CC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441E5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F1670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%[^,]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%*[,]%s"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b, c);</w:t>
      </w:r>
    </w:p>
    <w:p w14:paraId="1AE102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294E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B55D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4C5E33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(asmfile[i].label == 1){</w:t>
      </w:r>
    </w:p>
    <w:p w14:paraId="26AAA5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d, a, b);</w:t>
      </w:r>
    </w:p>
    <w:p w14:paraId="7BA858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4EB63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AB043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b);</w:t>
      </w:r>
    </w:p>
    <w:p w14:paraId="372BAC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182A1B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820A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6CD12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1){</w:t>
      </w:r>
    </w:p>
    <w:p w14:paraId="74395A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asmfile[i].objectcode;</w:t>
      </w:r>
    </w:p>
    <w:p w14:paraId="574EF72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6CF1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2){</w:t>
      </w:r>
    </w:p>
    <w:p w14:paraId="6D8A11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1){</w:t>
      </w:r>
    </w:p>
    <w:p w14:paraId="64E067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(isreg(b) == -1){</w:t>
      </w:r>
    </w:p>
    <w:p w14:paraId="0FEEB4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538C6B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4D1065C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091D2FA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3FB9E18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0DB2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D96722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(isreg(c) == -1){</w:t>
      </w:r>
    </w:p>
    <w:p w14:paraId="0FA75C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(atoi(c) == 0){</w:t>
      </w:r>
    </w:p>
    <w:p w14:paraId="229381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0FD322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31EB4A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2AA4278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768D29B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85B9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"SHIFTL"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!= 0) &amp;&amp; 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"SHIFTR"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0)){</w:t>
      </w:r>
    </w:p>
    <w:p w14:paraId="45191FD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6FE70E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0E2D32C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770155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093646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3027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(atoi(c) &gt; 16){</w:t>
      </w:r>
    </w:p>
    <w:p w14:paraId="0C64BDE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0FD67A8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322740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26D724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26A14D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52668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(atoi(c)-1);</w:t>
      </w:r>
    </w:p>
    <w:p w14:paraId="7D878FE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4A8A3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484951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isreg(c);</w:t>
      </w:r>
    </w:p>
    <w:p w14:paraId="4D57C1D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AB3F0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42237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(isreg(b)*16);</w:t>
      </w:r>
    </w:p>
    <w:p w14:paraId="4FABED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1D08D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8D60D4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(isreg(b) == -1){</w:t>
      </w:r>
    </w:p>
    <w:p w14:paraId="16C7B0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"SVC"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05D9BD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== 0){</w:t>
      </w:r>
    </w:p>
    <w:p w14:paraId="0D42B53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0){</w:t>
      </w:r>
    </w:p>
    <w:p w14:paraId="532FA2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6586654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6FE8FC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583E2A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63EBEA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A1832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3275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9C5DD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(atoi(b)*16);</w:t>
      </w:r>
    </w:p>
    <w:p w14:paraId="26CB3F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48AE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56737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3D1D66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241BF7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5FE382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361905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78FCC8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B5BD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B3CBC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41D0C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(isreg(b)*16);</w:t>
      </w:r>
    </w:p>
    <w:p w14:paraId="69665A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B163C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E4DCD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asmfile[i].objectcode;</w:t>
      </w:r>
    </w:p>
    <w:p w14:paraId="79D8D7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D2AE7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3, 4</w:t>
      </w:r>
    </w:p>
    <w:p w14:paraId="437BEE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"RSUB"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!= 0) &amp;&amp; 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"+RSUB"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0)){</w:t>
      </w:r>
    </w:p>
    <w:p w14:paraId="0479E4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!= 0){</w:t>
      </w:r>
    </w:p>
    <w:p w14:paraId="534FD0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37F43E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300E90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39D92CE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5B9B9A7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B81A23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((b[0]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(b[0]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'@'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37381F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F1482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50DD03D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0x10000;</w:t>
      </w:r>
    </w:p>
    <w:p w14:paraId="49EA14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2D867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18C7C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0x1000000;</w:t>
      </w:r>
    </w:p>
    <w:p w14:paraId="159856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4077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43528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5C18E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1D75A1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0x20000;</w:t>
      </w:r>
    </w:p>
    <w:p w14:paraId="44B580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036B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83D4B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0x2000000;</w:t>
      </w:r>
    </w:p>
    <w:p w14:paraId="4283871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AE25C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0F81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j&lt;strlen(b); j++){</w:t>
      </w:r>
    </w:p>
    <w:p w14:paraId="12D9F2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b[j] = b[j+1];</w:t>
      </w:r>
    </w:p>
    <w:p w14:paraId="4E497EC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7491B53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숫자인지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심볼인지</w:t>
      </w:r>
    </w:p>
    <w:p w14:paraId="14E100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j=0;</w:t>
      </w:r>
    </w:p>
    <w:p w14:paraId="16D477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symtab[0];</w:t>
      </w:r>
    </w:p>
    <w:p w14:paraId="70044B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(new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FD587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(strcmp(new-&gt;symbol, b) == 0){</w:t>
      </w:r>
    </w:p>
    <w:p w14:paraId="6DBFD0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new-&gt;address;</w:t>
      </w:r>
    </w:p>
    <w:p w14:paraId="729C4F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19423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B13FB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new-&gt;next;</w:t>
      </w:r>
    </w:p>
    <w:p w14:paraId="28933B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4F27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 == 0){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숫자</w:t>
      </w:r>
    </w:p>
    <w:p w14:paraId="7EA424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== 0){</w:t>
      </w:r>
    </w:p>
    <w:p w14:paraId="7A0E51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125408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3CCA3A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3521FC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73D378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D1FEC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1D26D4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&gt; 0xFFFFF){</w:t>
      </w:r>
    </w:p>
    <w:p w14:paraId="75B341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78D1FC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2ACB41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52988F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41D118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B4BA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71C0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4C0200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&gt; 0xFFF){</w:t>
      </w:r>
    </w:p>
    <w:p w14:paraId="03E3FE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5C96F27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25DFED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1AA961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6F04364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FA328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161D0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atoi(b);</w:t>
      </w:r>
    </w:p>
    <w:p w14:paraId="209585B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36E3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심볼</w:t>
      </w:r>
    </w:p>
    <w:p w14:paraId="0BBC78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586B95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j;</w:t>
      </w:r>
    </w:p>
    <w:p w14:paraId="324137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asmfile[i].jsubflag = 1;</w:t>
      </w:r>
    </w:p>
    <w:p w14:paraId="0AF629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9F31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648657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(((j-asmfile[i].loc-3) &lt; -2048) || ((j-asmfile[i].loc-3) &gt; 2047)){</w:t>
      </w:r>
    </w:p>
    <w:p w14:paraId="726873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(base == -1){</w:t>
      </w:r>
    </w:p>
    <w:p w14:paraId="2C21BC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254E02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3CBACB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652234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6C35C3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8BA2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8DB71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(((j-base) &gt; 4095) || ((j-base) &lt; 0)){</w:t>
      </w:r>
    </w:p>
    <w:p w14:paraId="55A97A1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61BCF20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289D1F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2EBC23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02A670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3B4D9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//base</w:t>
      </w:r>
    </w:p>
    <w:p w14:paraId="6C1B8A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0x4000;</w:t>
      </w:r>
    </w:p>
    <w:p w14:paraId="77954F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(j-base);</w:t>
      </w:r>
    </w:p>
    <w:p w14:paraId="360BCC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B762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F52A87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116FBF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//pc relative</w:t>
      </w:r>
    </w:p>
    <w:p w14:paraId="09CCCE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0x2000;</w:t>
      </w:r>
    </w:p>
    <w:p w14:paraId="111BF9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(j-asmfile[i].loc-3);</w:t>
      </w:r>
    </w:p>
    <w:p w14:paraId="794AB80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((j-asmfile[i].loc-3) &lt; 0){</w:t>
      </w:r>
    </w:p>
    <w:p w14:paraId="428322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0x1000;</w:t>
      </w:r>
    </w:p>
    <w:p w14:paraId="3BD1BA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E769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3CC62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2EFF7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E87B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D7383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9477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심볼인지</w:t>
      </w:r>
    </w:p>
    <w:p w14:paraId="64C62F1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j=0;</w:t>
      </w:r>
    </w:p>
    <w:p w14:paraId="220AA50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symtab[0];</w:t>
      </w:r>
    </w:p>
    <w:p w14:paraId="0D6B00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(new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CFB1B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(strcmp(new-&gt;symbol, b) == 0){</w:t>
      </w:r>
    </w:p>
    <w:p w14:paraId="285FA96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new-&gt;address;</w:t>
      </w:r>
    </w:p>
    <w:p w14:paraId="78F2E44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92C6E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9453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new-&gt;next;</w:t>
      </w:r>
    </w:p>
    <w:p w14:paraId="4D64F4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5161B8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(j==0){</w:t>
      </w:r>
    </w:p>
    <w:p w14:paraId="2C2A7F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7577B36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0C2B1F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6D5C007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7D8AEA5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54CD1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7EFD3B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asmfile[i].jsubflag = 1;</w:t>
      </w:r>
    </w:p>
    <w:p w14:paraId="53DA3A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j;</w:t>
      </w:r>
    </w:p>
    <w:p w14:paraId="7615F9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0x3000000;</w:t>
      </w:r>
    </w:p>
    <w:p w14:paraId="4419BA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0EAC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FF4896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(((j-asmfile[i].loc-3) &lt; -2048) || ((j-asmfile[i].loc-3) &gt; 2047)){</w:t>
      </w:r>
    </w:p>
    <w:p w14:paraId="3348B5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(base == -1){</w:t>
      </w:r>
    </w:p>
    <w:p w14:paraId="0761EB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528AE0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34E1B70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523891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5F30717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07DE52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8CC095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(((j-base) &gt;4095) || ((j-base) &lt; 0)){</w:t>
      </w:r>
    </w:p>
    <w:p w14:paraId="268F2D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5DC1A7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69331D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690382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46AE5AA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9D852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AEB24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0x4000;</w:t>
      </w:r>
    </w:p>
    <w:p w14:paraId="59F58D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(j-base);</w:t>
      </w:r>
    </w:p>
    <w:p w14:paraId="3C550B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5B009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6B79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2AD3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91029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0x2000;</w:t>
      </w:r>
    </w:p>
    <w:p w14:paraId="3C0B380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(j-asmfile[i].loc-3);</w:t>
      </w:r>
    </w:p>
    <w:p w14:paraId="1571D5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((j-asmfile[i].loc-3) &lt; 0){</w:t>
      </w:r>
    </w:p>
    <w:p w14:paraId="4B2741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0x1000;</w:t>
      </w:r>
    </w:p>
    <w:p w14:paraId="3C1340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9A77D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986BE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0x30000;</w:t>
      </w:r>
    </w:p>
    <w:p w14:paraId="015322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6178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4A5BF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72B6C6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0x100000;</w:t>
      </w:r>
    </w:p>
    <w:p w14:paraId="68F5AF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699C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(strcmp(c,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52AFC3F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3BFF01B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0x800000;</w:t>
      </w:r>
    </w:p>
    <w:p w14:paraId="40F117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C2823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AE2B7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0x8000;</w:t>
      </w:r>
    </w:p>
    <w:p w14:paraId="56B7D29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1711F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184D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4EDB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//RSUB</w:t>
      </w:r>
    </w:p>
    <w:p w14:paraId="5857242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(a[0]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211DF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0x3000000;</w:t>
      </w:r>
    </w:p>
    <w:p w14:paraId="22B63A5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3E8BC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2A2A9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0x30000;</w:t>
      </w:r>
    </w:p>
    <w:p w14:paraId="455621E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608D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2A632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asmfile[i].objectcode;</w:t>
      </w:r>
    </w:p>
    <w:p w14:paraId="102B95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306EB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B8F80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B4D97D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((asmfile[i].comma != 8) &amp;&amp; (asmfile[i].comma != 2) &amp;&amp; (asmfile[i].comma != 6)){</w:t>
      </w:r>
    </w:p>
    <w:p w14:paraId="6AC6B2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(asmfile[i].label == 0){</w:t>
      </w:r>
    </w:p>
    <w:p w14:paraId="63B4F6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306CAA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3CF378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F91F5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2D8FCF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122ED5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7){</w:t>
      </w:r>
    </w:p>
    <w:p w14:paraId="33F914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5926F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D7B9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7EC3B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1){</w:t>
      </w:r>
    </w:p>
    <w:p w14:paraId="2CBD15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6CFC5B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8619BD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2){</w:t>
      </w:r>
    </w:p>
    <w:p w14:paraId="43A3E0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00E353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0788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380C946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55A5389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782D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38104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"%08X\n"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27A8FB4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BCDA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2244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DB87E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((asmfile[i].comma != 3) &amp;&amp; (asmfile[i].comma != 1) &amp;&amp; (asmfile[i].comma != 0)){</w:t>
      </w:r>
    </w:p>
    <w:p w14:paraId="09E227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418A84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0FBBD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49BE3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(asmfile[i].newline != 0){</w:t>
      </w:r>
    </w:p>
    <w:p w14:paraId="7B686D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703705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"\nT%06X%02X%08X"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asmfile[i].newline, objcode);</w:t>
      </w:r>
    </w:p>
    <w:p w14:paraId="09D0A0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B754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4B2E27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asmfile[i].loc, asmfile[i].newline,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>objcode);</w:t>
      </w:r>
    </w:p>
    <w:p w14:paraId="449EB39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175C62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E3F71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2){</w:t>
      </w:r>
    </w:p>
    <w:p w14:paraId="72DF23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"\nT%06X%02X%04X"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asmfile[i].newline, objcode);</w:t>
      </w:r>
    </w:p>
    <w:p w14:paraId="754ECFE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B8BAC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87728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"\nT%06X%02X%02X"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asmfile[i].newline, objcode);</w:t>
      </w:r>
    </w:p>
    <w:p w14:paraId="3E5C1C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B905E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B2390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E7449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3E41E39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"%08X"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00C52F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7B3E1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3ACCBD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5B98964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C904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2){</w:t>
      </w:r>
    </w:p>
    <w:p w14:paraId="45BC52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64A923C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7CE28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B0185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1470AD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C1FD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A2766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48F5E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6B205E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53D247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4FB6E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7CC142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1D138E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2598CE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putsymnode(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07FA2F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0B9B62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31CC0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611694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strcpy(new-&gt;symbol,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A53FB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new-&gt;address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2D537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&lt;= 6) {</w:t>
      </w:r>
    </w:p>
    <w:p w14:paraId="08C739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(symtab[0]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5DF3E60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0CCF1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symtab[0] = new;</w:t>
      </w:r>
    </w:p>
    <w:p w14:paraId="0162ACE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904A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579914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new-&gt;next = symtab[0];</w:t>
      </w:r>
    </w:p>
    <w:p w14:paraId="26B8AE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symtab[0] = new;</w:t>
      </w:r>
    </w:p>
    <w:p w14:paraId="160706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95E8D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0133D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5D33E1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(symtab[1]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2A5C49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17C75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symtab[1] = new;</w:t>
      </w:r>
    </w:p>
    <w:p w14:paraId="0EBD9D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B3D75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1FD6466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new-&gt;next = symtab[1];</w:t>
      </w:r>
    </w:p>
    <w:p w14:paraId="7A58B2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symtab[1] = new;</w:t>
      </w:r>
    </w:p>
    <w:p w14:paraId="37C45F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37E15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FEB7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44D7B7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2AFB6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symbol(){</w:t>
      </w:r>
    </w:p>
    <w:p w14:paraId="49FD2A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ptr = symtab[0];</w:t>
      </w:r>
    </w:p>
    <w:p w14:paraId="1065B9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tmp1[50];</w:t>
      </w:r>
    </w:p>
    <w:p w14:paraId="299945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tmp2[50];</w:t>
      </w:r>
    </w:p>
    <w:p w14:paraId="7800D2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a[50];</w:t>
      </w:r>
    </w:p>
    <w:p w14:paraId="52A6C64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312333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(symtab[0]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C449F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"Nothing in the table\n"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F9495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24381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2DC8A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1CBD0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strcpy(tmp1, symtab[0]-&gt;symbol);</w:t>
      </w:r>
    </w:p>
    <w:p w14:paraId="5313DD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strcpy(tmp2, symtab[0]-&gt;symbol);</w:t>
      </w:r>
    </w:p>
    <w:p w14:paraId="3C29D3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B90E10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(strcmp(ptr-&gt;symbol, tmp1) &gt; 0){</w:t>
      </w:r>
    </w:p>
    <w:p w14:paraId="701663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strcpy(tmp1, ptr-&gt;symbol);</w:t>
      </w:r>
    </w:p>
    <w:p w14:paraId="25FC8C4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49EFC3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423F14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9111D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70B163C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04D40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(strcmp(ptr-&gt;symbol, tmp2) &lt; 0){</w:t>
      </w:r>
    </w:p>
    <w:p w14:paraId="0EB70B0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strcpy(tmp2, ptr-&gt;symbol);</w:t>
      </w:r>
    </w:p>
    <w:p w14:paraId="1F2F18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BCBA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1F5408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5E25F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(strcmp(tmp1, tmp2) == 0){</w:t>
      </w:r>
    </w:p>
    <w:p w14:paraId="08874E4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symtab[0]-&gt;symbol, symtab[0]-&gt;address);</w:t>
      </w:r>
    </w:p>
    <w:p w14:paraId="49D20C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A2F97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ED50BE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3E3692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E9B72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(strcmp(ptr-&gt;symbol, tmp1) == 0){</w:t>
      </w:r>
    </w:p>
    <w:p w14:paraId="3C81A6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4EAB8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BA9C03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4A40CF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553A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ptr-&gt;symbol, ptr-&gt;address);</w:t>
      </w:r>
    </w:p>
    <w:p w14:paraId="67A609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7D85FD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72E13C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strcpy(a, tmp2);</w:t>
      </w:r>
    </w:p>
    <w:p w14:paraId="45E771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5B00B9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5DD85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((strcmp(tmp1, ptr-&gt;symbol) &gt; 0) &amp;&amp; (strcmp(a, ptr-&gt;symbol) &lt; 0)){</w:t>
      </w:r>
    </w:p>
    <w:p w14:paraId="5E5BC0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strcpy(a, ptr-&gt;symbol);</w:t>
      </w:r>
    </w:p>
    <w:p w14:paraId="00E5D7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882C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5F323B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5218A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12BF05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54DF29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(strcmp(a, ptr-&gt;symbol) == 0){</w:t>
      </w:r>
    </w:p>
    <w:p w14:paraId="5A61883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AB47B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8E47B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6057480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F7392C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ptr-&gt;symbol, ptr-&gt;address);</w:t>
      </w:r>
    </w:p>
    <w:p w14:paraId="5FD2D2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(strcmp(a, tmp2) == 0){</w:t>
      </w:r>
    </w:p>
    <w:p w14:paraId="35EC169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D2CA9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57B07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BE40D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strcpy(tmp1, a);</w:t>
      </w:r>
    </w:p>
    <w:p w14:paraId="46E360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060C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180E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48F936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BB768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662758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0E6923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2882FC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progaddr(){</w:t>
      </w:r>
    </w:p>
    <w:p w14:paraId="6D9DB4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a = 0;</w:t>
      </w:r>
    </w:p>
    <w:p w14:paraId="562D9EF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F3783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((com[9]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FC0950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(com[10]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1A22A8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 = 0;</w:t>
      </w:r>
    </w:p>
    <w:p w14:paraId="3EABF60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60AB7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(com[10]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  <w:proofErr w:type="gramStart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주소가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0x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442A8E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(com[11]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FB385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52808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BE4F0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DC69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AB982E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(i=11; i&lt;strlen(com); i++){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</w:p>
    <w:p w14:paraId="59DFE4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D4A59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a*16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2860F64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D50D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A7511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a*16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82914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FABCC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02A17B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9DC51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43601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F50E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2396AA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FBDB7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31B4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뒤에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들어오는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09E185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(i=9; i&lt;strlen(com); i++){</w:t>
      </w:r>
    </w:p>
    <w:p w14:paraId="2BBD8D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1F39F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a*16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1A460C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5C8D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55A5F4D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a*16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AAF31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0241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79FE9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CDD87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993F8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CB64E0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DCEB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349F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3DEE8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0x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주어졌을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6997925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(i=9; i&lt;strlen(com); i++){</w:t>
      </w:r>
    </w:p>
    <w:p w14:paraId="76D6E9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DBD4D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a*16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5254F6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7457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A5B92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a*16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60B45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9798E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74CF93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F00E2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FF00C9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1EE4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3D5D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844519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&gt; 0xfffff){</w:t>
      </w:r>
    </w:p>
    <w:p w14:paraId="1FFA2E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BD888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D08C9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532AD0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 = a;</w:t>
      </w:r>
    </w:p>
    <w:p w14:paraId="342544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"\nProgram starting address set to 0x%x.\n\n"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addr);</w:t>
      </w:r>
    </w:p>
    <w:p w14:paraId="14B75E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59C38AF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3DB700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loader(){</w:t>
      </w:r>
    </w:p>
    <w:p w14:paraId="308894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a[100], b[100], c[100], d[100], e[100];</w:t>
      </w:r>
    </w:p>
    <w:p w14:paraId="02C67B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*fp;</w:t>
      </w:r>
    </w:p>
    <w:p w14:paraId="138A2A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filenumb, i, j, cslth, csaddr, addrtmp, numtmp, addr1, addr2, addr3, estabnumb = 0;</w:t>
      </w:r>
    </w:p>
    <w:p w14:paraId="3693BF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valtmp;</w:t>
      </w:r>
    </w:p>
    <w:p w14:paraId="5D176F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extnode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estab[300];</w:t>
      </w:r>
    </w:p>
    <w:p w14:paraId="672196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ertab1[100] = {-1, };</w:t>
      </w:r>
    </w:p>
    <w:p w14:paraId="0EA03C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ertab2[100] = {-1, };</w:t>
      </w:r>
    </w:p>
    <w:p w14:paraId="343840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ertab3[100] = {-1, };</w:t>
      </w:r>
    </w:p>
    <w:p w14:paraId="6D06E01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ch, flag, total;</w:t>
      </w:r>
    </w:p>
    <w:p w14:paraId="3BD0060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linetmp[300];</w:t>
      </w:r>
    </w:p>
    <w:p w14:paraId="368450E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memtmp[3];</w:t>
      </w:r>
    </w:p>
    <w:p w14:paraId="0D215C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3F11F7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45155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F4422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3F9F82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d[0]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7B122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e[0]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189E1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019592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 %s %s %s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b, c, d, e);</w:t>
      </w:r>
    </w:p>
    <w:p w14:paraId="6229D8A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7A6999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(e[0]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0459F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"file maximum is 3\n"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9FE55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3D2980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C3380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CBD1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C2728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filenumb = 1;</w:t>
      </w:r>
    </w:p>
    <w:p w14:paraId="153BC7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5396A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EC778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filenumb = 2;</w:t>
      </w:r>
    </w:p>
    <w:p w14:paraId="7555A6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ECC7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(d[0]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3B759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filenumb = 3;</w:t>
      </w:r>
    </w:p>
    <w:p w14:paraId="4BE6EF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proofErr w:type="gramStart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갯수를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.</w:t>
      </w:r>
    </w:p>
    <w:p w14:paraId="757EA4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i&lt;filenumb; i++){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//pass1</w:t>
      </w:r>
    </w:p>
    <w:p w14:paraId="1676691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 == 0){</w:t>
      </w:r>
    </w:p>
    <w:p w14:paraId="57A9CD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839B7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 = addr;</w:t>
      </w:r>
    </w:p>
    <w:p w14:paraId="494322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addr1 = csaddr;</w:t>
      </w:r>
    </w:p>
    <w:p w14:paraId="2F81A6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BD6C9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 == 1){</w:t>
      </w:r>
    </w:p>
    <w:p w14:paraId="1A0C26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fopen(c,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F39E4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 = csaddr + cslth;</w:t>
      </w:r>
    </w:p>
    <w:p w14:paraId="4AFF4A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addr2 = csaddr;</w:t>
      </w:r>
    </w:p>
    <w:p w14:paraId="3EDDE2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5342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 == 2){</w:t>
      </w:r>
    </w:p>
    <w:p w14:paraId="523826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F39E6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 = csaddr + cslth;</w:t>
      </w:r>
    </w:p>
    <w:p w14:paraId="7B3A808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addr3 = csaddr;</w:t>
      </w:r>
    </w:p>
    <w:p w14:paraId="0E6150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첫번째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두번째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세번째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csaddr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지정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.</w:t>
      </w:r>
    </w:p>
    <w:p w14:paraId="46534A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44ED2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"file name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EE90A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2D4402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5239E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9164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!= (ch = fgetc(fp))){</w:t>
      </w:r>
    </w:p>
    <w:p w14:paraId="7EDC114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B90BD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7, fp);</w:t>
      </w:r>
    </w:p>
    <w:p w14:paraId="5AC460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j&lt;6; j++){</w:t>
      </w:r>
    </w:p>
    <w:p w14:paraId="3AA4C0E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(linetmp[j]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D8998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linetmp[j]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2B477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064CC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0E48C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j&lt;estabnumb; j++){</w:t>
      </w:r>
    </w:p>
    <w:p w14:paraId="3D0A989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(strcmp(estab[j].name, linetmp) == 0){</w:t>
      </w:r>
    </w:p>
    <w:p w14:paraId="5A8BB4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"duplicate symbol\n"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CA55E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2F26DF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01485A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FB589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76A4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9C1B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strcpy(estab[estabnumb].name, linetmp);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프로그램의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</w:p>
    <w:p w14:paraId="2BE308C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7, fp);</w:t>
      </w:r>
    </w:p>
    <w:p w14:paraId="3FD37B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addrtmp = 0;</w:t>
      </w:r>
    </w:p>
    <w:p w14:paraId="2F39923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j&lt;6; j++){</w:t>
      </w:r>
    </w:p>
    <w:p w14:paraId="4EAB4EE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1CFFB9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addrtmp*16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96D26F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7B8EC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1E20DD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addrtmp*16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6DD5D2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E9D2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B4665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addrtmp*16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46AD7BA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86DC8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6AA1D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 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748BD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3C8A12E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180457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99CAD3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AD5B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8D3C6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estab[estabnumb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].address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csaddr + addrtmp;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프로그램의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시작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</w:p>
    <w:p w14:paraId="40541A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7, fp);</w:t>
      </w:r>
    </w:p>
    <w:p w14:paraId="757974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addrtmp = 0;</w:t>
      </w:r>
    </w:p>
    <w:p w14:paraId="4F75D5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j&lt;6; j++){</w:t>
      </w:r>
    </w:p>
    <w:p w14:paraId="767CC7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C0C7A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addrtmp*16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5CFB4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C46F5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94525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addrtmp*16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3CC86F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5C4B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1FCE6F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addrtmp*16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4D929F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0ECF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C27DC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 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040795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747B27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33A010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EB4B2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53C304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13CF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estab[estabnumb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].length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addrtmp;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프로그램의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</w:p>
    <w:p w14:paraId="300E5F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cslth = addrtmp;</w:t>
      </w:r>
    </w:p>
    <w:p w14:paraId="326A788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((csaddr + cslth) &gt; 0xfffff) {</w:t>
      </w:r>
    </w:p>
    <w:p w14:paraId="399E49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"range over\n"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87A77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D3913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71A20F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133AD4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68BAF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estabnumb++;</w:t>
      </w:r>
    </w:p>
    <w:p w14:paraId="17D2BD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BBCA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153D6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0;</w:t>
      </w:r>
    </w:p>
    <w:p w14:paraId="68619C0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14:paraId="03AC699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7, fp);</w:t>
      </w:r>
    </w:p>
    <w:p w14:paraId="085B17D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6; j++) {</w:t>
      </w:r>
    </w:p>
    <w:p w14:paraId="29AECB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(linetmp[j]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31CD6D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linetmp[j]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0FC6A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8D0D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(linetmp[j]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6439AF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1;</w:t>
      </w:r>
    </w:p>
    <w:p w14:paraId="140B68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4B88F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62F3E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33E4A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(flag == 1)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줄의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도달하면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flag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.</w:t>
      </w:r>
    </w:p>
    <w:p w14:paraId="33D868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035D9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CF40B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estabnumb; j++) {</w:t>
      </w:r>
    </w:p>
    <w:p w14:paraId="397CC9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(strcmp(estab[j].name, linetmp) == 0) {</w:t>
      </w:r>
    </w:p>
    <w:p w14:paraId="035645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"duplicate symbol\n"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FAEF73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164EE6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6BE5F2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F8EA9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02DE7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C1E86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strcpy(estab[estabnumb].name, linetmp);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</w:p>
    <w:p w14:paraId="7A0896D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7, fp);</w:t>
      </w:r>
    </w:p>
    <w:p w14:paraId="3690210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addrtmp = 0;</w:t>
      </w:r>
    </w:p>
    <w:p w14:paraId="524F0E4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6; j++) {</w:t>
      </w:r>
    </w:p>
    <w:p w14:paraId="3DE3E8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6B4B0DC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95C3B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70C24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5ADA24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7DC325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8401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5D2C8C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1104F37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FCC69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4D5A74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 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228CC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123379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5BC511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23B48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76BCE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CDA9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estab[estabnumb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].address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csaddr + addrtmp;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</w:p>
    <w:p w14:paraId="05F199E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estab[estabnumb].length = 0;</w:t>
      </w:r>
    </w:p>
    <w:p w14:paraId="20AAC6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estabnumb++;</w:t>
      </w:r>
    </w:p>
    <w:p w14:paraId="527FC03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9FD20B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EDC21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'R'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DEC1D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300, fp);</w:t>
      </w:r>
    </w:p>
    <w:p w14:paraId="1646D3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61EE55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A503B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7, fp);</w:t>
      </w:r>
    </w:p>
    <w:p w14:paraId="52F7424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addrtmp = 0;</w:t>
      </w:r>
    </w:p>
    <w:p w14:paraId="72B5CF9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j&lt;6; j++) {</w:t>
      </w:r>
    </w:p>
    <w:p w14:paraId="43E8D59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56574C6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E1A4AD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1B5913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2D8FC7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7FD673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27A4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48F0CD9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590BA0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E2874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61003C7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 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11BDE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052142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67F87D2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2E709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75B0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1350C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fgets(memtmp, 3, fp);</w:t>
      </w:r>
    </w:p>
    <w:p w14:paraId="5A0E694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0;</w:t>
      </w:r>
    </w:p>
    <w:p w14:paraId="75E9050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14:paraId="0773E2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fgets(memtmp, 3, fp);</w:t>
      </w:r>
    </w:p>
    <w:p w14:paraId="03C4F8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((memtmp[0]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(memtmp[1]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366DFE3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4BE73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96F2C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((memtmp[0]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(memtmp[0]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091BDC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 memory[addrtmp+csaddr + j] = 16 * (memtmp[0]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CEB3C5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75BB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((memtmp[0]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(memtmp[0]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3AABDEE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memory[addrtmp + csaddr + j] = 16 * (memtmp[0]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+ 10);</w:t>
      </w:r>
    </w:p>
    <w:p w14:paraId="6E937F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8245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((memtmp[0]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(memtmp[0]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3F9EDE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memory[addrtmp + csaddr + j] = 16 * (memtmp[0]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+ 10);</w:t>
      </w:r>
    </w:p>
    <w:p w14:paraId="4CBF67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FB27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6F295C6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 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0CA07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019722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1E097C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D052A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2FC8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((memtmp[1]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(memtmp[1]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163303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memory[addrtmp + csaddr + j] += (memtmp[1]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E1427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2CEC0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((memtmp[1]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(memtmp[1]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2466E13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memory[addrtmp + csaddr + j] += (memtmp[1]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+ 10);</w:t>
      </w:r>
    </w:p>
    <w:p w14:paraId="19DAE8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E1D0B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((memtmp[1]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(memtmp[1]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3B564C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memory[addrtmp + csaddr + j] += (memtmp[1]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+ 10);</w:t>
      </w:r>
    </w:p>
    <w:p w14:paraId="78CC799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613CA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486149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 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74FB9D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2898F3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0ECCD3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2CCC8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2AED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14:paraId="3ADCC4A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7240E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306A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'M'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06FE4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300, fp);</w:t>
      </w:r>
    </w:p>
    <w:p w14:paraId="1FA22F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F3112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'E'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6E52D4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300, fp);</w:t>
      </w:r>
    </w:p>
    <w:p w14:paraId="4106D4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05FA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67305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5ADA6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C8F3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3D011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05ED90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B95C1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 &lt; filenumb; i++)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//pass2</w:t>
      </w:r>
    </w:p>
    <w:p w14:paraId="1F0F3A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0) {</w:t>
      </w:r>
    </w:p>
    <w:p w14:paraId="265246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D5F77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 = addr1;</w:t>
      </w:r>
    </w:p>
    <w:p w14:paraId="127646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70010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1) {</w:t>
      </w:r>
    </w:p>
    <w:p w14:paraId="09E5002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fopen(c,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142B2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 = addr2;</w:t>
      </w:r>
    </w:p>
    <w:p w14:paraId="66C6C1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F64B4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2) {</w:t>
      </w:r>
    </w:p>
    <w:p w14:paraId="10B2F2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C02A8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 = addr3;</w:t>
      </w:r>
    </w:p>
    <w:p w14:paraId="4CFBC1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404F8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!= (ch = fgetc(fp))) {</w:t>
      </w:r>
    </w:p>
    <w:p w14:paraId="4B37A23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30561B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300, fp);</w:t>
      </w:r>
    </w:p>
    <w:p w14:paraId="727648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C11D0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118341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300, fp);</w:t>
      </w:r>
    </w:p>
    <w:p w14:paraId="737B63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F9809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'R'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66B1DC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0;</w:t>
      </w:r>
    </w:p>
    <w:p w14:paraId="50745C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14:paraId="1B0D07B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fgets(memtmp, 3, fp);</w:t>
      </w:r>
    </w:p>
    <w:p w14:paraId="5DECFA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((memtmp[0]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(memtmp[1]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675E5A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9CB33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//line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도달</w:t>
      </w:r>
    </w:p>
    <w:p w14:paraId="737B6D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((memtmp[0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&gt;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(memtmp[0]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(memtmp[1]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(memtmp[1]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앞에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number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붙은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612B97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7, fp);</w:t>
      </w:r>
    </w:p>
    <w:p w14:paraId="6054B4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6; j++) {</w:t>
      </w:r>
    </w:p>
    <w:p w14:paraId="2CA81F0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(linetmp[j]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48BBC04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linetmp[j]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5CCA1C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6874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(linetmp[j]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204E92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1;</w:t>
      </w:r>
    </w:p>
    <w:p w14:paraId="0165DF0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linetmp[j]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C295A0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9703D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1FAE7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18DD2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0) {</w:t>
      </w:r>
    </w:p>
    <w:p w14:paraId="08DE2E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ertab1[1] = csaddr;</w:t>
      </w:r>
    </w:p>
    <w:p w14:paraId="4E9B0A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estabnumb; j++) {</w:t>
      </w:r>
    </w:p>
    <w:p w14:paraId="2CF7BB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(strcmp(estab[j].name, linetmp) == 0) {</w:t>
      </w:r>
    </w:p>
    <w:p w14:paraId="36D157A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ertab1[(memtmp[0]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(memtmp[1]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 = estab[j].address;</w:t>
      </w:r>
    </w:p>
    <w:p w14:paraId="181D0DB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DA31F9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FF80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== (estabnumb - 1)) {</w:t>
      </w:r>
    </w:p>
    <w:p w14:paraId="15F670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in estab\n"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A4FCA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221AA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70A3254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DDA4A0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5770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9006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B58162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1) {</w:t>
      </w:r>
    </w:p>
    <w:p w14:paraId="3D57BD1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ertab2[1] = csaddr;</w:t>
      </w:r>
    </w:p>
    <w:p w14:paraId="69FD5D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estabnumb; j++) {</w:t>
      </w:r>
    </w:p>
    <w:p w14:paraId="380B95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(strcmp(estab[j].name, linetmp) == 0) {</w:t>
      </w:r>
    </w:p>
    <w:p w14:paraId="2F7F43C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ertab2[(memtmp[0]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(memtmp[1]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 = estab[j].address;</w:t>
      </w:r>
    </w:p>
    <w:p w14:paraId="4057DC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5AEE3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169431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== (estabnumb - 1)) {</w:t>
      </w:r>
    </w:p>
    <w:p w14:paraId="5E3FE2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in estab\n"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3DE99A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1DBAB4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1EB8E6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677B3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93F57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E061A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B3319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2) {</w:t>
      </w:r>
    </w:p>
    <w:p w14:paraId="026A34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ertab3[1] = csaddr;</w:t>
      </w:r>
    </w:p>
    <w:p w14:paraId="3F62D55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estabnumb; j++) {</w:t>
      </w:r>
    </w:p>
    <w:p w14:paraId="4D9F218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(strcmp(estab[j].name, linetmp) == 0) {</w:t>
      </w:r>
    </w:p>
    <w:p w14:paraId="6CD62E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ertab3[(memtmp[0]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(memtmp[1]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 = estab[j].address;</w:t>
      </w:r>
    </w:p>
    <w:p w14:paraId="6FBD2B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73F9FE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E6F1E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== (estabnumb - 1)) {</w:t>
      </w:r>
    </w:p>
    <w:p w14:paraId="2CDA3A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in estab\n"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AF2D6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610D60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594342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462325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328D6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6843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6E6C2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(flag == 1)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줄의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도달하면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flag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.</w:t>
      </w:r>
    </w:p>
    <w:p w14:paraId="3DC5A92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2F711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B5483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4F003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5C72E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54C97C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7668D15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300, fp);</w:t>
      </w:r>
    </w:p>
    <w:p w14:paraId="2E33DB1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68A4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'M'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4786FC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7, fp);</w:t>
      </w:r>
    </w:p>
    <w:p w14:paraId="209A44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addrtmp = 0;</w:t>
      </w:r>
    </w:p>
    <w:p w14:paraId="594320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6; j++) {</w:t>
      </w:r>
    </w:p>
    <w:p w14:paraId="7F3D9A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7961DC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A4A1F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8BA306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29DFFD8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110D94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138E1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763ED2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632284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4B070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5F594C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 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FCAEE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272E59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381F4D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3F62F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68200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4FAE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fgets(memtmp, 3, fp);</w:t>
      </w:r>
    </w:p>
    <w:p w14:paraId="6FD501A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numtmp = (memtmp[0]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(memtmp[1]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9ADA1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valtmp = 0;</w:t>
      </w:r>
    </w:p>
    <w:p w14:paraId="751AE9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(numtmp % 2 == 0)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짝수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half byte</w:t>
      </w:r>
    </w:p>
    <w:p w14:paraId="2478C5B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 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numtmp / 2); j++)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가져옴</w:t>
      </w:r>
    </w:p>
    <w:p w14:paraId="484611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valtmp = valtmp * 256 + memory[csaddr + addrtmp + j];</w:t>
      </w:r>
    </w:p>
    <w:p w14:paraId="4324519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5AC8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DCDE5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홀수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half byte</w:t>
      </w:r>
    </w:p>
    <w:p w14:paraId="304B4A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valtmp = (memory[csaddr + addrtmp] % 16);</w:t>
      </w:r>
    </w:p>
    <w:p w14:paraId="53745E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(numtmp / 2); j++) {</w:t>
      </w:r>
    </w:p>
    <w:p w14:paraId="326B27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valtmp = valtmp * 256 + memory[csaddr + addrtmp + j + 1];</w:t>
      </w:r>
    </w:p>
    <w:p w14:paraId="53E0052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432894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CA2A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300, fp);</w:t>
      </w:r>
    </w:p>
    <w:p w14:paraId="33CEA24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strlen(linetmp); j++) {</w:t>
      </w:r>
    </w:p>
    <w:p w14:paraId="1933AB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(linetmp[j]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6E4DBC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linetmp[j]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73EAA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0C80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CAD07D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(linetmp[0]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//flag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+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0, -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설정</w:t>
      </w:r>
    </w:p>
    <w:p w14:paraId="251313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0;</w:t>
      </w:r>
    </w:p>
    <w:p w14:paraId="67E4F4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58DA3B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(linetmp[0]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'-'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5CD9D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1;</w:t>
      </w:r>
    </w:p>
    <w:p w14:paraId="2C2066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212F4D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5C47F0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(filenumb != 1){</w:t>
      </w:r>
    </w:p>
    <w:p w14:paraId="4EE3B18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 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01E68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799241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7AF26A0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0DA56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33168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7E75E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(filenumb != 1){</w:t>
      </w:r>
    </w:p>
    <w:p w14:paraId="337F0E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strlen(linetmp); j++) {</w:t>
      </w:r>
    </w:p>
    <w:p w14:paraId="2C655C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linetmp[j] = linetmp[j + 1];</w:t>
      </w:r>
    </w:p>
    <w:p w14:paraId="4794AD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DD2F7A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1739E0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((linetmp[0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&gt;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(linetmp[0]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(linetmp[1]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(linetmp[1]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//reference number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주어질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때</w:t>
      </w:r>
    </w:p>
    <w:p w14:paraId="1B8357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0) {</w:t>
      </w:r>
    </w:p>
    <w:p w14:paraId="18C0B0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(ertab1[(linetmp[0]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(linetmp[1]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 == -1) {</w:t>
      </w:r>
    </w:p>
    <w:p w14:paraId="33357C0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 reference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5E42C6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3D87472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09C25D3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07E04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7DC6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(flag == 0) {</w:t>
      </w:r>
    </w:p>
    <w:p w14:paraId="5D2D9B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valtmp += ertab1[(linetmp[0]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(linetmp[1]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)];</w:t>
      </w:r>
    </w:p>
    <w:p w14:paraId="39AC56E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8ECC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38355E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valtmp -= ertab1[(linetmp[0]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(linetmp[1]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)];</w:t>
      </w:r>
    </w:p>
    <w:p w14:paraId="728055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06564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D19CC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1) {</w:t>
      </w:r>
    </w:p>
    <w:p w14:paraId="607730B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(ertab2[(linetmp[0]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(linetmp[1]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 == -1) {</w:t>
      </w:r>
    </w:p>
    <w:p w14:paraId="5793BF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 reference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A37E2A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2D0034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7BF4C0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78A006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3DA29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(flag == 0) {</w:t>
      </w:r>
    </w:p>
    <w:p w14:paraId="4B945A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valtmp += ertab2[(linetmp[0]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 xml:space="preserve">(linetmp[1]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)];</w:t>
      </w:r>
    </w:p>
    <w:p w14:paraId="155ABE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553E0D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0DE4F7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valtmp -= ertab2[(linetmp[0]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(linetmp[1]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)];</w:t>
      </w:r>
    </w:p>
    <w:p w14:paraId="23E9D6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D8BB1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18E08F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2) {</w:t>
      </w:r>
    </w:p>
    <w:p w14:paraId="40FBD5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(ertab3[(linetmp[0]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(linetmp[1]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 == -1) {</w:t>
      </w:r>
    </w:p>
    <w:p w14:paraId="1839CE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 reference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CAF97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7747E3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1BEFA8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41C37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894F2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(flag == 0) {</w:t>
      </w:r>
    </w:p>
    <w:p w14:paraId="03ADC94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valtmp += ertab3[(linetmp[0]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(linetmp[1]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)];</w:t>
      </w:r>
    </w:p>
    <w:p w14:paraId="3D109C2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42CCA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3AB1BF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valtmp -= ertab3[(linetmp[0]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* 10 + (linetmp[1]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)];</w:t>
      </w:r>
    </w:p>
    <w:p w14:paraId="500462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345D8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986C4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2C6E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((filenumb == 1) &amp;&amp; (linetmp[0]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//control </w:t>
      </w:r>
      <w:proofErr w:type="gramStart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section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만들어진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7D92AA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valtmp += csaddr;</w:t>
      </w:r>
    </w:p>
    <w:p w14:paraId="7EAF12C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D6F3A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주어질때</w:t>
      </w:r>
    </w:p>
    <w:p w14:paraId="4F36399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estabnumb; j++) {</w:t>
      </w:r>
    </w:p>
    <w:p w14:paraId="6E4C85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(strcmp(estab[j].name, linetmp) == 0) {</w:t>
      </w:r>
    </w:p>
    <w:p w14:paraId="08BB1C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(flag == 0) {</w:t>
      </w:r>
    </w:p>
    <w:p w14:paraId="0D4081D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valtmp += estab[j].address;</w:t>
      </w:r>
    </w:p>
    <w:p w14:paraId="7EC2B35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6698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10F9F66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valtmp -= estab[j].address;</w:t>
      </w:r>
    </w:p>
    <w:p w14:paraId="606DF9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0F2C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F23350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B62A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== (estabnumb - 1)) {</w:t>
      </w:r>
    </w:p>
    <w:p w14:paraId="1B79279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"symbol is not in the estab\n"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1F1B6E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0101D7D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3EC12C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3E7CB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7191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5F4C3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A0BD3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(numtmp % 2 == 0)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짝수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half byte</w:t>
      </w:r>
    </w:p>
    <w:p w14:paraId="72AC6F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</w:t>
      </w:r>
      <w:proofErr w:type="gramStart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 (</w:t>
      </w:r>
      <w:proofErr w:type="gramEnd"/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numtmp / 2); j++)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14:paraId="5C44B3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memory[csaddr + addrtmp + (numtmp / 2) - 1 - j] = valtmp % 256;</w:t>
      </w:r>
    </w:p>
    <w:p w14:paraId="52AF16C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valtmp = valtmp / 256;</w:t>
      </w:r>
    </w:p>
    <w:p w14:paraId="220972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F7EABD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93BA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홀수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half byte</w:t>
      </w:r>
    </w:p>
    <w:p w14:paraId="5369F8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(numtmp / 2); j++) {</w:t>
      </w:r>
    </w:p>
    <w:p w14:paraId="235C7E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memory[csaddr + addrtmp + (numtmp / 2) - j] = valtmp % 256;</w:t>
      </w:r>
    </w:p>
    <w:p w14:paraId="2E5BC4C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valtmp = valtmp / 256;</w:t>
      </w:r>
    </w:p>
    <w:p w14:paraId="119A13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DC18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memory[csaddr + addrtmp] -= memory[csaddr + addrtmp] % 16;</w:t>
      </w:r>
    </w:p>
    <w:p w14:paraId="3C984B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memory[csaddr + addrtmp] += valtmp % 16;</w:t>
      </w:r>
    </w:p>
    <w:p w14:paraId="3999BB0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A7B7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2D30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'E'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6A9DC4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fgets(linetmp, 300, fp);</w:t>
      </w:r>
    </w:p>
    <w:p w14:paraId="4183802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((i == 0) &amp;&amp; ((linetmp[0]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(linetmp[0]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(linetmp[0]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 {</w:t>
      </w:r>
    </w:p>
    <w:p w14:paraId="6CD813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finst = 0;</w:t>
      </w:r>
    </w:p>
    <w:p w14:paraId="38715D0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0AF10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((i == 0) &amp;&amp; (linetmp[0]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6ECD22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addrtmp = 0;</w:t>
      </w:r>
    </w:p>
    <w:p w14:paraId="4EC3F3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j&lt;6; j++) {</w:t>
      </w:r>
    </w:p>
    <w:p w14:paraId="4E5569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3DCE969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974471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CD74F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2B00E44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5C41DB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81F1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((linetmp[j]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(linetmp[j]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452D49E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addrtmp = addrtmp * 16 + linetmp[j]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757A133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73F0F9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79454D0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 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2A9AC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724FC23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0;</w:t>
      </w:r>
    </w:p>
    <w:p w14:paraId="78D9FD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DD1F7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B154D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B4FDC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finst = addrtmp;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실행할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instruction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상대위치</w:t>
      </w:r>
    </w:p>
    <w:p w14:paraId="21BE772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EDCD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F5CD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(ch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4BDCCD4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0BB27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6EE1B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AA56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2CB44C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BF035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"\ncontrol     symbol     address    length\n"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94C65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"section     name\n"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2DA93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"----------------------------------------\n"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657B91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total = 0;</w:t>
      </w:r>
    </w:p>
    <w:p w14:paraId="6E6442B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estabnumb; j++) {</w:t>
      </w:r>
    </w:p>
    <w:p w14:paraId="175FD8B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(estab[j].length != 0) {</w:t>
      </w:r>
    </w:p>
    <w:p w14:paraId="5308EE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"%-22s%-11X%04X\n"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estab[j].name, estab[j].address, estab[j].length);</w:t>
      </w:r>
    </w:p>
    <w:p w14:paraId="18AB887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total += estab[j].length;</w:t>
      </w:r>
    </w:p>
    <w:p w14:paraId="079F44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1E50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19FC45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        %-11s%-11X\n"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estab[j].name, estab[j].address);</w:t>
      </w:r>
    </w:p>
    <w:p w14:paraId="7DFBDA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FF917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7CF5A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"----------------------------------------\n"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8E9A7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              total length     %04X\n\n"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total);</w:t>
      </w:r>
    </w:p>
    <w:p w14:paraId="46BC14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proglen = total;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프로그램의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전체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</w:p>
    <w:p w14:paraId="387957A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ra = 0;</w:t>
      </w:r>
    </w:p>
    <w:p w14:paraId="222359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rx = 0;</w:t>
      </w:r>
    </w:p>
    <w:p w14:paraId="413A2F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rl = addr + proglen;</w:t>
      </w:r>
    </w:p>
    <w:p w14:paraId="704B62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= addr + finst;</w:t>
      </w:r>
    </w:p>
    <w:p w14:paraId="171405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rb = 0;</w:t>
      </w:r>
    </w:p>
    <w:p w14:paraId="761A097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rs = 0;</w:t>
      </w:r>
    </w:p>
    <w:p w14:paraId="5FE91F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rt = 0;</w:t>
      </w:r>
    </w:p>
    <w:p w14:paraId="0D75B6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rf = 0;</w:t>
      </w:r>
    </w:p>
    <w:p w14:paraId="77F0647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0;</w:t>
      </w:r>
    </w:p>
    <w:p w14:paraId="5C4C55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(j = 0; j &lt; 0x100000; j++) {</w:t>
      </w:r>
    </w:p>
    <w:p w14:paraId="777113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memorytmp[j] = memory[j];</w:t>
      </w:r>
    </w:p>
    <w:p w14:paraId="4806465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C4F8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266FEE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2F139B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E4971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putbpnode(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0285DAE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642C8B1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*ptr;</w:t>
      </w:r>
    </w:p>
    <w:p w14:paraId="1BDFE4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7744F4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new-&gt;checkpoint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B61A6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C39AF3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(bphead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넣을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때</w:t>
      </w:r>
    </w:p>
    <w:p w14:paraId="2C04674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bphead = new;</w:t>
      </w:r>
    </w:p>
    <w:p w14:paraId="3FFA66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"\n[ok] create breakpoint %X\n\n"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44300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818FA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1A7117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bphead;</w:t>
      </w:r>
    </w:p>
    <w:p w14:paraId="7F929F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14:paraId="36EF1B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(ptr-&gt;checkpoint ==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이전에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있던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breakpoint</w:t>
      </w:r>
    </w:p>
    <w:p w14:paraId="0DF3D4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"\nbreakpoint is already exist\n\n"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E21F8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8353C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6D1B6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(ptr-&gt;next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  <w:proofErr w:type="gramStart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이전에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breakpoint</w:t>
      </w:r>
    </w:p>
    <w:p w14:paraId="2DC19A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ptr-&gt;next = new;</w:t>
      </w:r>
    </w:p>
    <w:p w14:paraId="77560C9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"\n[ok] create breakpoint %X\n\n"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B2F0C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6FD65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3660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4B210D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E0463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6FB6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6DB4E10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F2AE8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bp(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command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3C1D87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 ptr;</w:t>
      </w:r>
    </w:p>
    <w:p w14:paraId="53E794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 tmp;</w:t>
      </w:r>
    </w:p>
    <w:p w14:paraId="763CD59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a = 0;</w:t>
      </w:r>
    </w:p>
    <w:p w14:paraId="16DB3F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42E40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command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//bp address command</w:t>
      </w:r>
    </w:p>
    <w:p w14:paraId="2D6A7D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((com[3]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695B75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74B0D5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0;</w:t>
      </w:r>
    </w:p>
    <w:p w14:paraId="3EEC52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254B9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  <w:proofErr w:type="gramStart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주소가</w:t>
      </w:r>
      <w:proofErr w:type="gramEnd"/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0x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30D2CD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(com[5]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222E36C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1F802B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28D674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BFA9C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24E0AD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5; i&lt;strlen(com); i++)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</w:p>
    <w:p w14:paraId="5A5ADAC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6A8898F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 * 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15611D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9B8E5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555788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 * 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A283D2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BEAD6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720E1C2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25B140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B1C472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E291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F903D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14ED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5E364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뒤에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x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들어오는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6F8F85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3; i&lt;strlen(com); i++) {</w:t>
      </w:r>
    </w:p>
    <w:p w14:paraId="700D07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3ED747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 * 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63F1AE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9BB36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2E33EF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 * 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9773AE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1C1F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67E467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05ABA2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3A530B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4A59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66191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DEB0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14AAE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0x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주어졌을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14:paraId="32EC508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3; i&lt;strlen(com); i++) {</w:t>
      </w:r>
    </w:p>
    <w:p w14:paraId="2ED94B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613B7A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 * 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41D9A52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5A298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14:paraId="59BD4D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 * 16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E60AB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9B02B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6EC366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94B449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7938D1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299116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53CCE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D8F4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(a &gt; 0xfffff) {</w:t>
      </w:r>
    </w:p>
    <w:p w14:paraId="362B10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D3635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3C1DA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D975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putbpnode(a);</w:t>
      </w:r>
    </w:p>
    <w:p w14:paraId="476AABD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4F0F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command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2)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//bp command</w:t>
      </w:r>
    </w:p>
    <w:p w14:paraId="0E24BE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(bphead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32ACA4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"\nno breakpoint set.\n\n"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44267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7A77E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4F56FE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"\nbreakpoints\n"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7632B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"-----------\n"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298A9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bphead;</w:t>
      </w:r>
    </w:p>
    <w:p w14:paraId="059BC59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14:paraId="43F779A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(ptr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0803196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9F1F8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2DFEAE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7342CE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ptr-&gt;checkpoint);</w:t>
      </w:r>
    </w:p>
    <w:p w14:paraId="6509000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55249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60DF9D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B6768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BEEE3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93DAC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//bp clear command</w:t>
      </w:r>
    </w:p>
    <w:p w14:paraId="213C757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(bphead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2772E4D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"\nalready cleared.\n\n"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DC1F6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5094AC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2086B0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bphead;</w:t>
      </w:r>
    </w:p>
    <w:p w14:paraId="6A2C04C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ptr-&gt;next;</w:t>
      </w:r>
    </w:p>
    <w:p w14:paraId="35C0B1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14:paraId="3C660F2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ptr-&gt;next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25F55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free(ptr);</w:t>
      </w:r>
    </w:p>
    <w:p w14:paraId="0E5E35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(tmp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4F3C50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7E1B2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89BF7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tmp;</w:t>
      </w:r>
    </w:p>
    <w:p w14:paraId="6267BD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ptr-&gt;next;</w:t>
      </w:r>
    </w:p>
    <w:p w14:paraId="40CB19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AA1BF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bphead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A3F3EB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"\n[ok] clear all breakpoints\n\n"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75519C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CA4B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C4D1C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2EB1B6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72A0535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BA986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run() {</w:t>
      </w:r>
    </w:p>
    <w:p w14:paraId="01A7EC4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opcode, on, oi, ox, ob, op, oe, disp, r1, r2, i, flag, ta, tv;</w:t>
      </w:r>
    </w:p>
    <w:p w14:paraId="221F724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bpnode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 ptr;</w:t>
      </w:r>
    </w:p>
    <w:p w14:paraId="2B6EC5A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(proglen == 0) {</w:t>
      </w:r>
    </w:p>
    <w:p w14:paraId="53A1C38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loaded\n"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FD67C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26D5F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EE59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14:paraId="0AD946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 = memory[rpc] - (memory[rpc] % 4);</w:t>
      </w:r>
    </w:p>
    <w:p w14:paraId="4C64B7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on = (memory[rpc] - opcode) / 2;</w:t>
      </w:r>
    </w:p>
    <w:p w14:paraId="4EE2B2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oi = (memory[rpc] - opcode) % 2;</w:t>
      </w:r>
    </w:p>
    <w:p w14:paraId="69ED8CD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((on == 0) &amp;&amp; (oi == 0))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//format2</w:t>
      </w:r>
    </w:p>
    <w:p w14:paraId="5941B0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r1 = memory[rpc + 1] / 16;</w:t>
      </w:r>
    </w:p>
    <w:p w14:paraId="482F7D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r2 = memory[rpc + 1] % 16;</w:t>
      </w:r>
    </w:p>
    <w:p w14:paraId="60FFBB4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DC0712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0xa0)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//COMPR</w:t>
      </w:r>
    </w:p>
    <w:p w14:paraId="6AC0CC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switch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(r1) {</w:t>
      </w:r>
    </w:p>
    <w:p w14:paraId="017C438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0: r1 = ra;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736B6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1: r1 = rx;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914A71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2: r1 = rl;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85B38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3: r1 = rb;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EA189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4: r1 = rs;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6241A4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5: r1 = rt;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211B95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6: r1 = rf;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D000F6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8: r1 = rpc;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65ACEB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9: r1 = rcc;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4B9F2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C9D55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switch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(r2) {</w:t>
      </w:r>
    </w:p>
    <w:p w14:paraId="4AE952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0: r2 = ra;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410DD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1: r2 = rx;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5FF7EF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2: r2 = rl;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5B6DD6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3: r2 = rb;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35905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4: r2 = rs;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943184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5: r2 = rt;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E0619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6: r2 = rf;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B15E3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8: r2 = rpc;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1C6FF6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9: r2 = rcc;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A41A76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C0EE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(rl &lt; r2) {</w:t>
      </w:r>
    </w:p>
    <w:p w14:paraId="7B8E099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0;</w:t>
      </w:r>
    </w:p>
    <w:p w14:paraId="131203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51946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(r1 == r2) {</w:t>
      </w:r>
    </w:p>
    <w:p w14:paraId="25B1C22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1;</w:t>
      </w:r>
    </w:p>
    <w:p w14:paraId="2F71904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2B9E7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20E50B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2;</w:t>
      </w:r>
    </w:p>
    <w:p w14:paraId="0DFCA24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EAD9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+= 2;</w:t>
      </w:r>
    </w:p>
    <w:p w14:paraId="5FA913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45533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0xb4)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//CLEAR</w:t>
      </w:r>
    </w:p>
    <w:p w14:paraId="03A4C15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switch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(r1) {</w:t>
      </w:r>
    </w:p>
    <w:p w14:paraId="629AD1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0: ra = 0;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874FD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1: rx = 0;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B2D96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2: rl = 0;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EFA44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3: rb = 0;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22CC57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4: rs = 0;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AA0D4F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5: rt = 0;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716636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6: rf = 0;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0EFC97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8: rpc = 0;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A11E2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9: rcc = 0;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B301DF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FFB7B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+= 2;</w:t>
      </w:r>
    </w:p>
    <w:p w14:paraId="1DBDE2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AFAB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0xb8)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//TIXR</w:t>
      </w:r>
    </w:p>
    <w:p w14:paraId="2654F99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rx++;</w:t>
      </w:r>
    </w:p>
    <w:p w14:paraId="24F901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switch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(r1) {</w:t>
      </w:r>
    </w:p>
    <w:p w14:paraId="7FBAB8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0: r1 = ra;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94F961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1: r1 = rx;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D3EBF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2: r1 = rl;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B348B3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3: r1 = rb;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9CCFAD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4: r1 = rs;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7BF153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5: r1 = rt;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89DD1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6: r1 = rf;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976F78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8: r1 = rpc;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4035FE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9: r1 = rcc;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082AA3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FC8A1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(rx &lt; r1) {</w:t>
      </w:r>
    </w:p>
    <w:p w14:paraId="7EDC00B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0;</w:t>
      </w:r>
    </w:p>
    <w:p w14:paraId="5914E79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04733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(rx == r1) {</w:t>
      </w:r>
    </w:p>
    <w:p w14:paraId="4FC551D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1;</w:t>
      </w:r>
    </w:p>
    <w:p w14:paraId="5FE1497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0CB77E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78C48CF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2;</w:t>
      </w:r>
    </w:p>
    <w:p w14:paraId="276015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27A2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+= 2;</w:t>
      </w:r>
    </w:p>
    <w:p w14:paraId="07A357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63F36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//not instruction</w:t>
      </w:r>
    </w:p>
    <w:p w14:paraId="357C9A9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rpc++;</w:t>
      </w:r>
    </w:p>
    <w:p w14:paraId="08428DB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C433B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A43540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3, 4</w:t>
      </w:r>
    </w:p>
    <w:p w14:paraId="43FB0F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ox = memory[rpc + 1] / 128;</w:t>
      </w:r>
    </w:p>
    <w:p w14:paraId="1196DFC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 = (memory[rpc + 1] - (ox * 128)) / 64;</w:t>
      </w:r>
    </w:p>
    <w:p w14:paraId="6412EE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 = (memory[rpc + 1] - (ox * 128) - (ob * 64)) / 32;</w:t>
      </w:r>
    </w:p>
    <w:p w14:paraId="4545CA2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oe = (memory[rpc + 1] - (ox * 128) - (ob * 64) - (op * 32)) / 16;</w:t>
      </w:r>
    </w:p>
    <w:p w14:paraId="2169A23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disp = ((memory[rpc + 1] % 16) * 0x100) + memory[rpc + 2];</w:t>
      </w:r>
    </w:p>
    <w:p w14:paraId="6C812CE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2A5D0E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(oe == 1) {</w:t>
      </w:r>
    </w:p>
    <w:p w14:paraId="1E4CD09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disp = disp * 0x100 + memory[rpc + 3];</w:t>
      </w:r>
    </w:p>
    <w:p w14:paraId="03EA148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2369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((ob == 1) &amp;&amp; (op == 0))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//base relative</w:t>
      </w:r>
    </w:p>
    <w:p w14:paraId="578691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 = disp + rb;</w:t>
      </w:r>
    </w:p>
    <w:p w14:paraId="609456F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5DA08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((op == 1) &amp;&amp; (ob == 0))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//PC relative</w:t>
      </w:r>
    </w:p>
    <w:p w14:paraId="0893082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 = disp + rpc + 3;</w:t>
      </w:r>
    </w:p>
    <w:p w14:paraId="0BABF83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F5F079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((op == 0) &amp;&amp; (ob == 0))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//direct addressing</w:t>
      </w:r>
    </w:p>
    <w:p w14:paraId="5BB3E88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 = disp;</w:t>
      </w:r>
    </w:p>
    <w:p w14:paraId="1FEB67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4FC82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//not instruction</w:t>
      </w:r>
    </w:p>
    <w:p w14:paraId="062DBD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rpc++;</w:t>
      </w:r>
    </w:p>
    <w:p w14:paraId="23D924F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C6C10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C54A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3BB41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(ox == 1)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//indexed addressing</w:t>
      </w:r>
    </w:p>
    <w:p w14:paraId="41C2B76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 += rx;</w:t>
      </w:r>
    </w:p>
    <w:p w14:paraId="66028FA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4E04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B0CFF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((oe == 0) &amp;&amp; (disp &gt;= 0x800))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//negative number</w:t>
      </w:r>
    </w:p>
    <w:p w14:paraId="4CB0B28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(ta &gt;= 0x1000) {</w:t>
      </w:r>
    </w:p>
    <w:p w14:paraId="31BE818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 = ta - 0x1000;</w:t>
      </w:r>
    </w:p>
    <w:p w14:paraId="747CA5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F0E64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BE74E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5969BC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((on == 1) &amp;&amp; (oi == 1))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//simple addressing</w:t>
      </w:r>
    </w:p>
    <w:p w14:paraId="0DE3ED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tv = (memory[ta] * 0x10000) + (memory[ta + 1] * 0x100) + memory[ta + 2];</w:t>
      </w:r>
    </w:p>
    <w:p w14:paraId="7C07F78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B10B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((on == 1) &amp;&amp; (oi == 0))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//indirect addressing</w:t>
      </w:r>
    </w:p>
    <w:p w14:paraId="1B1801D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 = (memory[ta] * 0x10000) + (memory[ta + 1] * 0x100) + memory[ta + 2];</w:t>
      </w:r>
    </w:p>
    <w:p w14:paraId="030C8E7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tv = (memory[ta] * 0x10000) + (memory[ta + 1] * 0x100) + memory[ta + 2];</w:t>
      </w:r>
    </w:p>
    <w:p w14:paraId="13C17B5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0A6715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((oi == 1) &amp;&amp; (on == 0))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//immediate addressing</w:t>
      </w:r>
    </w:p>
    <w:p w14:paraId="0C57A75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tv = ta;</w:t>
      </w:r>
    </w:p>
    <w:p w14:paraId="19BBBB6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2113A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7A10F8E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rpc++;</w:t>
      </w:r>
    </w:p>
    <w:p w14:paraId="782A8BB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33FC46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5D74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((oe == 1) &amp;&amp; (ob == 0) &amp;&amp; (op == 0))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//format4</w:t>
      </w:r>
    </w:p>
    <w:p w14:paraId="6C43E7F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+= 4;</w:t>
      </w:r>
    </w:p>
    <w:p w14:paraId="042602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3370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(oe == 0)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//format3</w:t>
      </w:r>
    </w:p>
    <w:p w14:paraId="6D8236A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+= 3;</w:t>
      </w:r>
    </w:p>
    <w:p w14:paraId="3778A7D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CB11C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//not instruction</w:t>
      </w:r>
    </w:p>
    <w:p w14:paraId="4B7708F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rpc++;</w:t>
      </w:r>
    </w:p>
    <w:p w14:paraId="309FD2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E5F6D3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DED6F7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0x00)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//LDA</w:t>
      </w:r>
    </w:p>
    <w:p w14:paraId="08DAAA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ra = tv;</w:t>
      </w:r>
    </w:p>
    <w:p w14:paraId="47D79AF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560F8C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0x68)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//LDB</w:t>
      </w:r>
    </w:p>
    <w:p w14:paraId="6434DE9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rb = tv;</w:t>
      </w:r>
    </w:p>
    <w:p w14:paraId="5B4BD05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85A8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0x74)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//LDT</w:t>
      </w:r>
    </w:p>
    <w:p w14:paraId="50B037D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rt = tv;</w:t>
      </w:r>
    </w:p>
    <w:p w14:paraId="135B15B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85CC27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0x50)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//LDCH</w:t>
      </w:r>
    </w:p>
    <w:p w14:paraId="099CC6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ra = ra - (ra % 0x100) + memory[ta];</w:t>
      </w:r>
    </w:p>
    <w:p w14:paraId="5E68340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A1AC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0x0c)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//STA</w:t>
      </w:r>
    </w:p>
    <w:p w14:paraId="7B613D1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memory[ta] = ra / 0x10000;</w:t>
      </w:r>
    </w:p>
    <w:p w14:paraId="5C71BDF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 + 1] = (ra % 0x10000) / 0x100;</w:t>
      </w:r>
    </w:p>
    <w:p w14:paraId="1290F36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 + 2] = ra % 0x100;</w:t>
      </w:r>
    </w:p>
    <w:p w14:paraId="5DD6DEB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2A9E3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0x10)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//STX</w:t>
      </w:r>
    </w:p>
    <w:p w14:paraId="59059E3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memory[ta] = rx / 0x10000;</w:t>
      </w:r>
    </w:p>
    <w:p w14:paraId="4793A12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 + 1] = (rx % 0x10000) / 0x100;</w:t>
      </w:r>
    </w:p>
    <w:p w14:paraId="059B75E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 + 2] = rx % 0x100;</w:t>
      </w:r>
    </w:p>
    <w:p w14:paraId="38079D2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24A06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0x14)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//STL</w:t>
      </w:r>
    </w:p>
    <w:p w14:paraId="732A9B4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memory[ta] = rl / 0x10000;</w:t>
      </w:r>
    </w:p>
    <w:p w14:paraId="4495044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 + 1] = (rl % 0x10000) / 0x100;</w:t>
      </w:r>
    </w:p>
    <w:p w14:paraId="23D13AC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 + 2] = rl % 0x100;</w:t>
      </w:r>
    </w:p>
    <w:p w14:paraId="2CC9E11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CC99D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0x54)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//STCH</w:t>
      </w:r>
    </w:p>
    <w:p w14:paraId="5F37150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memory[ta] = ra % 0x100;</w:t>
      </w:r>
    </w:p>
    <w:p w14:paraId="5F2E059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399EC4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0x3c)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//J</w:t>
      </w:r>
    </w:p>
    <w:p w14:paraId="4309C83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= ta;</w:t>
      </w:r>
    </w:p>
    <w:p w14:paraId="6951D15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D8289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0x48)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//JSUB</w:t>
      </w:r>
    </w:p>
    <w:p w14:paraId="399A98C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rl = rpc;</w:t>
      </w:r>
    </w:p>
    <w:p w14:paraId="7AE3D54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= ta;</w:t>
      </w:r>
    </w:p>
    <w:p w14:paraId="117AAEA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8A579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0x38)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//JLT</w:t>
      </w:r>
    </w:p>
    <w:p w14:paraId="184F146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(rcc == 0) {</w:t>
      </w:r>
    </w:p>
    <w:p w14:paraId="2CCF41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= ta;</w:t>
      </w:r>
    </w:p>
    <w:p w14:paraId="2611F77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A5064A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3155B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0x30)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//JEQ</w:t>
      </w:r>
    </w:p>
    <w:p w14:paraId="14B3516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(rcc == 1) {</w:t>
      </w:r>
    </w:p>
    <w:p w14:paraId="3E46040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= ta;</w:t>
      </w:r>
    </w:p>
    <w:p w14:paraId="1F14675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CC56C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2B088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0x4c)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//RSUB</w:t>
      </w:r>
    </w:p>
    <w:p w14:paraId="6BF23DD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= rl;</w:t>
      </w:r>
    </w:p>
    <w:p w14:paraId="473A45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18E0F1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0x28)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//COMP</w:t>
      </w:r>
    </w:p>
    <w:p w14:paraId="61E520B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(ra &lt; tv) {</w:t>
      </w:r>
    </w:p>
    <w:p w14:paraId="2E25245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0;</w:t>
      </w:r>
    </w:p>
    <w:p w14:paraId="61F0BE6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BC46AB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(ra == tv) {</w:t>
      </w:r>
    </w:p>
    <w:p w14:paraId="693F331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1;</w:t>
      </w:r>
    </w:p>
    <w:p w14:paraId="3897EB2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25CD7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4047A62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2;</w:t>
      </w:r>
    </w:p>
    <w:p w14:paraId="17BDAC7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8E0E98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ED2D45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0xe0)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//TD</w:t>
      </w:r>
    </w:p>
    <w:p w14:paraId="7929798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0;</w:t>
      </w:r>
    </w:p>
    <w:p w14:paraId="472915F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3CE6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0xd8)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//RD</w:t>
      </w:r>
    </w:p>
    <w:p w14:paraId="515505F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ra = ra - (ra &amp; 0x100);</w:t>
      </w:r>
    </w:p>
    <w:p w14:paraId="45D35C6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8CBCA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0xdc)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//WD</w:t>
      </w:r>
    </w:p>
    <w:p w14:paraId="2A2F09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9998AD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7159F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 not instruction</w:t>
      </w:r>
    </w:p>
    <w:p w14:paraId="119521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(oe == 1) {</w:t>
      </w:r>
    </w:p>
    <w:p w14:paraId="21241AD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= rpc - 3;</w:t>
      </w:r>
    </w:p>
    <w:p w14:paraId="0126AAF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37A493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455750E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= rpc - 2;</w:t>
      </w:r>
    </w:p>
    <w:p w14:paraId="41C8246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62A80B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799479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5B8A5F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8D852A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(rpc == (addr + proglen)) 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//end program</w:t>
      </w:r>
    </w:p>
    <w:p w14:paraId="2DE7992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"\nA : %06X X : %06X\nL : %06X PC: %06X\nB : %06X S : %06X\nT : %06X\nEnd program\n\n"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ra, rx, rl, rpc, rb, rs, rt);</w:t>
      </w:r>
    </w:p>
    <w:p w14:paraId="28EA2CE7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 &lt; 0x100000; i++) {</w:t>
      </w:r>
    </w:p>
    <w:p w14:paraId="3AC9705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memory[i] = memorytmp[i];</w:t>
      </w:r>
    </w:p>
    <w:p w14:paraId="5CE6711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F8DA33A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ra = 0;</w:t>
      </w:r>
    </w:p>
    <w:p w14:paraId="47BBA51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rx = 0;</w:t>
      </w:r>
    </w:p>
    <w:p w14:paraId="04B82B1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rl = addr + proglen;</w:t>
      </w:r>
    </w:p>
    <w:p w14:paraId="285A91E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rpc = addr + finst;</w:t>
      </w:r>
    </w:p>
    <w:p w14:paraId="359C6F1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rb = 0;</w:t>
      </w:r>
    </w:p>
    <w:p w14:paraId="4D5E77D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rs = 0;</w:t>
      </w:r>
    </w:p>
    <w:p w14:paraId="3C28F6BC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rt = 0;</w:t>
      </w:r>
    </w:p>
    <w:p w14:paraId="0A8E4C8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rf = 0;</w:t>
      </w:r>
    </w:p>
    <w:p w14:paraId="101AED2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rcc = 0;</w:t>
      </w:r>
    </w:p>
    <w:p w14:paraId="7407B7CB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722D86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D523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bphead;</w:t>
      </w:r>
    </w:p>
    <w:p w14:paraId="11B0E9C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0;</w:t>
      </w:r>
    </w:p>
    <w:p w14:paraId="4B0438E6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14:paraId="7C07BAB3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(ptr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4F925B7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CCCAAFE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C8B14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(ptr-&gt;checkpoint == rpc) {</w:t>
      </w:r>
    </w:p>
    <w:p w14:paraId="3845FD4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"\nA : %06X X : %06X\nL : %06X PC: %06X\nB : %06X S : %06X\nT : %06X\nStop at checkpoint[%X]\n\n"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ra, rx, rl, rpc, rb, rs, rt, ptr-&gt;checkpoint);</w:t>
      </w:r>
    </w:p>
    <w:p w14:paraId="7012A31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1;</w:t>
      </w:r>
    </w:p>
    <w:p w14:paraId="1607DE2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6E289E9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BD1804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2F329BA1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3892AC2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(flag == 1) {</w:t>
      </w:r>
    </w:p>
    <w:p w14:paraId="003A21F5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1356070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C17784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412C81D" w14:textId="77777777" w:rsidR="00252AE6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6C7B5C8F" w14:textId="7F93CD1C" w:rsidR="00B04F93" w:rsidRPr="00C62190" w:rsidRDefault="00252AE6" w:rsidP="00252AE6">
      <w:pPr>
        <w:autoSpaceDE w:val="0"/>
        <w:autoSpaceDN w:val="0"/>
        <w:adjustRightInd w:val="0"/>
        <w:spacing w:line="240" w:lineRule="auto"/>
        <w:rPr>
          <w:rFonts w:ascii="돋움체" w:eastAsia="돋움체" w:cs="돋움체" w:hint="eastAsia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sectPr w:rsidR="00B04F93" w:rsidRPr="00C6219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A2CBC" w14:textId="77777777" w:rsidR="00864248" w:rsidRDefault="00864248">
      <w:r>
        <w:separator/>
      </w:r>
    </w:p>
  </w:endnote>
  <w:endnote w:type="continuationSeparator" w:id="0">
    <w:p w14:paraId="24E3F815" w14:textId="77777777" w:rsidR="00864248" w:rsidRDefault="00864248">
      <w:r>
        <w:continuationSeparator/>
      </w:r>
    </w:p>
  </w:endnote>
  <w:endnote w:type="continuationNotice" w:id="1">
    <w:p w14:paraId="18467D2A" w14:textId="77777777" w:rsidR="00864248" w:rsidRDefault="008642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B5BB4" w14:textId="77777777" w:rsidR="00DA4A84" w:rsidRDefault="00DA4A8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DD9E141" w14:textId="77777777" w:rsidR="00DA4A84" w:rsidRDefault="00DA4A8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E53FE" w14:textId="77777777" w:rsidR="00DA4A84" w:rsidRDefault="00DA4A84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DA4A84" w14:paraId="4E9E3274" w14:textId="7777777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A890DD1" w14:textId="77777777" w:rsidR="00DA4A84" w:rsidRDefault="00DA4A84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6E3DCE5" w14:textId="77777777" w:rsidR="00DA4A84" w:rsidRPr="00CE7811" w:rsidRDefault="00DA4A84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14:paraId="2602703F" w14:textId="77777777" w:rsidR="00DA4A84" w:rsidRDefault="00DA4A84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66769" w14:textId="77777777" w:rsidR="00864248" w:rsidRDefault="00864248">
      <w:r>
        <w:separator/>
      </w:r>
    </w:p>
  </w:footnote>
  <w:footnote w:type="continuationSeparator" w:id="0">
    <w:p w14:paraId="0F7E805C" w14:textId="77777777" w:rsidR="00864248" w:rsidRDefault="00864248">
      <w:r>
        <w:continuationSeparator/>
      </w:r>
    </w:p>
  </w:footnote>
  <w:footnote w:type="continuationNotice" w:id="1">
    <w:p w14:paraId="73561AB6" w14:textId="77777777" w:rsidR="00864248" w:rsidRDefault="0086424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2CA95" w14:textId="77777777" w:rsidR="00DA4A84" w:rsidRDefault="00DA4A84">
    <w:pPr>
      <w:pStyle w:val="a7"/>
      <w:jc w:val="right"/>
      <w:rPr>
        <w:lang w:eastAsia="ko-KR"/>
      </w:rPr>
    </w:pPr>
  </w:p>
  <w:p w14:paraId="05828A21" w14:textId="77777777" w:rsidR="00DA4A84" w:rsidRDefault="00DA4A84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9D3D49" wp14:editId="7044CF3E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25778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14:paraId="7BF9B8DA" w14:textId="77777777" w:rsidR="00DA4A84" w:rsidRDefault="00DA4A84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5B9F" w14:textId="77777777" w:rsidR="00DA4A84" w:rsidRDefault="00DA4A84">
    <w:pPr>
      <w:pStyle w:val="a7"/>
      <w:rPr>
        <w:lang w:eastAsia="ko-KR"/>
      </w:rPr>
    </w:pPr>
  </w:p>
  <w:p w14:paraId="73EDAC1D" w14:textId="77777777" w:rsidR="00DA4A84" w:rsidRDefault="00DA4A84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E3F38"/>
    <w:multiLevelType w:val="hybridMultilevel"/>
    <w:tmpl w:val="27624F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A47DC9"/>
    <w:multiLevelType w:val="hybridMultilevel"/>
    <w:tmpl w:val="94727D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DD75D6"/>
    <w:multiLevelType w:val="hybridMultilevel"/>
    <w:tmpl w:val="D78216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53419"/>
    <w:multiLevelType w:val="hybridMultilevel"/>
    <w:tmpl w:val="E794CD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9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0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1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6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0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3"/>
    <w:lvlOverride w:ilvl="0">
      <w:startOverride w:val="1"/>
    </w:lvlOverride>
  </w:num>
  <w:num w:numId="3">
    <w:abstractNumId w:val="20"/>
  </w:num>
  <w:num w:numId="4">
    <w:abstractNumId w:val="12"/>
  </w:num>
  <w:num w:numId="5">
    <w:abstractNumId w:val="2"/>
  </w:num>
  <w:num w:numId="6">
    <w:abstractNumId w:val="10"/>
  </w:num>
  <w:num w:numId="7">
    <w:abstractNumId w:val="17"/>
  </w:num>
  <w:num w:numId="8">
    <w:abstractNumId w:val="6"/>
  </w:num>
  <w:num w:numId="9">
    <w:abstractNumId w:val="11"/>
  </w:num>
  <w:num w:numId="10">
    <w:abstractNumId w:val="14"/>
  </w:num>
  <w:num w:numId="11">
    <w:abstractNumId w:val="0"/>
  </w:num>
  <w:num w:numId="12">
    <w:abstractNumId w:val="0"/>
  </w:num>
  <w:num w:numId="13">
    <w:abstractNumId w:val="8"/>
  </w:num>
  <w:num w:numId="14">
    <w:abstractNumId w:val="19"/>
  </w:num>
  <w:num w:numId="15">
    <w:abstractNumId w:val="9"/>
  </w:num>
  <w:num w:numId="16">
    <w:abstractNumId w:val="18"/>
  </w:num>
  <w:num w:numId="17">
    <w:abstractNumId w:val="3"/>
  </w:num>
  <w:num w:numId="18">
    <w:abstractNumId w:val="15"/>
  </w:num>
  <w:num w:numId="19">
    <w:abstractNumId w:val="16"/>
  </w:num>
  <w:num w:numId="20">
    <w:abstractNumId w:val="0"/>
  </w:num>
  <w:num w:numId="21">
    <w:abstractNumId w:val="7"/>
  </w:num>
  <w:num w:numId="22">
    <w:abstractNumId w:val="5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04DFF"/>
    <w:rsid w:val="00013087"/>
    <w:rsid w:val="000203A5"/>
    <w:rsid w:val="00022853"/>
    <w:rsid w:val="00024AF3"/>
    <w:rsid w:val="00024B66"/>
    <w:rsid w:val="000367EE"/>
    <w:rsid w:val="00056510"/>
    <w:rsid w:val="0006784D"/>
    <w:rsid w:val="00070511"/>
    <w:rsid w:val="00077A2E"/>
    <w:rsid w:val="00080395"/>
    <w:rsid w:val="000817E8"/>
    <w:rsid w:val="000823A3"/>
    <w:rsid w:val="00083D51"/>
    <w:rsid w:val="000A6FB3"/>
    <w:rsid w:val="000B0311"/>
    <w:rsid w:val="000B157D"/>
    <w:rsid w:val="000B1FD7"/>
    <w:rsid w:val="000B551F"/>
    <w:rsid w:val="000C1F32"/>
    <w:rsid w:val="000C67AF"/>
    <w:rsid w:val="000D5E5F"/>
    <w:rsid w:val="000D6F8A"/>
    <w:rsid w:val="000E5441"/>
    <w:rsid w:val="00104C09"/>
    <w:rsid w:val="00112C64"/>
    <w:rsid w:val="00115360"/>
    <w:rsid w:val="00115BF1"/>
    <w:rsid w:val="00121BC8"/>
    <w:rsid w:val="00133573"/>
    <w:rsid w:val="00136E9C"/>
    <w:rsid w:val="00144F73"/>
    <w:rsid w:val="00146CCF"/>
    <w:rsid w:val="00150ABF"/>
    <w:rsid w:val="0015129A"/>
    <w:rsid w:val="001527F1"/>
    <w:rsid w:val="00157955"/>
    <w:rsid w:val="001601D8"/>
    <w:rsid w:val="00163672"/>
    <w:rsid w:val="0016375E"/>
    <w:rsid w:val="001650D4"/>
    <w:rsid w:val="001652ED"/>
    <w:rsid w:val="00180923"/>
    <w:rsid w:val="00182114"/>
    <w:rsid w:val="001A0B97"/>
    <w:rsid w:val="001A4F51"/>
    <w:rsid w:val="001B2BB4"/>
    <w:rsid w:val="001B3FD9"/>
    <w:rsid w:val="001B413C"/>
    <w:rsid w:val="001B7233"/>
    <w:rsid w:val="001D235D"/>
    <w:rsid w:val="001D3E1A"/>
    <w:rsid w:val="001F3B61"/>
    <w:rsid w:val="001F5905"/>
    <w:rsid w:val="0020156F"/>
    <w:rsid w:val="002051A6"/>
    <w:rsid w:val="00213D8A"/>
    <w:rsid w:val="002155AD"/>
    <w:rsid w:val="002308D2"/>
    <w:rsid w:val="00236548"/>
    <w:rsid w:val="002454B7"/>
    <w:rsid w:val="00245624"/>
    <w:rsid w:val="00246BC2"/>
    <w:rsid w:val="00252AE6"/>
    <w:rsid w:val="00253111"/>
    <w:rsid w:val="002611A7"/>
    <w:rsid w:val="00262DDE"/>
    <w:rsid w:val="00264910"/>
    <w:rsid w:val="00270073"/>
    <w:rsid w:val="00270A94"/>
    <w:rsid w:val="00277C6E"/>
    <w:rsid w:val="00277C89"/>
    <w:rsid w:val="002819EC"/>
    <w:rsid w:val="00283FAB"/>
    <w:rsid w:val="00285C89"/>
    <w:rsid w:val="00290642"/>
    <w:rsid w:val="00294DBD"/>
    <w:rsid w:val="002A2FC5"/>
    <w:rsid w:val="002A441B"/>
    <w:rsid w:val="002A62F4"/>
    <w:rsid w:val="002B42A9"/>
    <w:rsid w:val="002B6CCC"/>
    <w:rsid w:val="002C5760"/>
    <w:rsid w:val="002D03F5"/>
    <w:rsid w:val="002D1245"/>
    <w:rsid w:val="002D4DC6"/>
    <w:rsid w:val="002E06FA"/>
    <w:rsid w:val="002E4BA5"/>
    <w:rsid w:val="002E6BED"/>
    <w:rsid w:val="00305FDE"/>
    <w:rsid w:val="00307151"/>
    <w:rsid w:val="00312981"/>
    <w:rsid w:val="0031338F"/>
    <w:rsid w:val="00314255"/>
    <w:rsid w:val="00317AD1"/>
    <w:rsid w:val="00320260"/>
    <w:rsid w:val="00320D4A"/>
    <w:rsid w:val="00321CDF"/>
    <w:rsid w:val="00326D2D"/>
    <w:rsid w:val="003307FB"/>
    <w:rsid w:val="00334981"/>
    <w:rsid w:val="003411E6"/>
    <w:rsid w:val="003417CC"/>
    <w:rsid w:val="0034560C"/>
    <w:rsid w:val="003502CB"/>
    <w:rsid w:val="003526C9"/>
    <w:rsid w:val="00354AD8"/>
    <w:rsid w:val="00356787"/>
    <w:rsid w:val="0036541D"/>
    <w:rsid w:val="00365A69"/>
    <w:rsid w:val="003721AC"/>
    <w:rsid w:val="003726BC"/>
    <w:rsid w:val="0037373A"/>
    <w:rsid w:val="00375852"/>
    <w:rsid w:val="00380D7A"/>
    <w:rsid w:val="003816E3"/>
    <w:rsid w:val="003824AB"/>
    <w:rsid w:val="00382DEC"/>
    <w:rsid w:val="003842A2"/>
    <w:rsid w:val="00386028"/>
    <w:rsid w:val="00386228"/>
    <w:rsid w:val="00390B6D"/>
    <w:rsid w:val="00392ECB"/>
    <w:rsid w:val="003944F1"/>
    <w:rsid w:val="003A2093"/>
    <w:rsid w:val="003A473A"/>
    <w:rsid w:val="003B28BD"/>
    <w:rsid w:val="003B47A8"/>
    <w:rsid w:val="003C0BF8"/>
    <w:rsid w:val="003C5BB9"/>
    <w:rsid w:val="003E0010"/>
    <w:rsid w:val="003E5331"/>
    <w:rsid w:val="003E61FD"/>
    <w:rsid w:val="003F305A"/>
    <w:rsid w:val="003F4FEE"/>
    <w:rsid w:val="00400A81"/>
    <w:rsid w:val="004115D5"/>
    <w:rsid w:val="0041294D"/>
    <w:rsid w:val="00423669"/>
    <w:rsid w:val="00433AA0"/>
    <w:rsid w:val="00453506"/>
    <w:rsid w:val="00455D04"/>
    <w:rsid w:val="00456B29"/>
    <w:rsid w:val="00463D4E"/>
    <w:rsid w:val="00472EA5"/>
    <w:rsid w:val="00476805"/>
    <w:rsid w:val="0048199A"/>
    <w:rsid w:val="0048285A"/>
    <w:rsid w:val="0048552F"/>
    <w:rsid w:val="004933D7"/>
    <w:rsid w:val="00496DCB"/>
    <w:rsid w:val="004A5BBF"/>
    <w:rsid w:val="004B2034"/>
    <w:rsid w:val="004B45D4"/>
    <w:rsid w:val="004B6A4C"/>
    <w:rsid w:val="004B6C88"/>
    <w:rsid w:val="004C10E7"/>
    <w:rsid w:val="004C794D"/>
    <w:rsid w:val="004D0917"/>
    <w:rsid w:val="004D2D4C"/>
    <w:rsid w:val="004E05F5"/>
    <w:rsid w:val="004E08BB"/>
    <w:rsid w:val="004E10DC"/>
    <w:rsid w:val="004E30F7"/>
    <w:rsid w:val="004F2CAE"/>
    <w:rsid w:val="004F4208"/>
    <w:rsid w:val="004F6746"/>
    <w:rsid w:val="004F79EE"/>
    <w:rsid w:val="00503377"/>
    <w:rsid w:val="00507E7E"/>
    <w:rsid w:val="00514749"/>
    <w:rsid w:val="005160F2"/>
    <w:rsid w:val="005207B6"/>
    <w:rsid w:val="00525BB2"/>
    <w:rsid w:val="005263AD"/>
    <w:rsid w:val="00530B24"/>
    <w:rsid w:val="00531998"/>
    <w:rsid w:val="005401B1"/>
    <w:rsid w:val="00542201"/>
    <w:rsid w:val="0054473D"/>
    <w:rsid w:val="00547AB1"/>
    <w:rsid w:val="005518ED"/>
    <w:rsid w:val="00560036"/>
    <w:rsid w:val="00560138"/>
    <w:rsid w:val="0056352C"/>
    <w:rsid w:val="00564BC4"/>
    <w:rsid w:val="005748DF"/>
    <w:rsid w:val="00577157"/>
    <w:rsid w:val="00581A76"/>
    <w:rsid w:val="00583B5E"/>
    <w:rsid w:val="00586326"/>
    <w:rsid w:val="0058632A"/>
    <w:rsid w:val="0059199A"/>
    <w:rsid w:val="00593B35"/>
    <w:rsid w:val="005A1AEE"/>
    <w:rsid w:val="005B2610"/>
    <w:rsid w:val="005C59BE"/>
    <w:rsid w:val="005E2A63"/>
    <w:rsid w:val="005E65DE"/>
    <w:rsid w:val="005F47E4"/>
    <w:rsid w:val="006030E3"/>
    <w:rsid w:val="006070F7"/>
    <w:rsid w:val="00612F30"/>
    <w:rsid w:val="0062209D"/>
    <w:rsid w:val="0062635E"/>
    <w:rsid w:val="0062671E"/>
    <w:rsid w:val="0063473B"/>
    <w:rsid w:val="0063507C"/>
    <w:rsid w:val="006363DD"/>
    <w:rsid w:val="00640879"/>
    <w:rsid w:val="006564F3"/>
    <w:rsid w:val="006623F8"/>
    <w:rsid w:val="00670B2C"/>
    <w:rsid w:val="00670B5D"/>
    <w:rsid w:val="00672016"/>
    <w:rsid w:val="0067308A"/>
    <w:rsid w:val="006748E8"/>
    <w:rsid w:val="00681C5D"/>
    <w:rsid w:val="0068208D"/>
    <w:rsid w:val="00692BA4"/>
    <w:rsid w:val="00696A6D"/>
    <w:rsid w:val="00697A6F"/>
    <w:rsid w:val="006A1F95"/>
    <w:rsid w:val="006A6A48"/>
    <w:rsid w:val="006B22A9"/>
    <w:rsid w:val="006B6D5A"/>
    <w:rsid w:val="006C16F4"/>
    <w:rsid w:val="006C2697"/>
    <w:rsid w:val="006C303A"/>
    <w:rsid w:val="006F074A"/>
    <w:rsid w:val="006F1095"/>
    <w:rsid w:val="006F12D5"/>
    <w:rsid w:val="006F2618"/>
    <w:rsid w:val="006F4ED6"/>
    <w:rsid w:val="0070231E"/>
    <w:rsid w:val="0070615F"/>
    <w:rsid w:val="007135B1"/>
    <w:rsid w:val="00713EDF"/>
    <w:rsid w:val="00717CFC"/>
    <w:rsid w:val="00720011"/>
    <w:rsid w:val="00720BC0"/>
    <w:rsid w:val="00721E65"/>
    <w:rsid w:val="0072693F"/>
    <w:rsid w:val="00733950"/>
    <w:rsid w:val="00734191"/>
    <w:rsid w:val="007401A4"/>
    <w:rsid w:val="00741CE9"/>
    <w:rsid w:val="00755A02"/>
    <w:rsid w:val="0076088E"/>
    <w:rsid w:val="00760CD1"/>
    <w:rsid w:val="007612D5"/>
    <w:rsid w:val="0076675B"/>
    <w:rsid w:val="00770236"/>
    <w:rsid w:val="00777C50"/>
    <w:rsid w:val="007850B6"/>
    <w:rsid w:val="00785A51"/>
    <w:rsid w:val="00792BF9"/>
    <w:rsid w:val="00794C7A"/>
    <w:rsid w:val="00797E2D"/>
    <w:rsid w:val="007A24C5"/>
    <w:rsid w:val="007A2A5E"/>
    <w:rsid w:val="007D1FAE"/>
    <w:rsid w:val="007D696D"/>
    <w:rsid w:val="007E31B5"/>
    <w:rsid w:val="007E5EE4"/>
    <w:rsid w:val="007F0CA7"/>
    <w:rsid w:val="007F59D0"/>
    <w:rsid w:val="007F6E50"/>
    <w:rsid w:val="00805A41"/>
    <w:rsid w:val="00807437"/>
    <w:rsid w:val="008203BC"/>
    <w:rsid w:val="00820DAF"/>
    <w:rsid w:val="00821501"/>
    <w:rsid w:val="008231B6"/>
    <w:rsid w:val="00824BD2"/>
    <w:rsid w:val="00832E2B"/>
    <w:rsid w:val="008509AB"/>
    <w:rsid w:val="0085389C"/>
    <w:rsid w:val="008543E2"/>
    <w:rsid w:val="008557D2"/>
    <w:rsid w:val="008573AE"/>
    <w:rsid w:val="00864248"/>
    <w:rsid w:val="0086552C"/>
    <w:rsid w:val="00866CA9"/>
    <w:rsid w:val="00867BBD"/>
    <w:rsid w:val="008835BE"/>
    <w:rsid w:val="0089200A"/>
    <w:rsid w:val="00892521"/>
    <w:rsid w:val="008A3B77"/>
    <w:rsid w:val="008B138C"/>
    <w:rsid w:val="008B205A"/>
    <w:rsid w:val="008C236B"/>
    <w:rsid w:val="008C505C"/>
    <w:rsid w:val="008E3C1A"/>
    <w:rsid w:val="008E4D04"/>
    <w:rsid w:val="008F6C9A"/>
    <w:rsid w:val="00906F00"/>
    <w:rsid w:val="00912E76"/>
    <w:rsid w:val="0091386F"/>
    <w:rsid w:val="00915499"/>
    <w:rsid w:val="00921CD0"/>
    <w:rsid w:val="00924BE6"/>
    <w:rsid w:val="00925015"/>
    <w:rsid w:val="00926EDC"/>
    <w:rsid w:val="009361B6"/>
    <w:rsid w:val="00942D6F"/>
    <w:rsid w:val="00947935"/>
    <w:rsid w:val="009539C3"/>
    <w:rsid w:val="0096320D"/>
    <w:rsid w:val="0096518A"/>
    <w:rsid w:val="00965691"/>
    <w:rsid w:val="0096595A"/>
    <w:rsid w:val="00973C44"/>
    <w:rsid w:val="00974007"/>
    <w:rsid w:val="00974B96"/>
    <w:rsid w:val="00980CE2"/>
    <w:rsid w:val="009822C9"/>
    <w:rsid w:val="00995059"/>
    <w:rsid w:val="009A742C"/>
    <w:rsid w:val="009B3B79"/>
    <w:rsid w:val="009B49DF"/>
    <w:rsid w:val="009B66A1"/>
    <w:rsid w:val="009C134E"/>
    <w:rsid w:val="009C70C8"/>
    <w:rsid w:val="009C7A43"/>
    <w:rsid w:val="009E6755"/>
    <w:rsid w:val="009F5E84"/>
    <w:rsid w:val="00A05894"/>
    <w:rsid w:val="00A06317"/>
    <w:rsid w:val="00A0632E"/>
    <w:rsid w:val="00A07DE5"/>
    <w:rsid w:val="00A13302"/>
    <w:rsid w:val="00A16194"/>
    <w:rsid w:val="00A17AB2"/>
    <w:rsid w:val="00A27771"/>
    <w:rsid w:val="00A327F0"/>
    <w:rsid w:val="00A35150"/>
    <w:rsid w:val="00A362D7"/>
    <w:rsid w:val="00A36506"/>
    <w:rsid w:val="00A37521"/>
    <w:rsid w:val="00A42235"/>
    <w:rsid w:val="00A42703"/>
    <w:rsid w:val="00A52B76"/>
    <w:rsid w:val="00A64314"/>
    <w:rsid w:val="00A725DC"/>
    <w:rsid w:val="00A7497C"/>
    <w:rsid w:val="00A83CF1"/>
    <w:rsid w:val="00A942BD"/>
    <w:rsid w:val="00AB13A0"/>
    <w:rsid w:val="00AB3C72"/>
    <w:rsid w:val="00AC026B"/>
    <w:rsid w:val="00AC495C"/>
    <w:rsid w:val="00AC4D79"/>
    <w:rsid w:val="00AD19EA"/>
    <w:rsid w:val="00AE0809"/>
    <w:rsid w:val="00AE18CB"/>
    <w:rsid w:val="00AE3B1A"/>
    <w:rsid w:val="00AF24CC"/>
    <w:rsid w:val="00B028C1"/>
    <w:rsid w:val="00B04F93"/>
    <w:rsid w:val="00B10B18"/>
    <w:rsid w:val="00B14030"/>
    <w:rsid w:val="00B21BA5"/>
    <w:rsid w:val="00B21DFD"/>
    <w:rsid w:val="00B31904"/>
    <w:rsid w:val="00B404A5"/>
    <w:rsid w:val="00B41874"/>
    <w:rsid w:val="00B4235D"/>
    <w:rsid w:val="00B547F8"/>
    <w:rsid w:val="00B60B30"/>
    <w:rsid w:val="00B646DF"/>
    <w:rsid w:val="00B70AAF"/>
    <w:rsid w:val="00B71FC1"/>
    <w:rsid w:val="00B7349A"/>
    <w:rsid w:val="00B75C71"/>
    <w:rsid w:val="00B841A7"/>
    <w:rsid w:val="00B857B3"/>
    <w:rsid w:val="00B86235"/>
    <w:rsid w:val="00B96F2C"/>
    <w:rsid w:val="00BB1898"/>
    <w:rsid w:val="00BB2D77"/>
    <w:rsid w:val="00BB3710"/>
    <w:rsid w:val="00BB4E04"/>
    <w:rsid w:val="00BB54AB"/>
    <w:rsid w:val="00BC194D"/>
    <w:rsid w:val="00BC1FE9"/>
    <w:rsid w:val="00BD0F70"/>
    <w:rsid w:val="00BF145E"/>
    <w:rsid w:val="00BF7729"/>
    <w:rsid w:val="00C21BE2"/>
    <w:rsid w:val="00C27204"/>
    <w:rsid w:val="00C3483D"/>
    <w:rsid w:val="00C34EFE"/>
    <w:rsid w:val="00C427FD"/>
    <w:rsid w:val="00C429A4"/>
    <w:rsid w:val="00C45012"/>
    <w:rsid w:val="00C47BEE"/>
    <w:rsid w:val="00C5101D"/>
    <w:rsid w:val="00C557FF"/>
    <w:rsid w:val="00C56EFD"/>
    <w:rsid w:val="00C62190"/>
    <w:rsid w:val="00C63B7B"/>
    <w:rsid w:val="00C718CB"/>
    <w:rsid w:val="00C75676"/>
    <w:rsid w:val="00C763F1"/>
    <w:rsid w:val="00C85749"/>
    <w:rsid w:val="00C9094E"/>
    <w:rsid w:val="00C92F05"/>
    <w:rsid w:val="00C9605C"/>
    <w:rsid w:val="00CA0D86"/>
    <w:rsid w:val="00CB39C5"/>
    <w:rsid w:val="00CB6B9C"/>
    <w:rsid w:val="00CC1B5A"/>
    <w:rsid w:val="00CC50FF"/>
    <w:rsid w:val="00CC568E"/>
    <w:rsid w:val="00CC6175"/>
    <w:rsid w:val="00CD18B3"/>
    <w:rsid w:val="00CD5659"/>
    <w:rsid w:val="00CD581B"/>
    <w:rsid w:val="00CE2D20"/>
    <w:rsid w:val="00CE7811"/>
    <w:rsid w:val="00CF0711"/>
    <w:rsid w:val="00CF69B7"/>
    <w:rsid w:val="00D12FF6"/>
    <w:rsid w:val="00D14CD0"/>
    <w:rsid w:val="00D24BCA"/>
    <w:rsid w:val="00D25A09"/>
    <w:rsid w:val="00D34BB4"/>
    <w:rsid w:val="00D41D04"/>
    <w:rsid w:val="00D449AA"/>
    <w:rsid w:val="00D55B2F"/>
    <w:rsid w:val="00D5755C"/>
    <w:rsid w:val="00D60FFE"/>
    <w:rsid w:val="00D6201D"/>
    <w:rsid w:val="00D6407C"/>
    <w:rsid w:val="00D6524B"/>
    <w:rsid w:val="00D66AC8"/>
    <w:rsid w:val="00D76103"/>
    <w:rsid w:val="00D8389C"/>
    <w:rsid w:val="00D927DF"/>
    <w:rsid w:val="00D945C6"/>
    <w:rsid w:val="00DA2485"/>
    <w:rsid w:val="00DA4A84"/>
    <w:rsid w:val="00DA7BF3"/>
    <w:rsid w:val="00DB00F4"/>
    <w:rsid w:val="00DB22E6"/>
    <w:rsid w:val="00DB67FA"/>
    <w:rsid w:val="00DC0786"/>
    <w:rsid w:val="00DD12B7"/>
    <w:rsid w:val="00DD7B9C"/>
    <w:rsid w:val="00DE52C4"/>
    <w:rsid w:val="00DF52BE"/>
    <w:rsid w:val="00E01913"/>
    <w:rsid w:val="00E03424"/>
    <w:rsid w:val="00E10AC7"/>
    <w:rsid w:val="00E17094"/>
    <w:rsid w:val="00E21195"/>
    <w:rsid w:val="00E2234F"/>
    <w:rsid w:val="00E246B3"/>
    <w:rsid w:val="00E32871"/>
    <w:rsid w:val="00E32E46"/>
    <w:rsid w:val="00E33CC9"/>
    <w:rsid w:val="00E34225"/>
    <w:rsid w:val="00E379A0"/>
    <w:rsid w:val="00E41705"/>
    <w:rsid w:val="00E44A5C"/>
    <w:rsid w:val="00E5026B"/>
    <w:rsid w:val="00E51306"/>
    <w:rsid w:val="00E55E79"/>
    <w:rsid w:val="00E62A03"/>
    <w:rsid w:val="00E75F03"/>
    <w:rsid w:val="00E811B4"/>
    <w:rsid w:val="00EA1911"/>
    <w:rsid w:val="00EC1AE0"/>
    <w:rsid w:val="00EC7847"/>
    <w:rsid w:val="00ED37B9"/>
    <w:rsid w:val="00ED54BD"/>
    <w:rsid w:val="00EE5EEC"/>
    <w:rsid w:val="00EE6FE7"/>
    <w:rsid w:val="00EF1E8B"/>
    <w:rsid w:val="00EF2E51"/>
    <w:rsid w:val="00EF31E0"/>
    <w:rsid w:val="00F12A4C"/>
    <w:rsid w:val="00F172CB"/>
    <w:rsid w:val="00F278A9"/>
    <w:rsid w:val="00F47F16"/>
    <w:rsid w:val="00F511A3"/>
    <w:rsid w:val="00F53F86"/>
    <w:rsid w:val="00F635D7"/>
    <w:rsid w:val="00F72240"/>
    <w:rsid w:val="00F74F89"/>
    <w:rsid w:val="00F7599E"/>
    <w:rsid w:val="00F82057"/>
    <w:rsid w:val="00F821A5"/>
    <w:rsid w:val="00F87344"/>
    <w:rsid w:val="00F91B8D"/>
    <w:rsid w:val="00F92C42"/>
    <w:rsid w:val="00F95E11"/>
    <w:rsid w:val="00F97623"/>
    <w:rsid w:val="00F97A14"/>
    <w:rsid w:val="00FA198E"/>
    <w:rsid w:val="00FC590D"/>
    <w:rsid w:val="00FD2FC2"/>
    <w:rsid w:val="00FE1501"/>
    <w:rsid w:val="00FE25C7"/>
    <w:rsid w:val="00FE3172"/>
    <w:rsid w:val="00FE45DC"/>
    <w:rsid w:val="00FE483B"/>
    <w:rsid w:val="00FF2636"/>
    <w:rsid w:val="00FF3CD4"/>
    <w:rsid w:val="00FF4A26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B32CD0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6A1F95"/>
    <w:pPr>
      <w:ind w:leftChars="400" w:left="800"/>
    </w:pPr>
  </w:style>
  <w:style w:type="character" w:styleId="af8">
    <w:name w:val="Unresolved Mention"/>
    <w:basedOn w:val="a1"/>
    <w:uiPriority w:val="99"/>
    <w:semiHidden/>
    <w:unhideWhenUsed/>
    <w:rsid w:val="0085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</TotalTime>
  <Pages>64</Pages>
  <Words>9580</Words>
  <Characters>54611</Characters>
  <Application>Microsoft Office Word</Application>
  <DocSecurity>0</DocSecurity>
  <Lines>455</Lines>
  <Paragraphs>128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64063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신용하</cp:lastModifiedBy>
  <cp:revision>2</cp:revision>
  <cp:lastPrinted>2006-03-03T07:52:00Z</cp:lastPrinted>
  <dcterms:created xsi:type="dcterms:W3CDTF">2019-05-06T08:17:00Z</dcterms:created>
  <dcterms:modified xsi:type="dcterms:W3CDTF">2019-05-06T08:17:00Z</dcterms:modified>
</cp:coreProperties>
</file>